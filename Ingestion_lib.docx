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C2F0D" w14:textId="77777777" w:rsidR="00E870EE" w:rsidRPr="003848A4" w:rsidRDefault="00710BD8">
      <w:r w:rsidRPr="003848A4">
        <w:rPr>
          <w:noProof/>
          <w:lang w:val="en-US"/>
        </w:rPr>
        <mc:AlternateContent>
          <mc:Choice Requires="wps">
            <w:drawing>
              <wp:anchor distT="0" distB="0" distL="114300" distR="114300" simplePos="0" relativeHeight="251658242" behindDoc="0" locked="0" layoutInCell="1" allowOverlap="1" wp14:anchorId="7CC3FAC6" wp14:editId="1764ED3B">
                <wp:simplePos x="0" y="0"/>
                <wp:positionH relativeFrom="column">
                  <wp:posOffset>79375</wp:posOffset>
                </wp:positionH>
                <wp:positionV relativeFrom="paragraph">
                  <wp:posOffset>-142875</wp:posOffset>
                </wp:positionV>
                <wp:extent cx="5725160" cy="1400175"/>
                <wp:effectExtent l="0" t="0" r="0"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160" cy="1400175"/>
                        </a:xfrm>
                        <a:prstGeom prst="rect">
                          <a:avLst/>
                        </a:prstGeom>
                        <a:solidFill>
                          <a:srgbClr val="FFFFFF"/>
                        </a:solidFill>
                        <a:ln w="9525">
                          <a:noFill/>
                          <a:miter lim="800000"/>
                          <a:headEnd/>
                          <a:tailEnd/>
                        </a:ln>
                      </wps:spPr>
                      <wps:txbx>
                        <w:txbxContent>
                          <w:p w14:paraId="5344DF67" w14:textId="539C6E4F" w:rsidR="00305751" w:rsidRDefault="00305751" w:rsidP="002F36B7">
                            <w:pPr>
                              <w:tabs>
                                <w:tab w:val="right" w:pos="8647"/>
                              </w:tabs>
                              <w:spacing w:after="0"/>
                              <w:rPr>
                                <w:noProof/>
                                <w:lang w:val="en-US"/>
                              </w:rPr>
                            </w:pPr>
                            <w:r w:rsidRPr="001575E7">
                              <w:rPr>
                                <w:noProof/>
                                <w:lang w:val="en-US"/>
                              </w:rPr>
                              <w:t xml:space="preserve"> </w:t>
                            </w:r>
                            <w:r>
                              <w:rPr>
                                <w:noProof/>
                                <w:lang w:val="en-US"/>
                              </w:rPr>
                              <w:drawing>
                                <wp:inline distT="0" distB="0" distL="0" distR="0" wp14:anchorId="310F90BB" wp14:editId="61FC1BB5">
                                  <wp:extent cx="2858731" cy="77839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Shop-Logo-Def.png"/>
                                          <pic:cNvPicPr/>
                                        </pic:nvPicPr>
                                        <pic:blipFill>
                                          <a:blip r:embed="rId10">
                                            <a:extLst>
                                              <a:ext uri="{28A0092B-C50C-407E-A947-70E740481C1C}">
                                                <a14:useLocalDpi xmlns:a14="http://schemas.microsoft.com/office/drawing/2010/main" val="0"/>
                                              </a:ext>
                                            </a:extLst>
                                          </a:blip>
                                          <a:stretch>
                                            <a:fillRect/>
                                          </a:stretch>
                                        </pic:blipFill>
                                        <pic:spPr>
                                          <a:xfrm>
                                            <a:off x="0" y="0"/>
                                            <a:ext cx="2862785" cy="779501"/>
                                          </a:xfrm>
                                          <a:prstGeom prst="rect">
                                            <a:avLst/>
                                          </a:prstGeom>
                                        </pic:spPr>
                                      </pic:pic>
                                    </a:graphicData>
                                  </a:graphic>
                                </wp:inline>
                              </w:drawing>
                            </w:r>
                            <w:r>
                              <w:rPr>
                                <w:noProof/>
                                <w:lang w:val="en-US"/>
                              </w:rPr>
                              <w:tab/>
                            </w:r>
                          </w:p>
                          <w:p w14:paraId="34CCACFE" w14:textId="7D1D6031" w:rsidR="00305751" w:rsidRPr="00946FC6" w:rsidRDefault="00305751" w:rsidP="002F36B7">
                            <w:pPr>
                              <w:tabs>
                                <w:tab w:val="right" w:pos="8647"/>
                              </w:tabs>
                              <w:spacing w:after="0"/>
                              <w:ind w:left="142"/>
                              <w:rPr>
                                <w:rFonts w:asciiTheme="minorHAnsi" w:hAnsiTheme="minorHAnsi"/>
                                <w:noProof/>
                                <w:szCs w:val="20"/>
                                <w:lang w:val="en-US"/>
                              </w:rPr>
                            </w:pPr>
                            <w:r w:rsidRPr="00946FC6">
                              <w:rPr>
                                <w:rFonts w:asciiTheme="minorHAnsi" w:hAnsiTheme="minorHAnsi"/>
                                <w:szCs w:val="20"/>
                                <w:lang w:val="en-US" w:eastAsia="en-GB"/>
                              </w:rPr>
                              <w:t>Grant n. 732590 - H2020-ICT-2016-2017/H2020-ICT-2016-1</w:t>
                            </w:r>
                            <w:r>
                              <w:rPr>
                                <w:rFonts w:asciiTheme="minorHAnsi" w:hAnsiTheme="minorHAnsi"/>
                                <w:szCs w:val="20"/>
                                <w:lang w:val="en-US" w:eastAsia="en-GB"/>
                              </w:rPr>
                              <w:tab/>
                            </w:r>
                            <w:r w:rsidRPr="00ED5D24">
                              <w:rPr>
                                <w:noProof/>
                                <w:lang w:val="en-US"/>
                              </w:rPr>
                              <w:drawing>
                                <wp:inline distT="0" distB="0" distL="0" distR="0" wp14:anchorId="52198F9D" wp14:editId="39A766C2">
                                  <wp:extent cx="1474484" cy="390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4861" cy="390513"/>
                                          </a:xfrm>
                                          <a:prstGeom prst="rect">
                                            <a:avLst/>
                                          </a:prstGeom>
                                          <a:noFill/>
                                          <a:ln>
                                            <a:noFill/>
                                          </a:ln>
                                        </pic:spPr>
                                      </pic:pic>
                                    </a:graphicData>
                                  </a:graphic>
                                </wp:inline>
                              </w:drawing>
                            </w:r>
                          </w:p>
                          <w:p w14:paraId="1FBFCF57" w14:textId="77777777" w:rsidR="00305751" w:rsidRDefault="00305751" w:rsidP="002668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C3FAC6" id="_x0000_t202" coordsize="21600,21600" o:spt="202" path="m,l,21600r21600,l21600,xe">
                <v:stroke joinstyle="miter"/>
                <v:path gradientshapeok="t" o:connecttype="rect"/>
              </v:shapetype>
              <v:shape id="Casella di testo 2" o:spid="_x0000_s1026" type="#_x0000_t202" style="position:absolute;left:0;text-align:left;margin-left:6.25pt;margin-top:-11.25pt;width:450.8pt;height:110.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" stroked="f">
                <v:textbox>
                  <w:txbxContent>
                    <w:p w14:paraId="5344DF67" w14:textId="539C6E4F" w:rsidR="00305751" w:rsidRDefault="00305751" w:rsidP="002F36B7">
                      <w:pPr>
                        <w:tabs>
                          <w:tab w:val="right" w:pos="8647"/>
                        </w:tabs>
                        <w:spacing w:after="0"/>
                        <w:rPr>
                          <w:noProof/>
                          <w:lang w:val="en-US"/>
                        </w:rPr>
                      </w:pPr>
                      <w:r w:rsidRPr="001575E7">
                        <w:rPr>
                          <w:noProof/>
                          <w:lang w:val="en-US"/>
                        </w:rPr>
                        <w:t xml:space="preserve"> </w:t>
                      </w:r>
                      <w:r>
                        <w:rPr>
                          <w:noProof/>
                          <w:lang w:val="en-US"/>
                        </w:rPr>
                        <w:drawing>
                          <wp:inline distT="0" distB="0" distL="0" distR="0" wp14:anchorId="310F90BB" wp14:editId="61FC1BB5">
                            <wp:extent cx="2858731" cy="77839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Shop-Logo-Def.png"/>
                                    <pic:cNvPicPr/>
                                  </pic:nvPicPr>
                                  <pic:blipFill>
                                    <a:blip r:embed="rId10">
                                      <a:extLst>
                                        <a:ext uri="{28A0092B-C50C-407E-A947-70E740481C1C}">
                                          <a14:useLocalDpi xmlns:a14="http://schemas.microsoft.com/office/drawing/2010/main" val="0"/>
                                        </a:ext>
                                      </a:extLst>
                                    </a:blip>
                                    <a:stretch>
                                      <a:fillRect/>
                                    </a:stretch>
                                  </pic:blipFill>
                                  <pic:spPr>
                                    <a:xfrm>
                                      <a:off x="0" y="0"/>
                                      <a:ext cx="2862785" cy="779501"/>
                                    </a:xfrm>
                                    <a:prstGeom prst="rect">
                                      <a:avLst/>
                                    </a:prstGeom>
                                  </pic:spPr>
                                </pic:pic>
                              </a:graphicData>
                            </a:graphic>
                          </wp:inline>
                        </w:drawing>
                      </w:r>
                      <w:r>
                        <w:rPr>
                          <w:noProof/>
                          <w:lang w:val="en-US"/>
                        </w:rPr>
                        <w:tab/>
                      </w:r>
                    </w:p>
                    <w:p w14:paraId="34CCACFE" w14:textId="7D1D6031" w:rsidR="00305751" w:rsidRPr="00946FC6" w:rsidRDefault="00305751" w:rsidP="002F36B7">
                      <w:pPr>
                        <w:tabs>
                          <w:tab w:val="right" w:pos="8647"/>
                        </w:tabs>
                        <w:spacing w:after="0"/>
                        <w:ind w:left="142"/>
                        <w:rPr>
                          <w:rFonts w:asciiTheme="minorHAnsi" w:hAnsiTheme="minorHAnsi"/>
                          <w:noProof/>
                          <w:szCs w:val="20"/>
                          <w:lang w:val="en-US"/>
                        </w:rPr>
                      </w:pPr>
                      <w:r w:rsidRPr="00946FC6">
                        <w:rPr>
                          <w:rFonts w:asciiTheme="minorHAnsi" w:hAnsiTheme="minorHAnsi"/>
                          <w:szCs w:val="20"/>
                          <w:lang w:val="en-US" w:eastAsia="en-GB"/>
                        </w:rPr>
                        <w:t>Grant n. 732590 - H2020-ICT-2016-2017/H2020-ICT-2016-1</w:t>
                      </w:r>
                      <w:r>
                        <w:rPr>
                          <w:rFonts w:asciiTheme="minorHAnsi" w:hAnsiTheme="minorHAnsi"/>
                          <w:szCs w:val="20"/>
                          <w:lang w:val="en-US" w:eastAsia="en-GB"/>
                        </w:rPr>
                        <w:tab/>
                      </w:r>
                      <w:r w:rsidRPr="00ED5D24">
                        <w:rPr>
                          <w:noProof/>
                          <w:lang w:val="en-US"/>
                        </w:rPr>
                        <w:drawing>
                          <wp:inline distT="0" distB="0" distL="0" distR="0" wp14:anchorId="52198F9D" wp14:editId="39A766C2">
                            <wp:extent cx="1474484" cy="390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4861" cy="390513"/>
                                    </a:xfrm>
                                    <a:prstGeom prst="rect">
                                      <a:avLst/>
                                    </a:prstGeom>
                                    <a:noFill/>
                                    <a:ln>
                                      <a:noFill/>
                                    </a:ln>
                                  </pic:spPr>
                                </pic:pic>
                              </a:graphicData>
                            </a:graphic>
                          </wp:inline>
                        </w:drawing>
                      </w:r>
                    </w:p>
                    <w:p w14:paraId="1FBFCF57" w14:textId="77777777" w:rsidR="00305751" w:rsidRDefault="00305751" w:rsidP="0026687F"/>
                  </w:txbxContent>
                </v:textbox>
              </v:shape>
            </w:pict>
          </mc:Fallback>
        </mc:AlternateContent>
      </w:r>
    </w:p>
    <w:sdt>
      <w:sdtPr>
        <w:id w:val="6363562"/>
        <w:docPartObj>
          <w:docPartGallery w:val="Cover Pages"/>
          <w:docPartUnique/>
        </w:docPartObj>
      </w:sdtPr>
      <w:sdtEndPr>
        <w:rPr>
          <w:sz w:val="2"/>
        </w:rPr>
      </w:sdtEndPr>
      <w:sdtContent>
        <w:p w14:paraId="3E65CA0F" w14:textId="70623F6D" w:rsidR="00124802" w:rsidRPr="003848A4" w:rsidRDefault="00E047A4">
          <w:r w:rsidRPr="003848A4">
            <w:rPr>
              <w:noProof/>
              <w:lang w:val="en-US"/>
            </w:rPr>
            <mc:AlternateContent>
              <mc:Choice Requires="wps">
                <w:drawing>
                  <wp:anchor distT="0" distB="0" distL="114300" distR="114300" simplePos="0" relativeHeight="251658240" behindDoc="0" locked="0" layoutInCell="1" allowOverlap="1" wp14:anchorId="7A15D579" wp14:editId="3CE3EEB6">
                    <wp:simplePos x="0" y="0"/>
                    <wp:positionH relativeFrom="margin">
                      <wp:align>center</wp:align>
                    </wp:positionH>
                    <wp:positionV relativeFrom="margin">
                      <wp:posOffset>584200</wp:posOffset>
                    </wp:positionV>
                    <wp:extent cx="5661660" cy="4970145"/>
                    <wp:effectExtent l="0" t="0" r="0" b="8255"/>
                    <wp:wrapNone/>
                    <wp:docPr id="5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1660" cy="49701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b/>
                                    <w:bCs/>
                                    <w:color w:val="1F497D" w:themeColor="text2"/>
                                    <w:sz w:val="72"/>
                                    <w:szCs w:val="72"/>
                                  </w:rPr>
                                  <w:alias w:val="Title"/>
                                  <w:id w:val="-1000812712"/>
                                  <w:dataBinding w:prefixMappings="xmlns:ns0='http://schemas.openxmlformats.org/package/2006/metadata/core-properties' xmlns:ns1='http://purl.org/dc/elements/1.1/'" w:xpath="/ns0:coreProperties[1]/ns1:title[1]" w:storeItemID="{6C3C8BC8-F283-45AE-878A-BAB7291924A1}"/>
                                  <w:text/>
                                </w:sdtPr>
                                <w:sdtEndPr/>
                                <w:sdtContent>
                                  <w:p w14:paraId="45E003FF" w14:textId="5EAF324B" w:rsidR="00305751" w:rsidRDefault="00305751">
                                    <w:pPr>
                                      <w:spacing w:after="0"/>
                                      <w:rPr>
                                        <w:b/>
                                        <w:bCs/>
                                        <w:color w:val="1F497D" w:themeColor="text2"/>
                                        <w:sz w:val="72"/>
                                        <w:szCs w:val="72"/>
                                      </w:rPr>
                                    </w:pPr>
                                    <w:r w:rsidRPr="002E1FB8">
                                      <w:rPr>
                                        <w:b/>
                                        <w:bCs/>
                                        <w:color w:val="1F497D" w:themeColor="text2"/>
                                        <w:sz w:val="72"/>
                                        <w:szCs w:val="72"/>
                                      </w:rPr>
                                      <w:t>EW-Shopp Platform</w:t>
                                    </w:r>
                                  </w:p>
                                </w:sdtContent>
                              </w:sdt>
                              <w:p w14:paraId="3E062A19" w14:textId="2DB54337" w:rsidR="00305751" w:rsidRPr="003933AE" w:rsidRDefault="00AE6631">
                                <w:pPr>
                                  <w:rPr>
                                    <w:b/>
                                    <w:bCs/>
                                    <w:color w:val="4F81BD" w:themeColor="accent1"/>
                                    <w:sz w:val="40"/>
                                    <w:szCs w:val="40"/>
                                    <w:lang w:val="it-IT"/>
                                  </w:rPr>
                                </w:pPr>
                                <w:sdt>
                                  <w:sdtPr>
                                    <w:rPr>
                                      <w:b/>
                                      <w:bCs/>
                                      <w:color w:val="4F81BD" w:themeColor="accent1"/>
                                      <w:sz w:val="40"/>
                                      <w:szCs w:val="40"/>
                                      <w:lang w:val="it-IT"/>
                                    </w:rPr>
                                    <w:alias w:val="Subtitle"/>
                                    <w:id w:val="-1141876970"/>
                                    <w:showingPlcHdr/>
                                    <w:dataBinding w:prefixMappings="xmlns:ns0='http://schemas.openxmlformats.org/package/2006/metadata/core-properties' xmlns:ns1='http://purl.org/dc/elements/1.1/'" w:xpath="/ns0:coreProperties[1]/ns1:subject[1]" w:storeItemID="{6C3C8BC8-F283-45AE-878A-BAB7291924A1}"/>
                                    <w:text/>
                                  </w:sdtPr>
                                  <w:sdtEndPr/>
                                  <w:sdtContent>
                                    <w:r w:rsidR="00305751">
                                      <w:rPr>
                                        <w:b/>
                                        <w:bCs/>
                                        <w:color w:val="4F81BD" w:themeColor="accent1"/>
                                        <w:sz w:val="40"/>
                                        <w:szCs w:val="40"/>
                                        <w:lang w:val="it-IT"/>
                                      </w:rPr>
                                      <w:t xml:space="preserve">     </w:t>
                                    </w:r>
                                  </w:sdtContent>
                                </w:sdt>
                                <w:r w:rsidR="00305751">
                                  <w:rPr>
                                    <w:b/>
                                    <w:bCs/>
                                    <w:color w:val="4F81BD" w:themeColor="accent1"/>
                                    <w:sz w:val="40"/>
                                    <w:szCs w:val="40"/>
                                    <w:lang w:val="it-IT"/>
                                  </w:rPr>
                                  <w:t>Description of ingestion_lib</w:t>
                                </w:r>
                              </w:p>
                              <w:p w14:paraId="0D89E078" w14:textId="77777777" w:rsidR="00305751" w:rsidRPr="003933AE" w:rsidRDefault="00305751">
                                <w:pPr>
                                  <w:rPr>
                                    <w:b/>
                                    <w:bCs/>
                                    <w:color w:val="808080" w:themeColor="text1" w:themeTint="7F"/>
                                    <w:sz w:val="32"/>
                                    <w:szCs w:val="32"/>
                                    <w:lang w:val="it-IT"/>
                                  </w:rPr>
                                </w:pPr>
                              </w:p>
                              <w:p w14:paraId="7D7517D5" w14:textId="77777777" w:rsidR="00305751" w:rsidRPr="003933AE" w:rsidRDefault="00305751">
                                <w:pPr>
                                  <w:rPr>
                                    <w:b/>
                                    <w:bCs/>
                                    <w:color w:val="808080" w:themeColor="text1" w:themeTint="7F"/>
                                    <w:sz w:val="32"/>
                                    <w:szCs w:val="32"/>
                                    <w:lang w:val="it-IT"/>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A15D579" id="Rectangle 48" o:spid="_x0000_s1027" style="position:absolute;left:0;text-align:left;margin-left:0;margin-top:46pt;width:445.8pt;height:391.3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" filled="f" stroked="f">
                    <v:textbox>
                      <w:txbxContent>
                        <w:sdt>
                          <w:sdtPr>
                            <w:rPr>
                              <w:b/>
                              <w:bCs/>
                              <w:color w:val="1F497D" w:themeColor="text2"/>
                              <w:sz w:val="72"/>
                              <w:szCs w:val="72"/>
                            </w:rPr>
                            <w:alias w:val="Title"/>
                            <w:id w:val="-1000812712"/>
                            <w:dataBinding w:prefixMappings="xmlns:ns0='http://schemas.openxmlformats.org/package/2006/metadata/core-properties' xmlns:ns1='http://purl.org/dc/elements/1.1/'" w:xpath="/ns0:coreProperties[1]/ns1:title[1]" w:storeItemID="{6C3C8BC8-F283-45AE-878A-BAB7291924A1}"/>
                            <w:text/>
                          </w:sdtPr>
                          <w:sdtEndPr/>
                          <w:sdtContent>
                            <w:p w14:paraId="45E003FF" w14:textId="5EAF324B" w:rsidR="00305751" w:rsidRDefault="00305751">
                              <w:pPr>
                                <w:spacing w:after="0"/>
                                <w:rPr>
                                  <w:b/>
                                  <w:bCs/>
                                  <w:color w:val="1F497D" w:themeColor="text2"/>
                                  <w:sz w:val="72"/>
                                  <w:szCs w:val="72"/>
                                </w:rPr>
                              </w:pPr>
                              <w:r w:rsidRPr="002E1FB8">
                                <w:rPr>
                                  <w:b/>
                                  <w:bCs/>
                                  <w:color w:val="1F497D" w:themeColor="text2"/>
                                  <w:sz w:val="72"/>
                                  <w:szCs w:val="72"/>
                                </w:rPr>
                                <w:t>EW-Shopp Platform</w:t>
                              </w:r>
                            </w:p>
                          </w:sdtContent>
                        </w:sdt>
                        <w:p w14:paraId="3E062A19" w14:textId="2DB54337" w:rsidR="00305751" w:rsidRPr="003933AE" w:rsidRDefault="00AE6631">
                          <w:pPr>
                            <w:rPr>
                              <w:b/>
                              <w:bCs/>
                              <w:color w:val="4F81BD" w:themeColor="accent1"/>
                              <w:sz w:val="40"/>
                              <w:szCs w:val="40"/>
                              <w:lang w:val="it-IT"/>
                            </w:rPr>
                          </w:pPr>
                          <w:sdt>
                            <w:sdtPr>
                              <w:rPr>
                                <w:b/>
                                <w:bCs/>
                                <w:color w:val="4F81BD" w:themeColor="accent1"/>
                                <w:sz w:val="40"/>
                                <w:szCs w:val="40"/>
                                <w:lang w:val="it-IT"/>
                              </w:rPr>
                              <w:alias w:val="Subtitle"/>
                              <w:id w:val="-1141876970"/>
                              <w:showingPlcHdr/>
                              <w:dataBinding w:prefixMappings="xmlns:ns0='http://schemas.openxmlformats.org/package/2006/metadata/core-properties' xmlns:ns1='http://purl.org/dc/elements/1.1/'" w:xpath="/ns0:coreProperties[1]/ns1:subject[1]" w:storeItemID="{6C3C8BC8-F283-45AE-878A-BAB7291924A1}"/>
                              <w:text/>
                            </w:sdtPr>
                            <w:sdtEndPr/>
                            <w:sdtContent>
                              <w:r w:rsidR="00305751">
                                <w:rPr>
                                  <w:b/>
                                  <w:bCs/>
                                  <w:color w:val="4F81BD" w:themeColor="accent1"/>
                                  <w:sz w:val="40"/>
                                  <w:szCs w:val="40"/>
                                  <w:lang w:val="it-IT"/>
                                </w:rPr>
                                <w:t xml:space="preserve">     </w:t>
                              </w:r>
                            </w:sdtContent>
                          </w:sdt>
                          <w:r w:rsidR="00305751">
                            <w:rPr>
                              <w:b/>
                              <w:bCs/>
                              <w:color w:val="4F81BD" w:themeColor="accent1"/>
                              <w:sz w:val="40"/>
                              <w:szCs w:val="40"/>
                              <w:lang w:val="it-IT"/>
                            </w:rPr>
                            <w:t>Description of ingestion_lib</w:t>
                          </w:r>
                        </w:p>
                        <w:p w14:paraId="0D89E078" w14:textId="77777777" w:rsidR="00305751" w:rsidRPr="003933AE" w:rsidRDefault="00305751">
                          <w:pPr>
                            <w:rPr>
                              <w:b/>
                              <w:bCs/>
                              <w:color w:val="808080" w:themeColor="text1" w:themeTint="7F"/>
                              <w:sz w:val="32"/>
                              <w:szCs w:val="32"/>
                              <w:lang w:val="it-IT"/>
                            </w:rPr>
                          </w:pPr>
                        </w:p>
                        <w:p w14:paraId="7D7517D5" w14:textId="77777777" w:rsidR="00305751" w:rsidRPr="003933AE" w:rsidRDefault="00305751">
                          <w:pPr>
                            <w:rPr>
                              <w:b/>
                              <w:bCs/>
                              <w:color w:val="808080" w:themeColor="text1" w:themeTint="7F"/>
                              <w:sz w:val="32"/>
                              <w:szCs w:val="32"/>
                              <w:lang w:val="it-IT"/>
                            </w:rPr>
                          </w:pPr>
                        </w:p>
                      </w:txbxContent>
                    </v:textbox>
                    <w10:wrap anchorx="margin" anchory="margin"/>
                  </v:rect>
                </w:pict>
              </mc:Fallback>
            </mc:AlternateContent>
          </w:r>
        </w:p>
        <w:p w14:paraId="62056E19" w14:textId="01B0A2CD" w:rsidR="00124802" w:rsidRPr="003848A4" w:rsidRDefault="00124802"/>
        <w:p w14:paraId="06872E8D" w14:textId="623DA3D0" w:rsidR="008B247E" w:rsidRPr="008B247E" w:rsidRDefault="00124802" w:rsidP="008B247E">
          <w:pPr>
            <w:pStyle w:val="BodyContent"/>
            <w:rPr>
              <w:sz w:val="2"/>
            </w:rPr>
          </w:pPr>
          <w:r w:rsidRPr="003848A4">
            <w:br w:type="page"/>
          </w:r>
        </w:p>
        <w:p w14:paraId="055DAE52" w14:textId="6EEB06F9" w:rsidR="00CD7025" w:rsidRPr="008B247E" w:rsidRDefault="00553B83" w:rsidP="00AD1733">
          <w:pPr>
            <w:spacing w:after="0" w:line="240" w:lineRule="auto"/>
            <w:rPr>
              <w:sz w:val="2"/>
            </w:rPr>
          </w:pPr>
          <w:r>
            <w:lastRenderedPageBreak/>
            <w:br w:type="page"/>
          </w:r>
        </w:p>
      </w:sdtContent>
    </w:sdt>
    <w:p w14:paraId="2BD23C82" w14:textId="372915A0" w:rsidR="00F87E07" w:rsidRPr="008B247E" w:rsidRDefault="003933AE" w:rsidP="008B247E">
      <w:pPr>
        <w:spacing w:after="0" w:line="240" w:lineRule="auto"/>
        <w:jc w:val="left"/>
        <w:rPr>
          <w:sz w:val="2"/>
        </w:rPr>
      </w:pPr>
      <w:r w:rsidRPr="003848A4">
        <w:lastRenderedPageBreak/>
        <w:br w:type="page"/>
      </w:r>
    </w:p>
    <w:sdt>
      <w:sdtPr>
        <w:rPr>
          <w:rFonts w:ascii="Calibri" w:eastAsia="Calibri" w:hAnsi="Calibri" w:cs="Times New Roman"/>
          <w:b w:val="0"/>
          <w:bCs w:val="0"/>
          <w:color w:val="auto"/>
          <w:sz w:val="22"/>
          <w:szCs w:val="22"/>
          <w:lang w:val="en-GB" w:eastAsia="en-US"/>
        </w:rPr>
        <w:id w:val="1524359738"/>
        <w:docPartObj>
          <w:docPartGallery w:val="Table of Contents"/>
          <w:docPartUnique/>
        </w:docPartObj>
      </w:sdtPr>
      <w:sdtEndPr/>
      <w:sdtContent>
        <w:p w14:paraId="3B681767" w14:textId="365FD5E8" w:rsidR="008733D1" w:rsidRPr="00A95993" w:rsidRDefault="003848A4" w:rsidP="00A95993">
          <w:pPr>
            <w:pStyle w:val="TOCHeading"/>
            <w:numPr>
              <w:ilvl w:val="0"/>
              <w:numId w:val="0"/>
            </w:numPr>
            <w:rPr>
              <w:lang w:val="en-US"/>
            </w:rPr>
          </w:pPr>
          <w:r w:rsidRPr="00A95993">
            <w:rPr>
              <w:lang w:val="en-US"/>
            </w:rPr>
            <w:t>Table of conte</w:t>
          </w:r>
          <w:r w:rsidR="009E7231">
            <w:rPr>
              <w:lang w:val="en-US"/>
            </w:rPr>
            <w:t>n</w:t>
          </w:r>
          <w:r w:rsidRPr="00A95993">
            <w:rPr>
              <w:lang w:val="en-US"/>
            </w:rPr>
            <w:t>t</w:t>
          </w:r>
          <w:r w:rsidR="009E7231">
            <w:rPr>
              <w:lang w:val="en-US"/>
            </w:rPr>
            <w:t>s</w:t>
          </w:r>
        </w:p>
        <w:bookmarkStart w:id="0" w:name="_GoBack"/>
        <w:bookmarkEnd w:id="0"/>
        <w:p w14:paraId="46DFEA05" w14:textId="236B5F0D" w:rsidR="0094028E" w:rsidRDefault="0052268E">
          <w:pPr>
            <w:pStyle w:val="TOC1"/>
            <w:tabs>
              <w:tab w:val="left" w:pos="1100"/>
              <w:tab w:val="right" w:leader="dot" w:pos="9016"/>
            </w:tabs>
            <w:rPr>
              <w:noProof/>
              <w:lang w:val="nb-NO" w:eastAsia="nb-NO"/>
            </w:rPr>
          </w:pPr>
          <w:r w:rsidRPr="003848A4">
            <w:rPr>
              <w:lang w:val="en-GB"/>
            </w:rPr>
            <w:fldChar w:fldCharType="begin"/>
          </w:r>
          <w:r w:rsidR="008733D1" w:rsidRPr="003848A4">
            <w:rPr>
              <w:lang w:val="en-GB"/>
            </w:rPr>
            <w:instrText xml:space="preserve"> TOC \o "1-3" \h \z \u </w:instrText>
          </w:r>
          <w:r w:rsidRPr="003848A4">
            <w:rPr>
              <w:lang w:val="en-GB"/>
            </w:rPr>
            <w:fldChar w:fldCharType="separate"/>
          </w:r>
          <w:hyperlink w:anchor="_Toc27133441" w:history="1">
            <w:r w:rsidR="0094028E" w:rsidRPr="00140CEF">
              <w:rPr>
                <w:rStyle w:val="Hyperlink"/>
                <w:noProof/>
              </w:rPr>
              <w:t>Chapter 1</w:t>
            </w:r>
            <w:r w:rsidR="0094028E">
              <w:rPr>
                <w:noProof/>
                <w:lang w:val="nb-NO" w:eastAsia="nb-NO"/>
              </w:rPr>
              <w:tab/>
            </w:r>
            <w:r w:rsidR="0094028E" w:rsidRPr="00140CEF">
              <w:rPr>
                <w:rStyle w:val="Hyperlink"/>
                <w:noProof/>
              </w:rPr>
              <w:t>Introduction</w:t>
            </w:r>
            <w:r w:rsidR="0094028E">
              <w:rPr>
                <w:noProof/>
                <w:webHidden/>
              </w:rPr>
              <w:tab/>
            </w:r>
            <w:r w:rsidR="0094028E">
              <w:rPr>
                <w:noProof/>
                <w:webHidden/>
              </w:rPr>
              <w:fldChar w:fldCharType="begin"/>
            </w:r>
            <w:r w:rsidR="0094028E">
              <w:rPr>
                <w:noProof/>
                <w:webHidden/>
              </w:rPr>
              <w:instrText xml:space="preserve"> PAGEREF _Toc27133441 \h </w:instrText>
            </w:r>
            <w:r w:rsidR="0094028E">
              <w:rPr>
                <w:noProof/>
                <w:webHidden/>
              </w:rPr>
            </w:r>
            <w:r w:rsidR="0094028E">
              <w:rPr>
                <w:noProof/>
                <w:webHidden/>
              </w:rPr>
              <w:fldChar w:fldCharType="separate"/>
            </w:r>
            <w:r w:rsidR="0094028E">
              <w:rPr>
                <w:noProof/>
                <w:webHidden/>
              </w:rPr>
              <w:t>7</w:t>
            </w:r>
            <w:r w:rsidR="0094028E">
              <w:rPr>
                <w:noProof/>
                <w:webHidden/>
              </w:rPr>
              <w:fldChar w:fldCharType="end"/>
            </w:r>
          </w:hyperlink>
        </w:p>
        <w:p w14:paraId="172197E9" w14:textId="42CFE103" w:rsidR="0094028E" w:rsidRDefault="0094028E">
          <w:pPr>
            <w:pStyle w:val="TOC2"/>
            <w:tabs>
              <w:tab w:val="left" w:pos="880"/>
            </w:tabs>
            <w:rPr>
              <w:noProof/>
              <w:lang w:val="nb-NO" w:eastAsia="nb-NO"/>
            </w:rPr>
          </w:pPr>
          <w:hyperlink w:anchor="_Toc27133442" w:history="1">
            <w:r w:rsidRPr="00140CEF">
              <w:rPr>
                <w:rStyle w:val="Hyperlink"/>
                <w:noProof/>
                <w:lang w:val="en-US"/>
              </w:rPr>
              <w:t>1.1</w:t>
            </w:r>
            <w:r>
              <w:rPr>
                <w:noProof/>
                <w:lang w:val="nb-NO" w:eastAsia="nb-NO"/>
              </w:rPr>
              <w:tab/>
            </w:r>
            <w:r w:rsidRPr="00140CEF">
              <w:rPr>
                <w:rStyle w:val="Hyperlink"/>
                <w:noProof/>
                <w:lang w:val="en-US"/>
              </w:rPr>
              <w:t>Common</w:t>
            </w:r>
            <w:r>
              <w:rPr>
                <w:noProof/>
                <w:webHidden/>
              </w:rPr>
              <w:tab/>
            </w:r>
            <w:r>
              <w:rPr>
                <w:noProof/>
                <w:webHidden/>
              </w:rPr>
              <w:fldChar w:fldCharType="begin"/>
            </w:r>
            <w:r>
              <w:rPr>
                <w:noProof/>
                <w:webHidden/>
              </w:rPr>
              <w:instrText xml:space="preserve"> PAGEREF _Toc27133442 \h </w:instrText>
            </w:r>
            <w:r>
              <w:rPr>
                <w:noProof/>
                <w:webHidden/>
              </w:rPr>
            </w:r>
            <w:r>
              <w:rPr>
                <w:noProof/>
                <w:webHidden/>
              </w:rPr>
              <w:fldChar w:fldCharType="separate"/>
            </w:r>
            <w:r>
              <w:rPr>
                <w:noProof/>
                <w:webHidden/>
              </w:rPr>
              <w:t>8</w:t>
            </w:r>
            <w:r>
              <w:rPr>
                <w:noProof/>
                <w:webHidden/>
              </w:rPr>
              <w:fldChar w:fldCharType="end"/>
            </w:r>
          </w:hyperlink>
        </w:p>
        <w:p w14:paraId="7ECD942A" w14:textId="498EFF23" w:rsidR="0094028E" w:rsidRDefault="0094028E">
          <w:pPr>
            <w:pStyle w:val="TOC2"/>
            <w:tabs>
              <w:tab w:val="left" w:pos="880"/>
            </w:tabs>
            <w:rPr>
              <w:noProof/>
              <w:lang w:val="nb-NO" w:eastAsia="nb-NO"/>
            </w:rPr>
          </w:pPr>
          <w:hyperlink w:anchor="_Toc27133443" w:history="1">
            <w:r w:rsidRPr="00140CEF">
              <w:rPr>
                <w:rStyle w:val="Hyperlink"/>
                <w:noProof/>
              </w:rPr>
              <w:t>1.2</w:t>
            </w:r>
            <w:r>
              <w:rPr>
                <w:noProof/>
                <w:lang w:val="nb-NO" w:eastAsia="nb-NO"/>
              </w:rPr>
              <w:tab/>
            </w:r>
            <w:r w:rsidRPr="00140CEF">
              <w:rPr>
                <w:rStyle w:val="Hyperlink"/>
                <w:noProof/>
              </w:rPr>
              <w:t>Common_py</w:t>
            </w:r>
            <w:r>
              <w:rPr>
                <w:noProof/>
                <w:webHidden/>
              </w:rPr>
              <w:tab/>
            </w:r>
            <w:r>
              <w:rPr>
                <w:noProof/>
                <w:webHidden/>
              </w:rPr>
              <w:fldChar w:fldCharType="begin"/>
            </w:r>
            <w:r>
              <w:rPr>
                <w:noProof/>
                <w:webHidden/>
              </w:rPr>
              <w:instrText xml:space="preserve"> PAGEREF _Toc27133443 \h </w:instrText>
            </w:r>
            <w:r>
              <w:rPr>
                <w:noProof/>
                <w:webHidden/>
              </w:rPr>
            </w:r>
            <w:r>
              <w:rPr>
                <w:noProof/>
                <w:webHidden/>
              </w:rPr>
              <w:fldChar w:fldCharType="separate"/>
            </w:r>
            <w:r>
              <w:rPr>
                <w:noProof/>
                <w:webHidden/>
              </w:rPr>
              <w:t>8</w:t>
            </w:r>
            <w:r>
              <w:rPr>
                <w:noProof/>
                <w:webHidden/>
              </w:rPr>
              <w:fldChar w:fldCharType="end"/>
            </w:r>
          </w:hyperlink>
        </w:p>
        <w:p w14:paraId="2FBA1D40" w14:textId="13EF2572" w:rsidR="0094028E" w:rsidRDefault="0094028E">
          <w:pPr>
            <w:pStyle w:val="TOC2"/>
            <w:tabs>
              <w:tab w:val="left" w:pos="880"/>
            </w:tabs>
            <w:rPr>
              <w:noProof/>
              <w:lang w:val="nb-NO" w:eastAsia="nb-NO"/>
            </w:rPr>
          </w:pPr>
          <w:hyperlink w:anchor="_Toc27133444" w:history="1">
            <w:r w:rsidRPr="00140CEF">
              <w:rPr>
                <w:rStyle w:val="Hyperlink"/>
                <w:noProof/>
              </w:rPr>
              <w:t>1.3</w:t>
            </w:r>
            <w:r>
              <w:rPr>
                <w:noProof/>
                <w:lang w:val="nb-NO" w:eastAsia="nb-NO"/>
              </w:rPr>
              <w:tab/>
            </w:r>
            <w:r w:rsidRPr="00140CEF">
              <w:rPr>
                <w:rStyle w:val="Hyperlink"/>
                <w:noProof/>
              </w:rPr>
              <w:t>Building a container</w:t>
            </w:r>
            <w:r>
              <w:rPr>
                <w:noProof/>
                <w:webHidden/>
              </w:rPr>
              <w:tab/>
            </w:r>
            <w:r>
              <w:rPr>
                <w:noProof/>
                <w:webHidden/>
              </w:rPr>
              <w:fldChar w:fldCharType="begin"/>
            </w:r>
            <w:r>
              <w:rPr>
                <w:noProof/>
                <w:webHidden/>
              </w:rPr>
              <w:instrText xml:space="preserve"> PAGEREF _Toc27133444 \h </w:instrText>
            </w:r>
            <w:r>
              <w:rPr>
                <w:noProof/>
                <w:webHidden/>
              </w:rPr>
            </w:r>
            <w:r>
              <w:rPr>
                <w:noProof/>
                <w:webHidden/>
              </w:rPr>
              <w:fldChar w:fldCharType="separate"/>
            </w:r>
            <w:r>
              <w:rPr>
                <w:noProof/>
                <w:webHidden/>
              </w:rPr>
              <w:t>8</w:t>
            </w:r>
            <w:r>
              <w:rPr>
                <w:noProof/>
                <w:webHidden/>
              </w:rPr>
              <w:fldChar w:fldCharType="end"/>
            </w:r>
          </w:hyperlink>
        </w:p>
        <w:p w14:paraId="1200DBD2" w14:textId="7E11985A" w:rsidR="0094028E" w:rsidRDefault="0094028E">
          <w:pPr>
            <w:pStyle w:val="TOC1"/>
            <w:tabs>
              <w:tab w:val="left" w:pos="1100"/>
              <w:tab w:val="right" w:leader="dot" w:pos="9016"/>
            </w:tabs>
            <w:rPr>
              <w:noProof/>
              <w:lang w:val="nb-NO" w:eastAsia="nb-NO"/>
            </w:rPr>
          </w:pPr>
          <w:hyperlink w:anchor="_Toc27133445" w:history="1">
            <w:r w:rsidRPr="00140CEF">
              <w:rPr>
                <w:rStyle w:val="Hyperlink"/>
                <w:noProof/>
              </w:rPr>
              <w:t>Chapter 2</w:t>
            </w:r>
            <w:r>
              <w:rPr>
                <w:noProof/>
                <w:lang w:val="nb-NO" w:eastAsia="nb-NO"/>
              </w:rPr>
              <w:tab/>
            </w:r>
            <w:r w:rsidRPr="00140CEF">
              <w:rPr>
                <w:rStyle w:val="Hyperlink"/>
                <w:noProof/>
              </w:rPr>
              <w:t>Docker containers</w:t>
            </w:r>
            <w:r>
              <w:rPr>
                <w:noProof/>
                <w:webHidden/>
              </w:rPr>
              <w:tab/>
            </w:r>
            <w:r>
              <w:rPr>
                <w:noProof/>
                <w:webHidden/>
              </w:rPr>
              <w:fldChar w:fldCharType="begin"/>
            </w:r>
            <w:r>
              <w:rPr>
                <w:noProof/>
                <w:webHidden/>
              </w:rPr>
              <w:instrText xml:space="preserve"> PAGEREF _Toc27133445 \h </w:instrText>
            </w:r>
            <w:r>
              <w:rPr>
                <w:noProof/>
                <w:webHidden/>
              </w:rPr>
            </w:r>
            <w:r>
              <w:rPr>
                <w:noProof/>
                <w:webHidden/>
              </w:rPr>
              <w:fldChar w:fldCharType="separate"/>
            </w:r>
            <w:r>
              <w:rPr>
                <w:noProof/>
                <w:webHidden/>
              </w:rPr>
              <w:t>9</w:t>
            </w:r>
            <w:r>
              <w:rPr>
                <w:noProof/>
                <w:webHidden/>
              </w:rPr>
              <w:fldChar w:fldCharType="end"/>
            </w:r>
          </w:hyperlink>
        </w:p>
        <w:p w14:paraId="45FDCA46" w14:textId="7E9BA413" w:rsidR="0094028E" w:rsidRDefault="0094028E">
          <w:pPr>
            <w:pStyle w:val="TOC2"/>
            <w:tabs>
              <w:tab w:val="left" w:pos="880"/>
            </w:tabs>
            <w:rPr>
              <w:noProof/>
              <w:lang w:val="nb-NO" w:eastAsia="nb-NO"/>
            </w:rPr>
          </w:pPr>
          <w:hyperlink w:anchor="_Toc27133446" w:history="1">
            <w:r w:rsidRPr="00140CEF">
              <w:rPr>
                <w:rStyle w:val="Hyperlink"/>
                <w:noProof/>
              </w:rPr>
              <w:t>2.1</w:t>
            </w:r>
            <w:r>
              <w:rPr>
                <w:noProof/>
                <w:lang w:val="nb-NO" w:eastAsia="nb-NO"/>
              </w:rPr>
              <w:tab/>
            </w:r>
            <w:r w:rsidRPr="00140CEF">
              <w:rPr>
                <w:rStyle w:val="Hyperlink"/>
                <w:noProof/>
              </w:rPr>
              <w:t>00_fetch_weather_ecmwf</w:t>
            </w:r>
            <w:r>
              <w:rPr>
                <w:noProof/>
                <w:webHidden/>
              </w:rPr>
              <w:tab/>
            </w:r>
            <w:r>
              <w:rPr>
                <w:noProof/>
                <w:webHidden/>
              </w:rPr>
              <w:fldChar w:fldCharType="begin"/>
            </w:r>
            <w:r>
              <w:rPr>
                <w:noProof/>
                <w:webHidden/>
              </w:rPr>
              <w:instrText xml:space="preserve"> PAGEREF _Toc27133446 \h </w:instrText>
            </w:r>
            <w:r>
              <w:rPr>
                <w:noProof/>
                <w:webHidden/>
              </w:rPr>
            </w:r>
            <w:r>
              <w:rPr>
                <w:noProof/>
                <w:webHidden/>
              </w:rPr>
              <w:fldChar w:fldCharType="separate"/>
            </w:r>
            <w:r>
              <w:rPr>
                <w:noProof/>
                <w:webHidden/>
              </w:rPr>
              <w:t>9</w:t>
            </w:r>
            <w:r>
              <w:rPr>
                <w:noProof/>
                <w:webHidden/>
              </w:rPr>
              <w:fldChar w:fldCharType="end"/>
            </w:r>
          </w:hyperlink>
        </w:p>
        <w:p w14:paraId="3445C81B" w14:textId="55D43109" w:rsidR="0094028E" w:rsidRDefault="0094028E">
          <w:pPr>
            <w:pStyle w:val="TOC3"/>
            <w:tabs>
              <w:tab w:val="left" w:pos="1320"/>
              <w:tab w:val="right" w:leader="dot" w:pos="9016"/>
            </w:tabs>
            <w:rPr>
              <w:noProof/>
              <w:lang w:val="nb-NO" w:eastAsia="nb-NO"/>
            </w:rPr>
          </w:pPr>
          <w:hyperlink w:anchor="_Toc27133447" w:history="1">
            <w:r w:rsidRPr="00140CEF">
              <w:rPr>
                <w:rStyle w:val="Hyperlink"/>
                <w:noProof/>
              </w:rPr>
              <w:t>2.1.1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_Toc27133447 \h </w:instrText>
            </w:r>
            <w:r>
              <w:rPr>
                <w:noProof/>
                <w:webHidden/>
              </w:rPr>
            </w:r>
            <w:r>
              <w:rPr>
                <w:noProof/>
                <w:webHidden/>
              </w:rPr>
              <w:fldChar w:fldCharType="separate"/>
            </w:r>
            <w:r>
              <w:rPr>
                <w:noProof/>
                <w:webHidden/>
              </w:rPr>
              <w:t>9</w:t>
            </w:r>
            <w:r>
              <w:rPr>
                <w:noProof/>
                <w:webHidden/>
              </w:rPr>
              <w:fldChar w:fldCharType="end"/>
            </w:r>
          </w:hyperlink>
        </w:p>
        <w:p w14:paraId="741A8421" w14:textId="6DC3068A" w:rsidR="0094028E" w:rsidRDefault="0094028E">
          <w:pPr>
            <w:pStyle w:val="TOC3"/>
            <w:tabs>
              <w:tab w:val="left" w:pos="1320"/>
              <w:tab w:val="right" w:leader="dot" w:pos="9016"/>
            </w:tabs>
            <w:rPr>
              <w:noProof/>
              <w:lang w:val="nb-NO" w:eastAsia="nb-NO"/>
            </w:rPr>
          </w:pPr>
          <w:hyperlink w:anchor="_Toc27133448" w:history="1">
            <w:r w:rsidRPr="00140CEF">
              <w:rPr>
                <w:rStyle w:val="Hyperlink"/>
                <w:noProof/>
              </w:rPr>
              <w:t>2.1.2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_Toc27133448 \h </w:instrText>
            </w:r>
            <w:r>
              <w:rPr>
                <w:noProof/>
                <w:webHidden/>
              </w:rPr>
            </w:r>
            <w:r>
              <w:rPr>
                <w:noProof/>
                <w:webHidden/>
              </w:rPr>
              <w:fldChar w:fldCharType="separate"/>
            </w:r>
            <w:r>
              <w:rPr>
                <w:noProof/>
                <w:webHidden/>
              </w:rPr>
              <w:t>9</w:t>
            </w:r>
            <w:r>
              <w:rPr>
                <w:noProof/>
                <w:webHidden/>
              </w:rPr>
              <w:fldChar w:fldCharType="end"/>
            </w:r>
          </w:hyperlink>
        </w:p>
        <w:p w14:paraId="384BDB67" w14:textId="23ABFA3E" w:rsidR="0094028E" w:rsidRDefault="0094028E">
          <w:pPr>
            <w:pStyle w:val="TOC3"/>
            <w:tabs>
              <w:tab w:val="left" w:pos="1320"/>
              <w:tab w:val="right" w:leader="dot" w:pos="9016"/>
            </w:tabs>
            <w:rPr>
              <w:noProof/>
              <w:lang w:val="nb-NO" w:eastAsia="nb-NO"/>
            </w:rPr>
          </w:pPr>
          <w:hyperlink w:anchor="_Toc27133449" w:history="1">
            <w:r w:rsidRPr="00140CEF">
              <w:rPr>
                <w:rStyle w:val="Hyperlink"/>
                <w:noProof/>
              </w:rPr>
              <w:t>2.1.3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_Toc27133449 \h </w:instrText>
            </w:r>
            <w:r>
              <w:rPr>
                <w:noProof/>
                <w:webHidden/>
              </w:rPr>
            </w:r>
            <w:r>
              <w:rPr>
                <w:noProof/>
                <w:webHidden/>
              </w:rPr>
              <w:fldChar w:fldCharType="separate"/>
            </w:r>
            <w:r>
              <w:rPr>
                <w:noProof/>
                <w:webHidden/>
              </w:rPr>
              <w:t>10</w:t>
            </w:r>
            <w:r>
              <w:rPr>
                <w:noProof/>
                <w:webHidden/>
              </w:rPr>
              <w:fldChar w:fldCharType="end"/>
            </w:r>
          </w:hyperlink>
        </w:p>
        <w:p w14:paraId="512CCA2B" w14:textId="00669898" w:rsidR="0094028E" w:rsidRDefault="0094028E">
          <w:pPr>
            <w:pStyle w:val="TOC3"/>
            <w:tabs>
              <w:tab w:val="left" w:pos="1320"/>
              <w:tab w:val="right" w:leader="dot" w:pos="9016"/>
            </w:tabs>
            <w:rPr>
              <w:noProof/>
              <w:lang w:val="nb-NO" w:eastAsia="nb-NO"/>
            </w:rPr>
          </w:pPr>
          <w:hyperlink w:anchor="_Toc27133450" w:history="1">
            <w:r w:rsidRPr="00140CEF">
              <w:rPr>
                <w:rStyle w:val="Hyperlink"/>
                <w:noProof/>
              </w:rPr>
              <w:t>2.1.4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_Toc27133450 \h </w:instrText>
            </w:r>
            <w:r>
              <w:rPr>
                <w:noProof/>
                <w:webHidden/>
              </w:rPr>
            </w:r>
            <w:r>
              <w:rPr>
                <w:noProof/>
                <w:webHidden/>
              </w:rPr>
              <w:fldChar w:fldCharType="separate"/>
            </w:r>
            <w:r>
              <w:rPr>
                <w:noProof/>
                <w:webHidden/>
              </w:rPr>
              <w:t>10</w:t>
            </w:r>
            <w:r>
              <w:rPr>
                <w:noProof/>
                <w:webHidden/>
              </w:rPr>
              <w:fldChar w:fldCharType="end"/>
            </w:r>
          </w:hyperlink>
        </w:p>
        <w:p w14:paraId="3E54C5F6" w14:textId="79BEEA41" w:rsidR="0094028E" w:rsidRDefault="0094028E">
          <w:pPr>
            <w:pStyle w:val="TOC2"/>
            <w:tabs>
              <w:tab w:val="left" w:pos="880"/>
            </w:tabs>
            <w:rPr>
              <w:noProof/>
              <w:lang w:val="nb-NO" w:eastAsia="nb-NO"/>
            </w:rPr>
          </w:pPr>
          <w:hyperlink w:anchor="_Toc27133451" w:history="1">
            <w:r w:rsidRPr="00140CEF">
              <w:rPr>
                <w:rStyle w:val="Hyperlink"/>
                <w:noProof/>
              </w:rPr>
              <w:t>2.2</w:t>
            </w:r>
            <w:r>
              <w:rPr>
                <w:noProof/>
                <w:lang w:val="nb-NO" w:eastAsia="nb-NO"/>
              </w:rPr>
              <w:tab/>
            </w:r>
            <w:r w:rsidRPr="00140CEF">
              <w:rPr>
                <w:rStyle w:val="Hyperlink"/>
                <w:noProof/>
              </w:rPr>
              <w:t>01_uploadtoarango</w:t>
            </w:r>
            <w:r>
              <w:rPr>
                <w:noProof/>
                <w:webHidden/>
              </w:rPr>
              <w:tab/>
            </w:r>
            <w:r>
              <w:rPr>
                <w:noProof/>
                <w:webHidden/>
              </w:rPr>
              <w:fldChar w:fldCharType="begin"/>
            </w:r>
            <w:r>
              <w:rPr>
                <w:noProof/>
                <w:webHidden/>
              </w:rPr>
              <w:instrText xml:space="preserve"> PAGEREF _Toc27133451 \h </w:instrText>
            </w:r>
            <w:r>
              <w:rPr>
                <w:noProof/>
                <w:webHidden/>
              </w:rPr>
            </w:r>
            <w:r>
              <w:rPr>
                <w:noProof/>
                <w:webHidden/>
              </w:rPr>
              <w:fldChar w:fldCharType="separate"/>
            </w:r>
            <w:r>
              <w:rPr>
                <w:noProof/>
                <w:webHidden/>
              </w:rPr>
              <w:t>11</w:t>
            </w:r>
            <w:r>
              <w:rPr>
                <w:noProof/>
                <w:webHidden/>
              </w:rPr>
              <w:fldChar w:fldCharType="end"/>
            </w:r>
          </w:hyperlink>
        </w:p>
        <w:p w14:paraId="553B4F40" w14:textId="791393D2" w:rsidR="0094028E" w:rsidRDefault="0094028E">
          <w:pPr>
            <w:pStyle w:val="TOC3"/>
            <w:tabs>
              <w:tab w:val="left" w:pos="1320"/>
              <w:tab w:val="right" w:leader="dot" w:pos="9016"/>
            </w:tabs>
            <w:rPr>
              <w:noProof/>
              <w:lang w:val="nb-NO" w:eastAsia="nb-NO"/>
            </w:rPr>
          </w:pPr>
          <w:hyperlink w:anchor="_Toc27133452" w:history="1">
            <w:r w:rsidRPr="00140CEF">
              <w:rPr>
                <w:rStyle w:val="Hyperlink"/>
                <w:noProof/>
              </w:rPr>
              <w:t>2.2.1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_Toc27133452 \h </w:instrText>
            </w:r>
            <w:r>
              <w:rPr>
                <w:noProof/>
                <w:webHidden/>
              </w:rPr>
            </w:r>
            <w:r>
              <w:rPr>
                <w:noProof/>
                <w:webHidden/>
              </w:rPr>
              <w:fldChar w:fldCharType="separate"/>
            </w:r>
            <w:r>
              <w:rPr>
                <w:noProof/>
                <w:webHidden/>
              </w:rPr>
              <w:t>11</w:t>
            </w:r>
            <w:r>
              <w:rPr>
                <w:noProof/>
                <w:webHidden/>
              </w:rPr>
              <w:fldChar w:fldCharType="end"/>
            </w:r>
          </w:hyperlink>
        </w:p>
        <w:p w14:paraId="5F5C1EC4" w14:textId="33A67634" w:rsidR="0094028E" w:rsidRDefault="0094028E">
          <w:pPr>
            <w:pStyle w:val="TOC3"/>
            <w:tabs>
              <w:tab w:val="left" w:pos="1320"/>
              <w:tab w:val="right" w:leader="dot" w:pos="9016"/>
            </w:tabs>
            <w:rPr>
              <w:noProof/>
              <w:lang w:val="nb-NO" w:eastAsia="nb-NO"/>
            </w:rPr>
          </w:pPr>
          <w:hyperlink w:anchor="_Toc27133453" w:history="1">
            <w:r w:rsidRPr="00140CEF">
              <w:rPr>
                <w:rStyle w:val="Hyperlink"/>
                <w:noProof/>
              </w:rPr>
              <w:t>2.2.2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_Toc27133453 \h </w:instrText>
            </w:r>
            <w:r>
              <w:rPr>
                <w:noProof/>
                <w:webHidden/>
              </w:rPr>
            </w:r>
            <w:r>
              <w:rPr>
                <w:noProof/>
                <w:webHidden/>
              </w:rPr>
              <w:fldChar w:fldCharType="separate"/>
            </w:r>
            <w:r>
              <w:rPr>
                <w:noProof/>
                <w:webHidden/>
              </w:rPr>
              <w:t>11</w:t>
            </w:r>
            <w:r>
              <w:rPr>
                <w:noProof/>
                <w:webHidden/>
              </w:rPr>
              <w:fldChar w:fldCharType="end"/>
            </w:r>
          </w:hyperlink>
        </w:p>
        <w:p w14:paraId="6C154135" w14:textId="577C3E2B" w:rsidR="0094028E" w:rsidRDefault="0094028E">
          <w:pPr>
            <w:pStyle w:val="TOC3"/>
            <w:tabs>
              <w:tab w:val="left" w:pos="1320"/>
              <w:tab w:val="right" w:leader="dot" w:pos="9016"/>
            </w:tabs>
            <w:rPr>
              <w:noProof/>
              <w:lang w:val="nb-NO" w:eastAsia="nb-NO"/>
            </w:rPr>
          </w:pPr>
          <w:hyperlink w:anchor="_Toc27133454" w:history="1">
            <w:r w:rsidRPr="00140CEF">
              <w:rPr>
                <w:rStyle w:val="Hyperlink"/>
                <w:noProof/>
              </w:rPr>
              <w:t>2.2.3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_Toc27133454 \h </w:instrText>
            </w:r>
            <w:r>
              <w:rPr>
                <w:noProof/>
                <w:webHidden/>
              </w:rPr>
            </w:r>
            <w:r>
              <w:rPr>
                <w:noProof/>
                <w:webHidden/>
              </w:rPr>
              <w:fldChar w:fldCharType="separate"/>
            </w:r>
            <w:r>
              <w:rPr>
                <w:noProof/>
                <w:webHidden/>
              </w:rPr>
              <w:t>11</w:t>
            </w:r>
            <w:r>
              <w:rPr>
                <w:noProof/>
                <w:webHidden/>
              </w:rPr>
              <w:fldChar w:fldCharType="end"/>
            </w:r>
          </w:hyperlink>
        </w:p>
        <w:p w14:paraId="06737FB3" w14:textId="3E0B728D" w:rsidR="0094028E" w:rsidRDefault="0094028E">
          <w:pPr>
            <w:pStyle w:val="TOC3"/>
            <w:tabs>
              <w:tab w:val="left" w:pos="1320"/>
              <w:tab w:val="right" w:leader="dot" w:pos="9016"/>
            </w:tabs>
            <w:rPr>
              <w:noProof/>
              <w:lang w:val="nb-NO" w:eastAsia="nb-NO"/>
            </w:rPr>
          </w:pPr>
          <w:hyperlink w:anchor="_Toc27133455" w:history="1">
            <w:r w:rsidRPr="00140CEF">
              <w:rPr>
                <w:rStyle w:val="Hyperlink"/>
                <w:noProof/>
              </w:rPr>
              <w:t>2.2.4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_Toc27133455 \h </w:instrText>
            </w:r>
            <w:r>
              <w:rPr>
                <w:noProof/>
                <w:webHidden/>
              </w:rPr>
            </w:r>
            <w:r>
              <w:rPr>
                <w:noProof/>
                <w:webHidden/>
              </w:rPr>
              <w:fldChar w:fldCharType="separate"/>
            </w:r>
            <w:r>
              <w:rPr>
                <w:noProof/>
                <w:webHidden/>
              </w:rPr>
              <w:t>11</w:t>
            </w:r>
            <w:r>
              <w:rPr>
                <w:noProof/>
                <w:webHidden/>
              </w:rPr>
              <w:fldChar w:fldCharType="end"/>
            </w:r>
          </w:hyperlink>
        </w:p>
        <w:p w14:paraId="17F6A9CE" w14:textId="7C5F85CE" w:rsidR="0094028E" w:rsidRDefault="0094028E">
          <w:pPr>
            <w:pStyle w:val="TOC2"/>
            <w:tabs>
              <w:tab w:val="left" w:pos="880"/>
            </w:tabs>
            <w:rPr>
              <w:noProof/>
              <w:lang w:val="nb-NO" w:eastAsia="nb-NO"/>
            </w:rPr>
          </w:pPr>
          <w:hyperlink w:anchor="_Toc27133456" w:history="1">
            <w:r w:rsidRPr="00140CEF">
              <w:rPr>
                <w:rStyle w:val="Hyperlink"/>
                <w:noProof/>
              </w:rPr>
              <w:t>2.3</w:t>
            </w:r>
            <w:r>
              <w:rPr>
                <w:noProof/>
                <w:lang w:val="nb-NO" w:eastAsia="nb-NO"/>
              </w:rPr>
              <w:tab/>
            </w:r>
            <w:r w:rsidRPr="00140CEF">
              <w:rPr>
                <w:rStyle w:val="Hyperlink"/>
                <w:noProof/>
              </w:rPr>
              <w:t>04_extract_weather_ecmwf</w:t>
            </w:r>
            <w:r>
              <w:rPr>
                <w:noProof/>
                <w:webHidden/>
              </w:rPr>
              <w:tab/>
            </w:r>
            <w:r>
              <w:rPr>
                <w:noProof/>
                <w:webHidden/>
              </w:rPr>
              <w:fldChar w:fldCharType="begin"/>
            </w:r>
            <w:r>
              <w:rPr>
                <w:noProof/>
                <w:webHidden/>
              </w:rPr>
              <w:instrText xml:space="preserve"> PAGEREF _Toc27133456 \h </w:instrText>
            </w:r>
            <w:r>
              <w:rPr>
                <w:noProof/>
                <w:webHidden/>
              </w:rPr>
            </w:r>
            <w:r>
              <w:rPr>
                <w:noProof/>
                <w:webHidden/>
              </w:rPr>
              <w:fldChar w:fldCharType="separate"/>
            </w:r>
            <w:r>
              <w:rPr>
                <w:noProof/>
                <w:webHidden/>
              </w:rPr>
              <w:t>12</w:t>
            </w:r>
            <w:r>
              <w:rPr>
                <w:noProof/>
                <w:webHidden/>
              </w:rPr>
              <w:fldChar w:fldCharType="end"/>
            </w:r>
          </w:hyperlink>
        </w:p>
        <w:p w14:paraId="6CDD0B04" w14:textId="19B45B26" w:rsidR="0094028E" w:rsidRDefault="0094028E">
          <w:pPr>
            <w:pStyle w:val="TOC3"/>
            <w:tabs>
              <w:tab w:val="left" w:pos="1320"/>
              <w:tab w:val="right" w:leader="dot" w:pos="9016"/>
            </w:tabs>
            <w:rPr>
              <w:noProof/>
              <w:lang w:val="nb-NO" w:eastAsia="nb-NO"/>
            </w:rPr>
          </w:pPr>
          <w:hyperlink w:anchor="_Toc27133457" w:history="1">
            <w:r w:rsidRPr="00140CEF">
              <w:rPr>
                <w:rStyle w:val="Hyperlink"/>
                <w:rFonts w:ascii="Segoe UI" w:hAnsi="Segoe UI" w:cs="Segoe UI"/>
                <w:noProof/>
              </w:rPr>
              <w:t>2.3.1</w:t>
            </w:r>
            <w:r>
              <w:rPr>
                <w:noProof/>
                <w:lang w:val="nb-NO" w:eastAsia="nb-NO"/>
              </w:rPr>
              <w:tab/>
            </w:r>
            <w:r w:rsidRPr="00140CEF">
              <w:rPr>
                <w:rStyle w:val="Hyperlink"/>
                <w:rFonts w:ascii="Segoe UI" w:hAnsi="Segoe UI" w:cs="Segoe UI"/>
                <w:noProof/>
              </w:rPr>
              <w:t>Example of parameter settings:</w:t>
            </w:r>
            <w:r>
              <w:rPr>
                <w:noProof/>
                <w:webHidden/>
              </w:rPr>
              <w:tab/>
            </w:r>
            <w:r>
              <w:rPr>
                <w:noProof/>
                <w:webHidden/>
              </w:rPr>
              <w:fldChar w:fldCharType="begin"/>
            </w:r>
            <w:r>
              <w:rPr>
                <w:noProof/>
                <w:webHidden/>
              </w:rPr>
              <w:instrText xml:space="preserve"> PAGEREF _Toc27133457 \h </w:instrText>
            </w:r>
            <w:r>
              <w:rPr>
                <w:noProof/>
                <w:webHidden/>
              </w:rPr>
            </w:r>
            <w:r>
              <w:rPr>
                <w:noProof/>
                <w:webHidden/>
              </w:rPr>
              <w:fldChar w:fldCharType="separate"/>
            </w:r>
            <w:r>
              <w:rPr>
                <w:noProof/>
                <w:webHidden/>
              </w:rPr>
              <w:t>12</w:t>
            </w:r>
            <w:r>
              <w:rPr>
                <w:noProof/>
                <w:webHidden/>
              </w:rPr>
              <w:fldChar w:fldCharType="end"/>
            </w:r>
          </w:hyperlink>
        </w:p>
        <w:p w14:paraId="76FC87B8" w14:textId="244B7CCF" w:rsidR="0094028E" w:rsidRDefault="0094028E">
          <w:pPr>
            <w:pStyle w:val="TOC3"/>
            <w:tabs>
              <w:tab w:val="left" w:pos="1320"/>
              <w:tab w:val="right" w:leader="dot" w:pos="9016"/>
            </w:tabs>
            <w:rPr>
              <w:noProof/>
              <w:lang w:val="nb-NO" w:eastAsia="nb-NO"/>
            </w:rPr>
          </w:pPr>
          <w:hyperlink w:anchor="_Toc27133458" w:history="1">
            <w:r w:rsidRPr="00140CEF">
              <w:rPr>
                <w:rStyle w:val="Hyperlink"/>
                <w:noProof/>
              </w:rPr>
              <w:t>2.3.2</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_Toc27133458 \h </w:instrText>
            </w:r>
            <w:r>
              <w:rPr>
                <w:noProof/>
                <w:webHidden/>
              </w:rPr>
            </w:r>
            <w:r>
              <w:rPr>
                <w:noProof/>
                <w:webHidden/>
              </w:rPr>
              <w:fldChar w:fldCharType="separate"/>
            </w:r>
            <w:r>
              <w:rPr>
                <w:noProof/>
                <w:webHidden/>
              </w:rPr>
              <w:t>12</w:t>
            </w:r>
            <w:r>
              <w:rPr>
                <w:noProof/>
                <w:webHidden/>
              </w:rPr>
              <w:fldChar w:fldCharType="end"/>
            </w:r>
          </w:hyperlink>
        </w:p>
        <w:p w14:paraId="50EF9401" w14:textId="2DC62FCB" w:rsidR="0094028E" w:rsidRDefault="0094028E">
          <w:pPr>
            <w:pStyle w:val="TOC3"/>
            <w:tabs>
              <w:tab w:val="left" w:pos="1320"/>
              <w:tab w:val="right" w:leader="dot" w:pos="9016"/>
            </w:tabs>
            <w:rPr>
              <w:noProof/>
              <w:lang w:val="nb-NO" w:eastAsia="nb-NO"/>
            </w:rPr>
          </w:pPr>
          <w:hyperlink w:anchor="_Toc27133459" w:history="1">
            <w:r w:rsidRPr="00140CEF">
              <w:rPr>
                <w:rStyle w:val="Hyperlink"/>
                <w:noProof/>
              </w:rPr>
              <w:t>2.3.3</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_Toc27133459 \h </w:instrText>
            </w:r>
            <w:r>
              <w:rPr>
                <w:noProof/>
                <w:webHidden/>
              </w:rPr>
            </w:r>
            <w:r>
              <w:rPr>
                <w:noProof/>
                <w:webHidden/>
              </w:rPr>
              <w:fldChar w:fldCharType="separate"/>
            </w:r>
            <w:r>
              <w:rPr>
                <w:noProof/>
                <w:webHidden/>
              </w:rPr>
              <w:t>12</w:t>
            </w:r>
            <w:r>
              <w:rPr>
                <w:noProof/>
                <w:webHidden/>
              </w:rPr>
              <w:fldChar w:fldCharType="end"/>
            </w:r>
          </w:hyperlink>
        </w:p>
        <w:p w14:paraId="120DD570" w14:textId="34F51F10" w:rsidR="0094028E" w:rsidRDefault="0094028E">
          <w:pPr>
            <w:pStyle w:val="TOC3"/>
            <w:tabs>
              <w:tab w:val="left" w:pos="1320"/>
              <w:tab w:val="right" w:leader="dot" w:pos="9016"/>
            </w:tabs>
            <w:rPr>
              <w:noProof/>
              <w:lang w:val="nb-NO" w:eastAsia="nb-NO"/>
            </w:rPr>
          </w:pPr>
          <w:hyperlink w:anchor="_Toc27133460" w:history="1">
            <w:r w:rsidRPr="00140CEF">
              <w:rPr>
                <w:rStyle w:val="Hyperlink"/>
                <w:noProof/>
              </w:rPr>
              <w:t>2.3.4</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_Toc27133460 \h </w:instrText>
            </w:r>
            <w:r>
              <w:rPr>
                <w:noProof/>
                <w:webHidden/>
              </w:rPr>
            </w:r>
            <w:r>
              <w:rPr>
                <w:noProof/>
                <w:webHidden/>
              </w:rPr>
              <w:fldChar w:fldCharType="separate"/>
            </w:r>
            <w:r>
              <w:rPr>
                <w:noProof/>
                <w:webHidden/>
              </w:rPr>
              <w:t>13</w:t>
            </w:r>
            <w:r>
              <w:rPr>
                <w:noProof/>
                <w:webHidden/>
              </w:rPr>
              <w:fldChar w:fldCharType="end"/>
            </w:r>
          </w:hyperlink>
        </w:p>
        <w:p w14:paraId="37C1F2D1" w14:textId="109710A0" w:rsidR="0094028E" w:rsidRDefault="0094028E">
          <w:pPr>
            <w:pStyle w:val="TOC3"/>
            <w:tabs>
              <w:tab w:val="left" w:pos="1320"/>
              <w:tab w:val="right" w:leader="dot" w:pos="9016"/>
            </w:tabs>
            <w:rPr>
              <w:noProof/>
              <w:lang w:val="nb-NO" w:eastAsia="nb-NO"/>
            </w:rPr>
          </w:pPr>
          <w:hyperlink w:anchor="_Toc27133461" w:history="1">
            <w:r w:rsidRPr="00140CEF">
              <w:rPr>
                <w:rStyle w:val="Hyperlink"/>
                <w:noProof/>
              </w:rPr>
              <w:t>2.3.5</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_Toc27133461 \h </w:instrText>
            </w:r>
            <w:r>
              <w:rPr>
                <w:noProof/>
                <w:webHidden/>
              </w:rPr>
            </w:r>
            <w:r>
              <w:rPr>
                <w:noProof/>
                <w:webHidden/>
              </w:rPr>
              <w:fldChar w:fldCharType="separate"/>
            </w:r>
            <w:r>
              <w:rPr>
                <w:noProof/>
                <w:webHidden/>
              </w:rPr>
              <w:t>13</w:t>
            </w:r>
            <w:r>
              <w:rPr>
                <w:noProof/>
                <w:webHidden/>
              </w:rPr>
              <w:fldChar w:fldCharType="end"/>
            </w:r>
          </w:hyperlink>
        </w:p>
        <w:p w14:paraId="268D208E" w14:textId="6D146AB5" w:rsidR="0094028E" w:rsidRDefault="0094028E">
          <w:pPr>
            <w:pStyle w:val="TOC2"/>
            <w:tabs>
              <w:tab w:val="left" w:pos="880"/>
            </w:tabs>
            <w:rPr>
              <w:noProof/>
              <w:lang w:val="nb-NO" w:eastAsia="nb-NO"/>
            </w:rPr>
          </w:pPr>
          <w:hyperlink w:anchor="_Toc27133462" w:history="1">
            <w:r w:rsidRPr="00140CEF">
              <w:rPr>
                <w:rStyle w:val="Hyperlink"/>
                <w:noProof/>
              </w:rPr>
              <w:t>2.4</w:t>
            </w:r>
            <w:r>
              <w:rPr>
                <w:noProof/>
                <w:lang w:val="nb-NO" w:eastAsia="nb-NO"/>
              </w:rPr>
              <w:tab/>
            </w:r>
            <w:r w:rsidRPr="00140CEF">
              <w:rPr>
                <w:rStyle w:val="Hyperlink"/>
                <w:noProof/>
              </w:rPr>
              <w:t>05_uploadtoarango_dual</w:t>
            </w:r>
            <w:r>
              <w:rPr>
                <w:noProof/>
                <w:webHidden/>
              </w:rPr>
              <w:tab/>
            </w:r>
            <w:r>
              <w:rPr>
                <w:noProof/>
                <w:webHidden/>
              </w:rPr>
              <w:fldChar w:fldCharType="begin"/>
            </w:r>
            <w:r>
              <w:rPr>
                <w:noProof/>
                <w:webHidden/>
              </w:rPr>
              <w:instrText xml:space="preserve"> PAGEREF _Toc27133462 \h </w:instrText>
            </w:r>
            <w:r>
              <w:rPr>
                <w:noProof/>
                <w:webHidden/>
              </w:rPr>
            </w:r>
            <w:r>
              <w:rPr>
                <w:noProof/>
                <w:webHidden/>
              </w:rPr>
              <w:fldChar w:fldCharType="separate"/>
            </w:r>
            <w:r>
              <w:rPr>
                <w:noProof/>
                <w:webHidden/>
              </w:rPr>
              <w:t>14</w:t>
            </w:r>
            <w:r>
              <w:rPr>
                <w:noProof/>
                <w:webHidden/>
              </w:rPr>
              <w:fldChar w:fldCharType="end"/>
            </w:r>
          </w:hyperlink>
        </w:p>
        <w:p w14:paraId="0F26BF41" w14:textId="1B218718" w:rsidR="0094028E" w:rsidRDefault="0094028E">
          <w:pPr>
            <w:pStyle w:val="TOC3"/>
            <w:tabs>
              <w:tab w:val="left" w:pos="1320"/>
              <w:tab w:val="right" w:leader="dot" w:pos="9016"/>
            </w:tabs>
            <w:rPr>
              <w:noProof/>
              <w:lang w:val="nb-NO" w:eastAsia="nb-NO"/>
            </w:rPr>
          </w:pPr>
          <w:hyperlink w:anchor="_Toc27133463" w:history="1">
            <w:r w:rsidRPr="00140CEF">
              <w:rPr>
                <w:rStyle w:val="Hyperlink"/>
                <w:noProof/>
              </w:rPr>
              <w:t>2.4.1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_Toc27133463 \h </w:instrText>
            </w:r>
            <w:r>
              <w:rPr>
                <w:noProof/>
                <w:webHidden/>
              </w:rPr>
            </w:r>
            <w:r>
              <w:rPr>
                <w:noProof/>
                <w:webHidden/>
              </w:rPr>
              <w:fldChar w:fldCharType="separate"/>
            </w:r>
            <w:r>
              <w:rPr>
                <w:noProof/>
                <w:webHidden/>
              </w:rPr>
              <w:t>14</w:t>
            </w:r>
            <w:r>
              <w:rPr>
                <w:noProof/>
                <w:webHidden/>
              </w:rPr>
              <w:fldChar w:fldCharType="end"/>
            </w:r>
          </w:hyperlink>
        </w:p>
        <w:p w14:paraId="5C83E805" w14:textId="0036DDD4" w:rsidR="0094028E" w:rsidRDefault="0094028E">
          <w:pPr>
            <w:pStyle w:val="TOC3"/>
            <w:tabs>
              <w:tab w:val="left" w:pos="1320"/>
              <w:tab w:val="right" w:leader="dot" w:pos="9016"/>
            </w:tabs>
            <w:rPr>
              <w:noProof/>
              <w:lang w:val="nb-NO" w:eastAsia="nb-NO"/>
            </w:rPr>
          </w:pPr>
          <w:hyperlink w:anchor="_Toc27133464" w:history="1">
            <w:r w:rsidRPr="00140CEF">
              <w:rPr>
                <w:rStyle w:val="Hyperlink"/>
                <w:noProof/>
              </w:rPr>
              <w:t>2.4.2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_Toc27133464 \h </w:instrText>
            </w:r>
            <w:r>
              <w:rPr>
                <w:noProof/>
                <w:webHidden/>
              </w:rPr>
            </w:r>
            <w:r>
              <w:rPr>
                <w:noProof/>
                <w:webHidden/>
              </w:rPr>
              <w:fldChar w:fldCharType="separate"/>
            </w:r>
            <w:r>
              <w:rPr>
                <w:noProof/>
                <w:webHidden/>
              </w:rPr>
              <w:t>14</w:t>
            </w:r>
            <w:r>
              <w:rPr>
                <w:noProof/>
                <w:webHidden/>
              </w:rPr>
              <w:fldChar w:fldCharType="end"/>
            </w:r>
          </w:hyperlink>
        </w:p>
        <w:p w14:paraId="4B68E5A0" w14:textId="4E351E47" w:rsidR="0094028E" w:rsidRDefault="0094028E">
          <w:pPr>
            <w:pStyle w:val="TOC3"/>
            <w:tabs>
              <w:tab w:val="left" w:pos="1320"/>
              <w:tab w:val="right" w:leader="dot" w:pos="9016"/>
            </w:tabs>
            <w:rPr>
              <w:noProof/>
              <w:lang w:val="nb-NO" w:eastAsia="nb-NO"/>
            </w:rPr>
          </w:pPr>
          <w:hyperlink w:anchor="_Toc27133465" w:history="1">
            <w:r w:rsidRPr="00140CEF">
              <w:rPr>
                <w:rStyle w:val="Hyperlink"/>
                <w:noProof/>
              </w:rPr>
              <w:t>2.4.3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_Toc27133465 \h </w:instrText>
            </w:r>
            <w:r>
              <w:rPr>
                <w:noProof/>
                <w:webHidden/>
              </w:rPr>
            </w:r>
            <w:r>
              <w:rPr>
                <w:noProof/>
                <w:webHidden/>
              </w:rPr>
              <w:fldChar w:fldCharType="separate"/>
            </w:r>
            <w:r>
              <w:rPr>
                <w:noProof/>
                <w:webHidden/>
              </w:rPr>
              <w:t>14</w:t>
            </w:r>
            <w:r>
              <w:rPr>
                <w:noProof/>
                <w:webHidden/>
              </w:rPr>
              <w:fldChar w:fldCharType="end"/>
            </w:r>
          </w:hyperlink>
        </w:p>
        <w:p w14:paraId="123E14DA" w14:textId="66BC110D" w:rsidR="0094028E" w:rsidRDefault="0094028E">
          <w:pPr>
            <w:pStyle w:val="TOC3"/>
            <w:tabs>
              <w:tab w:val="left" w:pos="1320"/>
              <w:tab w:val="right" w:leader="dot" w:pos="9016"/>
            </w:tabs>
            <w:rPr>
              <w:noProof/>
              <w:lang w:val="nb-NO" w:eastAsia="nb-NO"/>
            </w:rPr>
          </w:pPr>
          <w:hyperlink w:anchor="_Toc27133466" w:history="1">
            <w:r w:rsidRPr="00140CEF">
              <w:rPr>
                <w:rStyle w:val="Hyperlink"/>
                <w:noProof/>
              </w:rPr>
              <w:t>2.4.4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_Toc27133466 \h </w:instrText>
            </w:r>
            <w:r>
              <w:rPr>
                <w:noProof/>
                <w:webHidden/>
              </w:rPr>
            </w:r>
            <w:r>
              <w:rPr>
                <w:noProof/>
                <w:webHidden/>
              </w:rPr>
              <w:fldChar w:fldCharType="separate"/>
            </w:r>
            <w:r>
              <w:rPr>
                <w:noProof/>
                <w:webHidden/>
              </w:rPr>
              <w:t>15</w:t>
            </w:r>
            <w:r>
              <w:rPr>
                <w:noProof/>
                <w:webHidden/>
              </w:rPr>
              <w:fldChar w:fldCharType="end"/>
            </w:r>
          </w:hyperlink>
        </w:p>
        <w:p w14:paraId="72B2ADFC" w14:textId="4DA15F77" w:rsidR="0094028E" w:rsidRDefault="0094028E">
          <w:pPr>
            <w:pStyle w:val="TOC2"/>
            <w:tabs>
              <w:tab w:val="left" w:pos="880"/>
            </w:tabs>
            <w:rPr>
              <w:noProof/>
              <w:lang w:val="nb-NO" w:eastAsia="nb-NO"/>
            </w:rPr>
          </w:pPr>
          <w:hyperlink w:anchor="_Toc27133467" w:history="1">
            <w:r w:rsidRPr="00140CEF">
              <w:rPr>
                <w:rStyle w:val="Hyperlink"/>
                <w:noProof/>
              </w:rPr>
              <w:t>2.5</w:t>
            </w:r>
            <w:r>
              <w:rPr>
                <w:noProof/>
                <w:lang w:val="nb-NO" w:eastAsia="nb-NO"/>
              </w:rPr>
              <w:tab/>
            </w:r>
            <w:r w:rsidRPr="00140CEF">
              <w:rPr>
                <w:rStyle w:val="Hyperlink"/>
                <w:noProof/>
              </w:rPr>
              <w:t>06_fetch_weather_owm</w:t>
            </w:r>
            <w:r>
              <w:rPr>
                <w:noProof/>
                <w:webHidden/>
              </w:rPr>
              <w:tab/>
            </w:r>
            <w:r>
              <w:rPr>
                <w:noProof/>
                <w:webHidden/>
              </w:rPr>
              <w:fldChar w:fldCharType="begin"/>
            </w:r>
            <w:r>
              <w:rPr>
                <w:noProof/>
                <w:webHidden/>
              </w:rPr>
              <w:instrText xml:space="preserve"> PAGEREF _Toc27133467 \h </w:instrText>
            </w:r>
            <w:r>
              <w:rPr>
                <w:noProof/>
                <w:webHidden/>
              </w:rPr>
            </w:r>
            <w:r>
              <w:rPr>
                <w:noProof/>
                <w:webHidden/>
              </w:rPr>
              <w:fldChar w:fldCharType="separate"/>
            </w:r>
            <w:r>
              <w:rPr>
                <w:noProof/>
                <w:webHidden/>
              </w:rPr>
              <w:t>16</w:t>
            </w:r>
            <w:r>
              <w:rPr>
                <w:noProof/>
                <w:webHidden/>
              </w:rPr>
              <w:fldChar w:fldCharType="end"/>
            </w:r>
          </w:hyperlink>
        </w:p>
        <w:p w14:paraId="4BC97EA1" w14:textId="12AE6A74" w:rsidR="0094028E" w:rsidRDefault="0094028E">
          <w:pPr>
            <w:pStyle w:val="TOC3"/>
            <w:tabs>
              <w:tab w:val="left" w:pos="1320"/>
              <w:tab w:val="right" w:leader="dot" w:pos="9016"/>
            </w:tabs>
            <w:rPr>
              <w:noProof/>
              <w:lang w:val="nb-NO" w:eastAsia="nb-NO"/>
            </w:rPr>
          </w:pPr>
          <w:hyperlink w:anchor="_Toc27133468" w:history="1">
            <w:r w:rsidRPr="00140CEF">
              <w:rPr>
                <w:rStyle w:val="Hyperlink"/>
                <w:noProof/>
              </w:rPr>
              <w:t>2.5.1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_Toc27133468 \h </w:instrText>
            </w:r>
            <w:r>
              <w:rPr>
                <w:noProof/>
                <w:webHidden/>
              </w:rPr>
            </w:r>
            <w:r>
              <w:rPr>
                <w:noProof/>
                <w:webHidden/>
              </w:rPr>
              <w:fldChar w:fldCharType="separate"/>
            </w:r>
            <w:r>
              <w:rPr>
                <w:noProof/>
                <w:webHidden/>
              </w:rPr>
              <w:t>16</w:t>
            </w:r>
            <w:r>
              <w:rPr>
                <w:noProof/>
                <w:webHidden/>
              </w:rPr>
              <w:fldChar w:fldCharType="end"/>
            </w:r>
          </w:hyperlink>
        </w:p>
        <w:p w14:paraId="0C0BB77D" w14:textId="62B51FDB" w:rsidR="0094028E" w:rsidRDefault="0094028E">
          <w:pPr>
            <w:pStyle w:val="TOC3"/>
            <w:tabs>
              <w:tab w:val="left" w:pos="1320"/>
              <w:tab w:val="right" w:leader="dot" w:pos="9016"/>
            </w:tabs>
            <w:rPr>
              <w:noProof/>
              <w:lang w:val="nb-NO" w:eastAsia="nb-NO"/>
            </w:rPr>
          </w:pPr>
          <w:hyperlink w:anchor="_Toc27133469" w:history="1">
            <w:r w:rsidRPr="00140CEF">
              <w:rPr>
                <w:rStyle w:val="Hyperlink"/>
                <w:noProof/>
              </w:rPr>
              <w:t>2.5.2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_Toc27133469 \h </w:instrText>
            </w:r>
            <w:r>
              <w:rPr>
                <w:noProof/>
                <w:webHidden/>
              </w:rPr>
            </w:r>
            <w:r>
              <w:rPr>
                <w:noProof/>
                <w:webHidden/>
              </w:rPr>
              <w:fldChar w:fldCharType="separate"/>
            </w:r>
            <w:r>
              <w:rPr>
                <w:noProof/>
                <w:webHidden/>
              </w:rPr>
              <w:t>16</w:t>
            </w:r>
            <w:r>
              <w:rPr>
                <w:noProof/>
                <w:webHidden/>
              </w:rPr>
              <w:fldChar w:fldCharType="end"/>
            </w:r>
          </w:hyperlink>
        </w:p>
        <w:p w14:paraId="388AF773" w14:textId="23F23808" w:rsidR="0094028E" w:rsidRDefault="0094028E">
          <w:pPr>
            <w:pStyle w:val="TOC3"/>
            <w:tabs>
              <w:tab w:val="left" w:pos="1320"/>
              <w:tab w:val="right" w:leader="dot" w:pos="9016"/>
            </w:tabs>
            <w:rPr>
              <w:noProof/>
              <w:lang w:val="nb-NO" w:eastAsia="nb-NO"/>
            </w:rPr>
          </w:pPr>
          <w:hyperlink w:anchor="_Toc27133470" w:history="1">
            <w:r w:rsidRPr="00140CEF">
              <w:rPr>
                <w:rStyle w:val="Hyperlink"/>
                <w:noProof/>
              </w:rPr>
              <w:t>2.5.3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_Toc27133470 \h </w:instrText>
            </w:r>
            <w:r>
              <w:rPr>
                <w:noProof/>
                <w:webHidden/>
              </w:rPr>
            </w:r>
            <w:r>
              <w:rPr>
                <w:noProof/>
                <w:webHidden/>
              </w:rPr>
              <w:fldChar w:fldCharType="separate"/>
            </w:r>
            <w:r>
              <w:rPr>
                <w:noProof/>
                <w:webHidden/>
              </w:rPr>
              <w:t>17</w:t>
            </w:r>
            <w:r>
              <w:rPr>
                <w:noProof/>
                <w:webHidden/>
              </w:rPr>
              <w:fldChar w:fldCharType="end"/>
            </w:r>
          </w:hyperlink>
        </w:p>
        <w:p w14:paraId="4643C3BB" w14:textId="01E78A8D" w:rsidR="0094028E" w:rsidRDefault="0094028E">
          <w:pPr>
            <w:pStyle w:val="TOC3"/>
            <w:tabs>
              <w:tab w:val="left" w:pos="1320"/>
              <w:tab w:val="right" w:leader="dot" w:pos="9016"/>
            </w:tabs>
            <w:rPr>
              <w:noProof/>
              <w:lang w:val="nb-NO" w:eastAsia="nb-NO"/>
            </w:rPr>
          </w:pPr>
          <w:hyperlink w:anchor="_Toc27133471" w:history="1">
            <w:r w:rsidRPr="00140CEF">
              <w:rPr>
                <w:rStyle w:val="Hyperlink"/>
                <w:noProof/>
              </w:rPr>
              <w:t>2.5.4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_Toc27133471 \h </w:instrText>
            </w:r>
            <w:r>
              <w:rPr>
                <w:noProof/>
                <w:webHidden/>
              </w:rPr>
            </w:r>
            <w:r>
              <w:rPr>
                <w:noProof/>
                <w:webHidden/>
              </w:rPr>
              <w:fldChar w:fldCharType="separate"/>
            </w:r>
            <w:r>
              <w:rPr>
                <w:noProof/>
                <w:webHidden/>
              </w:rPr>
              <w:t>17</w:t>
            </w:r>
            <w:r>
              <w:rPr>
                <w:noProof/>
                <w:webHidden/>
              </w:rPr>
              <w:fldChar w:fldCharType="end"/>
            </w:r>
          </w:hyperlink>
        </w:p>
        <w:p w14:paraId="30B8A551" w14:textId="45C40D46" w:rsidR="0094028E" w:rsidRDefault="0094028E">
          <w:pPr>
            <w:pStyle w:val="TOC2"/>
            <w:tabs>
              <w:tab w:val="left" w:pos="880"/>
            </w:tabs>
            <w:rPr>
              <w:noProof/>
              <w:lang w:val="nb-NO" w:eastAsia="nb-NO"/>
            </w:rPr>
          </w:pPr>
          <w:hyperlink w:anchor="_Toc27133472" w:history="1">
            <w:r w:rsidRPr="00140CEF">
              <w:rPr>
                <w:rStyle w:val="Hyperlink"/>
                <w:noProof/>
              </w:rPr>
              <w:t>2.6</w:t>
            </w:r>
            <w:r>
              <w:rPr>
                <w:noProof/>
                <w:lang w:val="nb-NO" w:eastAsia="nb-NO"/>
              </w:rPr>
              <w:tab/>
            </w:r>
            <w:r w:rsidRPr="00140CEF">
              <w:rPr>
                <w:rStyle w:val="Hyperlink"/>
                <w:noProof/>
              </w:rPr>
              <w:t>07_uploadtomysql</w:t>
            </w:r>
            <w:r>
              <w:rPr>
                <w:noProof/>
                <w:webHidden/>
              </w:rPr>
              <w:tab/>
            </w:r>
            <w:r>
              <w:rPr>
                <w:noProof/>
                <w:webHidden/>
              </w:rPr>
              <w:fldChar w:fldCharType="begin"/>
            </w:r>
            <w:r>
              <w:rPr>
                <w:noProof/>
                <w:webHidden/>
              </w:rPr>
              <w:instrText xml:space="preserve"> PAGEREF _Toc27133472 \h </w:instrText>
            </w:r>
            <w:r>
              <w:rPr>
                <w:noProof/>
                <w:webHidden/>
              </w:rPr>
            </w:r>
            <w:r>
              <w:rPr>
                <w:noProof/>
                <w:webHidden/>
              </w:rPr>
              <w:fldChar w:fldCharType="separate"/>
            </w:r>
            <w:r>
              <w:rPr>
                <w:noProof/>
                <w:webHidden/>
              </w:rPr>
              <w:t>18</w:t>
            </w:r>
            <w:r>
              <w:rPr>
                <w:noProof/>
                <w:webHidden/>
              </w:rPr>
              <w:fldChar w:fldCharType="end"/>
            </w:r>
          </w:hyperlink>
        </w:p>
        <w:p w14:paraId="36AAD9BC" w14:textId="48815989" w:rsidR="0094028E" w:rsidRDefault="0094028E">
          <w:pPr>
            <w:pStyle w:val="TOC3"/>
            <w:tabs>
              <w:tab w:val="left" w:pos="1320"/>
              <w:tab w:val="right" w:leader="dot" w:pos="9016"/>
            </w:tabs>
            <w:rPr>
              <w:noProof/>
              <w:lang w:val="nb-NO" w:eastAsia="nb-NO"/>
            </w:rPr>
          </w:pPr>
          <w:hyperlink w:anchor="_Toc27133473" w:history="1">
            <w:r w:rsidRPr="00140CEF">
              <w:rPr>
                <w:rStyle w:val="Hyperlink"/>
                <w:noProof/>
              </w:rPr>
              <w:t>2.6.1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_Toc27133473 \h </w:instrText>
            </w:r>
            <w:r>
              <w:rPr>
                <w:noProof/>
                <w:webHidden/>
              </w:rPr>
            </w:r>
            <w:r>
              <w:rPr>
                <w:noProof/>
                <w:webHidden/>
              </w:rPr>
              <w:fldChar w:fldCharType="separate"/>
            </w:r>
            <w:r>
              <w:rPr>
                <w:noProof/>
                <w:webHidden/>
              </w:rPr>
              <w:t>18</w:t>
            </w:r>
            <w:r>
              <w:rPr>
                <w:noProof/>
                <w:webHidden/>
              </w:rPr>
              <w:fldChar w:fldCharType="end"/>
            </w:r>
          </w:hyperlink>
        </w:p>
        <w:p w14:paraId="536FDBCF" w14:textId="1C9D9A78" w:rsidR="0094028E" w:rsidRDefault="0094028E">
          <w:pPr>
            <w:pStyle w:val="TOC3"/>
            <w:tabs>
              <w:tab w:val="left" w:pos="1320"/>
              <w:tab w:val="right" w:leader="dot" w:pos="9016"/>
            </w:tabs>
            <w:rPr>
              <w:noProof/>
              <w:lang w:val="nb-NO" w:eastAsia="nb-NO"/>
            </w:rPr>
          </w:pPr>
          <w:hyperlink w:anchor="_Toc27133474" w:history="1">
            <w:r w:rsidRPr="00140CEF">
              <w:rPr>
                <w:rStyle w:val="Hyperlink"/>
                <w:noProof/>
              </w:rPr>
              <w:t>2.6.2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_Toc27133474 \h </w:instrText>
            </w:r>
            <w:r>
              <w:rPr>
                <w:noProof/>
                <w:webHidden/>
              </w:rPr>
            </w:r>
            <w:r>
              <w:rPr>
                <w:noProof/>
                <w:webHidden/>
              </w:rPr>
              <w:fldChar w:fldCharType="separate"/>
            </w:r>
            <w:r>
              <w:rPr>
                <w:noProof/>
                <w:webHidden/>
              </w:rPr>
              <w:t>18</w:t>
            </w:r>
            <w:r>
              <w:rPr>
                <w:noProof/>
                <w:webHidden/>
              </w:rPr>
              <w:fldChar w:fldCharType="end"/>
            </w:r>
          </w:hyperlink>
        </w:p>
        <w:p w14:paraId="05507E3A" w14:textId="4BD7B763" w:rsidR="0094028E" w:rsidRDefault="0094028E">
          <w:pPr>
            <w:pStyle w:val="TOC3"/>
            <w:tabs>
              <w:tab w:val="left" w:pos="1320"/>
              <w:tab w:val="right" w:leader="dot" w:pos="9016"/>
            </w:tabs>
            <w:rPr>
              <w:noProof/>
              <w:lang w:val="nb-NO" w:eastAsia="nb-NO"/>
            </w:rPr>
          </w:pPr>
          <w:hyperlink w:anchor="_Toc27133475" w:history="1">
            <w:r w:rsidRPr="00140CEF">
              <w:rPr>
                <w:rStyle w:val="Hyperlink"/>
                <w:noProof/>
              </w:rPr>
              <w:t>2.6.3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_Toc27133475 \h </w:instrText>
            </w:r>
            <w:r>
              <w:rPr>
                <w:noProof/>
                <w:webHidden/>
              </w:rPr>
            </w:r>
            <w:r>
              <w:rPr>
                <w:noProof/>
                <w:webHidden/>
              </w:rPr>
              <w:fldChar w:fldCharType="separate"/>
            </w:r>
            <w:r>
              <w:rPr>
                <w:noProof/>
                <w:webHidden/>
              </w:rPr>
              <w:t>19</w:t>
            </w:r>
            <w:r>
              <w:rPr>
                <w:noProof/>
                <w:webHidden/>
              </w:rPr>
              <w:fldChar w:fldCharType="end"/>
            </w:r>
          </w:hyperlink>
        </w:p>
        <w:p w14:paraId="7C072B5E" w14:textId="0343C267" w:rsidR="0094028E" w:rsidRDefault="0094028E">
          <w:pPr>
            <w:pStyle w:val="TOC3"/>
            <w:tabs>
              <w:tab w:val="left" w:pos="1320"/>
              <w:tab w:val="right" w:leader="dot" w:pos="9016"/>
            </w:tabs>
            <w:rPr>
              <w:noProof/>
              <w:lang w:val="nb-NO" w:eastAsia="nb-NO"/>
            </w:rPr>
          </w:pPr>
          <w:hyperlink w:anchor="_Toc27133476" w:history="1">
            <w:r w:rsidRPr="00140CEF">
              <w:rPr>
                <w:rStyle w:val="Hyperlink"/>
                <w:noProof/>
              </w:rPr>
              <w:t>2.6.4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_Toc27133476 \h </w:instrText>
            </w:r>
            <w:r>
              <w:rPr>
                <w:noProof/>
                <w:webHidden/>
              </w:rPr>
            </w:r>
            <w:r>
              <w:rPr>
                <w:noProof/>
                <w:webHidden/>
              </w:rPr>
              <w:fldChar w:fldCharType="separate"/>
            </w:r>
            <w:r>
              <w:rPr>
                <w:noProof/>
                <w:webHidden/>
              </w:rPr>
              <w:t>19</w:t>
            </w:r>
            <w:r>
              <w:rPr>
                <w:noProof/>
                <w:webHidden/>
              </w:rPr>
              <w:fldChar w:fldCharType="end"/>
            </w:r>
          </w:hyperlink>
        </w:p>
        <w:p w14:paraId="3A17AD1C" w14:textId="4C438A5F" w:rsidR="0094028E" w:rsidRDefault="0094028E">
          <w:pPr>
            <w:pStyle w:val="TOC2"/>
            <w:tabs>
              <w:tab w:val="left" w:pos="880"/>
            </w:tabs>
            <w:rPr>
              <w:noProof/>
              <w:lang w:val="nb-NO" w:eastAsia="nb-NO"/>
            </w:rPr>
          </w:pPr>
          <w:hyperlink w:anchor="_Toc27133477" w:history="1">
            <w:r w:rsidRPr="00140CEF">
              <w:rPr>
                <w:rStyle w:val="Hyperlink"/>
                <w:noProof/>
              </w:rPr>
              <w:t>2.7</w:t>
            </w:r>
            <w:r>
              <w:rPr>
                <w:noProof/>
                <w:lang w:val="nb-NO" w:eastAsia="nb-NO"/>
              </w:rPr>
              <w:tab/>
            </w:r>
            <w:r w:rsidRPr="00140CEF">
              <w:rPr>
                <w:rStyle w:val="Hyperlink"/>
                <w:noProof/>
              </w:rPr>
              <w:t>10_unzip</w:t>
            </w:r>
            <w:r>
              <w:rPr>
                <w:noProof/>
                <w:webHidden/>
              </w:rPr>
              <w:tab/>
            </w:r>
            <w:r>
              <w:rPr>
                <w:noProof/>
                <w:webHidden/>
              </w:rPr>
              <w:fldChar w:fldCharType="begin"/>
            </w:r>
            <w:r>
              <w:rPr>
                <w:noProof/>
                <w:webHidden/>
              </w:rPr>
              <w:instrText xml:space="preserve"> PAGEREF _Toc27133477 \h </w:instrText>
            </w:r>
            <w:r>
              <w:rPr>
                <w:noProof/>
                <w:webHidden/>
              </w:rPr>
            </w:r>
            <w:r>
              <w:rPr>
                <w:noProof/>
                <w:webHidden/>
              </w:rPr>
              <w:fldChar w:fldCharType="separate"/>
            </w:r>
            <w:r>
              <w:rPr>
                <w:noProof/>
                <w:webHidden/>
              </w:rPr>
              <w:t>20</w:t>
            </w:r>
            <w:r>
              <w:rPr>
                <w:noProof/>
                <w:webHidden/>
              </w:rPr>
              <w:fldChar w:fldCharType="end"/>
            </w:r>
          </w:hyperlink>
        </w:p>
        <w:p w14:paraId="3958DDAB" w14:textId="2161084B" w:rsidR="0094028E" w:rsidRDefault="0094028E">
          <w:pPr>
            <w:pStyle w:val="TOC3"/>
            <w:tabs>
              <w:tab w:val="left" w:pos="1320"/>
              <w:tab w:val="right" w:leader="dot" w:pos="9016"/>
            </w:tabs>
            <w:rPr>
              <w:noProof/>
              <w:lang w:val="nb-NO" w:eastAsia="nb-NO"/>
            </w:rPr>
          </w:pPr>
          <w:hyperlink w:anchor="_Toc27133478" w:history="1">
            <w:r w:rsidRPr="00140CEF">
              <w:rPr>
                <w:rStyle w:val="Hyperlink"/>
                <w:noProof/>
              </w:rPr>
              <w:t>2.7.1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_Toc27133478 \h </w:instrText>
            </w:r>
            <w:r>
              <w:rPr>
                <w:noProof/>
                <w:webHidden/>
              </w:rPr>
            </w:r>
            <w:r>
              <w:rPr>
                <w:noProof/>
                <w:webHidden/>
              </w:rPr>
              <w:fldChar w:fldCharType="separate"/>
            </w:r>
            <w:r>
              <w:rPr>
                <w:noProof/>
                <w:webHidden/>
              </w:rPr>
              <w:t>20</w:t>
            </w:r>
            <w:r>
              <w:rPr>
                <w:noProof/>
                <w:webHidden/>
              </w:rPr>
              <w:fldChar w:fldCharType="end"/>
            </w:r>
          </w:hyperlink>
        </w:p>
        <w:p w14:paraId="213CC270" w14:textId="2B90DB15" w:rsidR="0094028E" w:rsidRDefault="0094028E">
          <w:pPr>
            <w:pStyle w:val="TOC3"/>
            <w:tabs>
              <w:tab w:val="left" w:pos="1320"/>
              <w:tab w:val="right" w:leader="dot" w:pos="9016"/>
            </w:tabs>
            <w:rPr>
              <w:noProof/>
              <w:lang w:val="nb-NO" w:eastAsia="nb-NO"/>
            </w:rPr>
          </w:pPr>
          <w:hyperlink w:anchor="_Toc27133479" w:history="1">
            <w:r w:rsidRPr="00140CEF">
              <w:rPr>
                <w:rStyle w:val="Hyperlink"/>
                <w:noProof/>
              </w:rPr>
              <w:t>2.7.2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_Toc27133479 \h </w:instrText>
            </w:r>
            <w:r>
              <w:rPr>
                <w:noProof/>
                <w:webHidden/>
              </w:rPr>
            </w:r>
            <w:r>
              <w:rPr>
                <w:noProof/>
                <w:webHidden/>
              </w:rPr>
              <w:fldChar w:fldCharType="separate"/>
            </w:r>
            <w:r>
              <w:rPr>
                <w:noProof/>
                <w:webHidden/>
              </w:rPr>
              <w:t>20</w:t>
            </w:r>
            <w:r>
              <w:rPr>
                <w:noProof/>
                <w:webHidden/>
              </w:rPr>
              <w:fldChar w:fldCharType="end"/>
            </w:r>
          </w:hyperlink>
        </w:p>
        <w:p w14:paraId="32FC09F2" w14:textId="13D816F1" w:rsidR="0094028E" w:rsidRDefault="0094028E">
          <w:pPr>
            <w:pStyle w:val="TOC3"/>
            <w:tabs>
              <w:tab w:val="left" w:pos="1320"/>
              <w:tab w:val="right" w:leader="dot" w:pos="9016"/>
            </w:tabs>
            <w:rPr>
              <w:noProof/>
              <w:lang w:val="nb-NO" w:eastAsia="nb-NO"/>
            </w:rPr>
          </w:pPr>
          <w:hyperlink w:anchor="_Toc27133480" w:history="1">
            <w:r w:rsidRPr="00140CEF">
              <w:rPr>
                <w:rStyle w:val="Hyperlink"/>
                <w:noProof/>
              </w:rPr>
              <w:t>2.7.3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_Toc27133480 \h </w:instrText>
            </w:r>
            <w:r>
              <w:rPr>
                <w:noProof/>
                <w:webHidden/>
              </w:rPr>
            </w:r>
            <w:r>
              <w:rPr>
                <w:noProof/>
                <w:webHidden/>
              </w:rPr>
              <w:fldChar w:fldCharType="separate"/>
            </w:r>
            <w:r>
              <w:rPr>
                <w:noProof/>
                <w:webHidden/>
              </w:rPr>
              <w:t>20</w:t>
            </w:r>
            <w:r>
              <w:rPr>
                <w:noProof/>
                <w:webHidden/>
              </w:rPr>
              <w:fldChar w:fldCharType="end"/>
            </w:r>
          </w:hyperlink>
        </w:p>
        <w:p w14:paraId="0A1658CB" w14:textId="70416936" w:rsidR="0094028E" w:rsidRDefault="0094028E">
          <w:pPr>
            <w:pStyle w:val="TOC3"/>
            <w:tabs>
              <w:tab w:val="left" w:pos="1320"/>
              <w:tab w:val="right" w:leader="dot" w:pos="9016"/>
            </w:tabs>
            <w:rPr>
              <w:noProof/>
              <w:lang w:val="nb-NO" w:eastAsia="nb-NO"/>
            </w:rPr>
          </w:pPr>
          <w:hyperlink w:anchor="_Toc27133481" w:history="1">
            <w:r w:rsidRPr="00140CEF">
              <w:rPr>
                <w:rStyle w:val="Hyperlink"/>
                <w:noProof/>
              </w:rPr>
              <w:t>2.7.4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_Toc27133481 \h </w:instrText>
            </w:r>
            <w:r>
              <w:rPr>
                <w:noProof/>
                <w:webHidden/>
              </w:rPr>
            </w:r>
            <w:r>
              <w:rPr>
                <w:noProof/>
                <w:webHidden/>
              </w:rPr>
              <w:fldChar w:fldCharType="separate"/>
            </w:r>
            <w:r>
              <w:rPr>
                <w:noProof/>
                <w:webHidden/>
              </w:rPr>
              <w:t>20</w:t>
            </w:r>
            <w:r>
              <w:rPr>
                <w:noProof/>
                <w:webHidden/>
              </w:rPr>
              <w:fldChar w:fldCharType="end"/>
            </w:r>
          </w:hyperlink>
        </w:p>
        <w:p w14:paraId="165908FD" w14:textId="22772D8B" w:rsidR="0094028E" w:rsidRDefault="0094028E">
          <w:pPr>
            <w:pStyle w:val="TOC2"/>
            <w:tabs>
              <w:tab w:val="left" w:pos="880"/>
            </w:tabs>
            <w:rPr>
              <w:noProof/>
              <w:lang w:val="nb-NO" w:eastAsia="nb-NO"/>
            </w:rPr>
          </w:pPr>
          <w:hyperlink w:anchor="_Toc27133482" w:history="1">
            <w:r w:rsidRPr="00140CEF">
              <w:rPr>
                <w:rStyle w:val="Hyperlink"/>
                <w:noProof/>
              </w:rPr>
              <w:t>2.8</w:t>
            </w:r>
            <w:r>
              <w:rPr>
                <w:noProof/>
                <w:lang w:val="nb-NO" w:eastAsia="nb-NO"/>
              </w:rPr>
              <w:tab/>
            </w:r>
            <w:r w:rsidRPr="00140CEF">
              <w:rPr>
                <w:rStyle w:val="Hyperlink"/>
                <w:noProof/>
              </w:rPr>
              <w:t>11_tsv2csv</w:t>
            </w:r>
            <w:r>
              <w:rPr>
                <w:noProof/>
                <w:webHidden/>
              </w:rPr>
              <w:tab/>
            </w:r>
            <w:r>
              <w:rPr>
                <w:noProof/>
                <w:webHidden/>
              </w:rPr>
              <w:fldChar w:fldCharType="begin"/>
            </w:r>
            <w:r>
              <w:rPr>
                <w:noProof/>
                <w:webHidden/>
              </w:rPr>
              <w:instrText xml:space="preserve"> PAGEREF _Toc27133482 \h </w:instrText>
            </w:r>
            <w:r>
              <w:rPr>
                <w:noProof/>
                <w:webHidden/>
              </w:rPr>
            </w:r>
            <w:r>
              <w:rPr>
                <w:noProof/>
                <w:webHidden/>
              </w:rPr>
              <w:fldChar w:fldCharType="separate"/>
            </w:r>
            <w:r>
              <w:rPr>
                <w:noProof/>
                <w:webHidden/>
              </w:rPr>
              <w:t>22</w:t>
            </w:r>
            <w:r>
              <w:rPr>
                <w:noProof/>
                <w:webHidden/>
              </w:rPr>
              <w:fldChar w:fldCharType="end"/>
            </w:r>
          </w:hyperlink>
        </w:p>
        <w:p w14:paraId="70BA8FF3" w14:textId="6558F5DD" w:rsidR="0094028E" w:rsidRDefault="0094028E">
          <w:pPr>
            <w:pStyle w:val="TOC3"/>
            <w:tabs>
              <w:tab w:val="left" w:pos="1320"/>
              <w:tab w:val="right" w:leader="dot" w:pos="9016"/>
            </w:tabs>
            <w:rPr>
              <w:noProof/>
              <w:lang w:val="nb-NO" w:eastAsia="nb-NO"/>
            </w:rPr>
          </w:pPr>
          <w:hyperlink w:anchor="_Toc27133483" w:history="1">
            <w:r w:rsidRPr="00140CEF">
              <w:rPr>
                <w:rStyle w:val="Hyperlink"/>
                <w:noProof/>
              </w:rPr>
              <w:t>2.8.1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_Toc27133483 \h </w:instrText>
            </w:r>
            <w:r>
              <w:rPr>
                <w:noProof/>
                <w:webHidden/>
              </w:rPr>
            </w:r>
            <w:r>
              <w:rPr>
                <w:noProof/>
                <w:webHidden/>
              </w:rPr>
              <w:fldChar w:fldCharType="separate"/>
            </w:r>
            <w:r>
              <w:rPr>
                <w:noProof/>
                <w:webHidden/>
              </w:rPr>
              <w:t>22</w:t>
            </w:r>
            <w:r>
              <w:rPr>
                <w:noProof/>
                <w:webHidden/>
              </w:rPr>
              <w:fldChar w:fldCharType="end"/>
            </w:r>
          </w:hyperlink>
        </w:p>
        <w:p w14:paraId="40314667" w14:textId="269D458A" w:rsidR="0094028E" w:rsidRDefault="0094028E">
          <w:pPr>
            <w:pStyle w:val="TOC3"/>
            <w:tabs>
              <w:tab w:val="left" w:pos="1320"/>
              <w:tab w:val="right" w:leader="dot" w:pos="9016"/>
            </w:tabs>
            <w:rPr>
              <w:noProof/>
              <w:lang w:val="nb-NO" w:eastAsia="nb-NO"/>
            </w:rPr>
          </w:pPr>
          <w:hyperlink w:anchor="_Toc27133484" w:history="1">
            <w:r w:rsidRPr="00140CEF">
              <w:rPr>
                <w:rStyle w:val="Hyperlink"/>
                <w:noProof/>
              </w:rPr>
              <w:t>2.8.2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_Toc27133484 \h </w:instrText>
            </w:r>
            <w:r>
              <w:rPr>
                <w:noProof/>
                <w:webHidden/>
              </w:rPr>
            </w:r>
            <w:r>
              <w:rPr>
                <w:noProof/>
                <w:webHidden/>
              </w:rPr>
              <w:fldChar w:fldCharType="separate"/>
            </w:r>
            <w:r>
              <w:rPr>
                <w:noProof/>
                <w:webHidden/>
              </w:rPr>
              <w:t>22</w:t>
            </w:r>
            <w:r>
              <w:rPr>
                <w:noProof/>
                <w:webHidden/>
              </w:rPr>
              <w:fldChar w:fldCharType="end"/>
            </w:r>
          </w:hyperlink>
        </w:p>
        <w:p w14:paraId="3D66B143" w14:textId="5E620FA1" w:rsidR="0094028E" w:rsidRDefault="0094028E">
          <w:pPr>
            <w:pStyle w:val="TOC3"/>
            <w:tabs>
              <w:tab w:val="left" w:pos="1320"/>
              <w:tab w:val="right" w:leader="dot" w:pos="9016"/>
            </w:tabs>
            <w:rPr>
              <w:noProof/>
              <w:lang w:val="nb-NO" w:eastAsia="nb-NO"/>
            </w:rPr>
          </w:pPr>
          <w:hyperlink w:anchor="_Toc27133485" w:history="1">
            <w:r w:rsidRPr="00140CEF">
              <w:rPr>
                <w:rStyle w:val="Hyperlink"/>
                <w:noProof/>
              </w:rPr>
              <w:t>2.8.3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_Toc27133485 \h </w:instrText>
            </w:r>
            <w:r>
              <w:rPr>
                <w:noProof/>
                <w:webHidden/>
              </w:rPr>
            </w:r>
            <w:r>
              <w:rPr>
                <w:noProof/>
                <w:webHidden/>
              </w:rPr>
              <w:fldChar w:fldCharType="separate"/>
            </w:r>
            <w:r>
              <w:rPr>
                <w:noProof/>
                <w:webHidden/>
              </w:rPr>
              <w:t>22</w:t>
            </w:r>
            <w:r>
              <w:rPr>
                <w:noProof/>
                <w:webHidden/>
              </w:rPr>
              <w:fldChar w:fldCharType="end"/>
            </w:r>
          </w:hyperlink>
        </w:p>
        <w:p w14:paraId="27AB3AFF" w14:textId="096F9D8A" w:rsidR="0094028E" w:rsidRDefault="0094028E">
          <w:pPr>
            <w:pStyle w:val="TOC3"/>
            <w:tabs>
              <w:tab w:val="left" w:pos="1320"/>
              <w:tab w:val="right" w:leader="dot" w:pos="9016"/>
            </w:tabs>
            <w:rPr>
              <w:noProof/>
              <w:lang w:val="nb-NO" w:eastAsia="nb-NO"/>
            </w:rPr>
          </w:pPr>
          <w:hyperlink w:anchor="_Toc27133486" w:history="1">
            <w:r w:rsidRPr="00140CEF">
              <w:rPr>
                <w:rStyle w:val="Hyperlink"/>
                <w:noProof/>
              </w:rPr>
              <w:t>2.8.4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_Toc27133486 \h </w:instrText>
            </w:r>
            <w:r>
              <w:rPr>
                <w:noProof/>
                <w:webHidden/>
              </w:rPr>
            </w:r>
            <w:r>
              <w:rPr>
                <w:noProof/>
                <w:webHidden/>
              </w:rPr>
              <w:fldChar w:fldCharType="separate"/>
            </w:r>
            <w:r>
              <w:rPr>
                <w:noProof/>
                <w:webHidden/>
              </w:rPr>
              <w:t>22</w:t>
            </w:r>
            <w:r>
              <w:rPr>
                <w:noProof/>
                <w:webHidden/>
              </w:rPr>
              <w:fldChar w:fldCharType="end"/>
            </w:r>
          </w:hyperlink>
        </w:p>
        <w:p w14:paraId="6F031270" w14:textId="39CB102A" w:rsidR="0094028E" w:rsidRDefault="0094028E">
          <w:pPr>
            <w:pStyle w:val="TOC2"/>
            <w:tabs>
              <w:tab w:val="left" w:pos="880"/>
            </w:tabs>
            <w:rPr>
              <w:noProof/>
              <w:lang w:val="nb-NO" w:eastAsia="nb-NO"/>
            </w:rPr>
          </w:pPr>
          <w:hyperlink w:anchor="_Toc27133487" w:history="1">
            <w:r w:rsidRPr="00140CEF">
              <w:rPr>
                <w:rStyle w:val="Hyperlink"/>
                <w:noProof/>
              </w:rPr>
              <w:t>2.9</w:t>
            </w:r>
            <w:r>
              <w:rPr>
                <w:noProof/>
                <w:lang w:val="nb-NO" w:eastAsia="nb-NO"/>
              </w:rPr>
              <w:tab/>
            </w:r>
            <w:r w:rsidRPr="00140CEF">
              <w:rPr>
                <w:rStyle w:val="Hyperlink"/>
                <w:noProof/>
              </w:rPr>
              <w:t>12_split</w:t>
            </w:r>
            <w:r>
              <w:rPr>
                <w:noProof/>
                <w:webHidden/>
              </w:rPr>
              <w:tab/>
            </w:r>
            <w:r>
              <w:rPr>
                <w:noProof/>
                <w:webHidden/>
              </w:rPr>
              <w:fldChar w:fldCharType="begin"/>
            </w:r>
            <w:r>
              <w:rPr>
                <w:noProof/>
                <w:webHidden/>
              </w:rPr>
              <w:instrText xml:space="preserve"> PAGEREF _Toc27133487 \h </w:instrText>
            </w:r>
            <w:r>
              <w:rPr>
                <w:noProof/>
                <w:webHidden/>
              </w:rPr>
            </w:r>
            <w:r>
              <w:rPr>
                <w:noProof/>
                <w:webHidden/>
              </w:rPr>
              <w:fldChar w:fldCharType="separate"/>
            </w:r>
            <w:r>
              <w:rPr>
                <w:noProof/>
                <w:webHidden/>
              </w:rPr>
              <w:t>24</w:t>
            </w:r>
            <w:r>
              <w:rPr>
                <w:noProof/>
                <w:webHidden/>
              </w:rPr>
              <w:fldChar w:fldCharType="end"/>
            </w:r>
          </w:hyperlink>
        </w:p>
        <w:p w14:paraId="63E74FAB" w14:textId="2F38CCDB" w:rsidR="0094028E" w:rsidRDefault="0094028E">
          <w:pPr>
            <w:pStyle w:val="TOC3"/>
            <w:tabs>
              <w:tab w:val="left" w:pos="1320"/>
              <w:tab w:val="right" w:leader="dot" w:pos="9016"/>
            </w:tabs>
            <w:rPr>
              <w:noProof/>
              <w:lang w:val="nb-NO" w:eastAsia="nb-NO"/>
            </w:rPr>
          </w:pPr>
          <w:hyperlink w:anchor="_Toc27133488" w:history="1">
            <w:r w:rsidRPr="00140CEF">
              <w:rPr>
                <w:rStyle w:val="Hyperlink"/>
                <w:noProof/>
              </w:rPr>
              <w:t>2.9.1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_Toc27133488 \h </w:instrText>
            </w:r>
            <w:r>
              <w:rPr>
                <w:noProof/>
                <w:webHidden/>
              </w:rPr>
            </w:r>
            <w:r>
              <w:rPr>
                <w:noProof/>
                <w:webHidden/>
              </w:rPr>
              <w:fldChar w:fldCharType="separate"/>
            </w:r>
            <w:r>
              <w:rPr>
                <w:noProof/>
                <w:webHidden/>
              </w:rPr>
              <w:t>24</w:t>
            </w:r>
            <w:r>
              <w:rPr>
                <w:noProof/>
                <w:webHidden/>
              </w:rPr>
              <w:fldChar w:fldCharType="end"/>
            </w:r>
          </w:hyperlink>
        </w:p>
        <w:p w14:paraId="3BE82C10" w14:textId="69F497AB" w:rsidR="0094028E" w:rsidRDefault="0094028E">
          <w:pPr>
            <w:pStyle w:val="TOC3"/>
            <w:tabs>
              <w:tab w:val="left" w:pos="1320"/>
              <w:tab w:val="right" w:leader="dot" w:pos="9016"/>
            </w:tabs>
            <w:rPr>
              <w:noProof/>
              <w:lang w:val="nb-NO" w:eastAsia="nb-NO"/>
            </w:rPr>
          </w:pPr>
          <w:hyperlink w:anchor="_Toc27133489" w:history="1">
            <w:r w:rsidRPr="00140CEF">
              <w:rPr>
                <w:rStyle w:val="Hyperlink"/>
                <w:noProof/>
              </w:rPr>
              <w:t>2.9.2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_Toc27133489 \h </w:instrText>
            </w:r>
            <w:r>
              <w:rPr>
                <w:noProof/>
                <w:webHidden/>
              </w:rPr>
            </w:r>
            <w:r>
              <w:rPr>
                <w:noProof/>
                <w:webHidden/>
              </w:rPr>
              <w:fldChar w:fldCharType="separate"/>
            </w:r>
            <w:r>
              <w:rPr>
                <w:noProof/>
                <w:webHidden/>
              </w:rPr>
              <w:t>24</w:t>
            </w:r>
            <w:r>
              <w:rPr>
                <w:noProof/>
                <w:webHidden/>
              </w:rPr>
              <w:fldChar w:fldCharType="end"/>
            </w:r>
          </w:hyperlink>
        </w:p>
        <w:p w14:paraId="54EF2C97" w14:textId="33900833" w:rsidR="0094028E" w:rsidRDefault="0094028E">
          <w:pPr>
            <w:pStyle w:val="TOC3"/>
            <w:tabs>
              <w:tab w:val="left" w:pos="1320"/>
              <w:tab w:val="right" w:leader="dot" w:pos="9016"/>
            </w:tabs>
            <w:rPr>
              <w:noProof/>
              <w:lang w:val="nb-NO" w:eastAsia="nb-NO"/>
            </w:rPr>
          </w:pPr>
          <w:hyperlink w:anchor="_Toc27133490" w:history="1">
            <w:r w:rsidRPr="00140CEF">
              <w:rPr>
                <w:rStyle w:val="Hyperlink"/>
                <w:noProof/>
              </w:rPr>
              <w:t>2.9.3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_Toc27133490 \h </w:instrText>
            </w:r>
            <w:r>
              <w:rPr>
                <w:noProof/>
                <w:webHidden/>
              </w:rPr>
            </w:r>
            <w:r>
              <w:rPr>
                <w:noProof/>
                <w:webHidden/>
              </w:rPr>
              <w:fldChar w:fldCharType="separate"/>
            </w:r>
            <w:r>
              <w:rPr>
                <w:noProof/>
                <w:webHidden/>
              </w:rPr>
              <w:t>24</w:t>
            </w:r>
            <w:r>
              <w:rPr>
                <w:noProof/>
                <w:webHidden/>
              </w:rPr>
              <w:fldChar w:fldCharType="end"/>
            </w:r>
          </w:hyperlink>
        </w:p>
        <w:p w14:paraId="768E8155" w14:textId="49406A28" w:rsidR="0094028E" w:rsidRDefault="0094028E">
          <w:pPr>
            <w:pStyle w:val="TOC3"/>
            <w:tabs>
              <w:tab w:val="left" w:pos="1320"/>
              <w:tab w:val="right" w:leader="dot" w:pos="9016"/>
            </w:tabs>
            <w:rPr>
              <w:noProof/>
              <w:lang w:val="nb-NO" w:eastAsia="nb-NO"/>
            </w:rPr>
          </w:pPr>
          <w:hyperlink w:anchor="_Toc27133491" w:history="1">
            <w:r w:rsidRPr="00140CEF">
              <w:rPr>
                <w:rStyle w:val="Hyperlink"/>
                <w:noProof/>
              </w:rPr>
              <w:t>2.9.4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_Toc27133491 \h </w:instrText>
            </w:r>
            <w:r>
              <w:rPr>
                <w:noProof/>
                <w:webHidden/>
              </w:rPr>
            </w:r>
            <w:r>
              <w:rPr>
                <w:noProof/>
                <w:webHidden/>
              </w:rPr>
              <w:fldChar w:fldCharType="separate"/>
            </w:r>
            <w:r>
              <w:rPr>
                <w:noProof/>
                <w:webHidden/>
              </w:rPr>
              <w:t>24</w:t>
            </w:r>
            <w:r>
              <w:rPr>
                <w:noProof/>
                <w:webHidden/>
              </w:rPr>
              <w:fldChar w:fldCharType="end"/>
            </w:r>
          </w:hyperlink>
        </w:p>
        <w:p w14:paraId="540489F9" w14:textId="47745F76" w:rsidR="0094028E" w:rsidRDefault="0094028E">
          <w:pPr>
            <w:pStyle w:val="TOC2"/>
            <w:tabs>
              <w:tab w:val="left" w:pos="880"/>
            </w:tabs>
            <w:rPr>
              <w:noProof/>
              <w:lang w:val="nb-NO" w:eastAsia="nb-NO"/>
            </w:rPr>
          </w:pPr>
          <w:hyperlink w:anchor="_Toc27133492" w:history="1">
            <w:r w:rsidRPr="00140CEF">
              <w:rPr>
                <w:rStyle w:val="Hyperlink"/>
                <w:noProof/>
              </w:rPr>
              <w:t>2.10</w:t>
            </w:r>
            <w:r>
              <w:rPr>
                <w:noProof/>
                <w:lang w:val="nb-NO" w:eastAsia="nb-NO"/>
              </w:rPr>
              <w:tab/>
            </w:r>
            <w:r w:rsidRPr="00140CEF">
              <w:rPr>
                <w:rStyle w:val="Hyperlink"/>
                <w:noProof/>
              </w:rPr>
              <w:t>13_transform</w:t>
            </w:r>
            <w:r>
              <w:rPr>
                <w:noProof/>
                <w:webHidden/>
              </w:rPr>
              <w:tab/>
            </w:r>
            <w:r>
              <w:rPr>
                <w:noProof/>
                <w:webHidden/>
              </w:rPr>
              <w:fldChar w:fldCharType="begin"/>
            </w:r>
            <w:r>
              <w:rPr>
                <w:noProof/>
                <w:webHidden/>
              </w:rPr>
              <w:instrText xml:space="preserve"> PAGEREF _Toc27133492 \h </w:instrText>
            </w:r>
            <w:r>
              <w:rPr>
                <w:noProof/>
                <w:webHidden/>
              </w:rPr>
            </w:r>
            <w:r>
              <w:rPr>
                <w:noProof/>
                <w:webHidden/>
              </w:rPr>
              <w:fldChar w:fldCharType="separate"/>
            </w:r>
            <w:r>
              <w:rPr>
                <w:noProof/>
                <w:webHidden/>
              </w:rPr>
              <w:t>25</w:t>
            </w:r>
            <w:r>
              <w:rPr>
                <w:noProof/>
                <w:webHidden/>
              </w:rPr>
              <w:fldChar w:fldCharType="end"/>
            </w:r>
          </w:hyperlink>
        </w:p>
        <w:p w14:paraId="4D2DE51B" w14:textId="1EFF7AE2" w:rsidR="0094028E" w:rsidRDefault="0094028E">
          <w:pPr>
            <w:pStyle w:val="TOC3"/>
            <w:tabs>
              <w:tab w:val="left" w:pos="1320"/>
              <w:tab w:val="right" w:leader="dot" w:pos="9016"/>
            </w:tabs>
            <w:rPr>
              <w:noProof/>
              <w:lang w:val="nb-NO" w:eastAsia="nb-NO"/>
            </w:rPr>
          </w:pPr>
          <w:hyperlink w:anchor="_Toc27133493" w:history="1">
            <w:r w:rsidRPr="00140CEF">
              <w:rPr>
                <w:rStyle w:val="Hyperlink"/>
                <w:noProof/>
              </w:rPr>
              <w:t>2.10.1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_Toc27133493 \h </w:instrText>
            </w:r>
            <w:r>
              <w:rPr>
                <w:noProof/>
                <w:webHidden/>
              </w:rPr>
            </w:r>
            <w:r>
              <w:rPr>
                <w:noProof/>
                <w:webHidden/>
              </w:rPr>
              <w:fldChar w:fldCharType="separate"/>
            </w:r>
            <w:r>
              <w:rPr>
                <w:noProof/>
                <w:webHidden/>
              </w:rPr>
              <w:t>25</w:t>
            </w:r>
            <w:r>
              <w:rPr>
                <w:noProof/>
                <w:webHidden/>
              </w:rPr>
              <w:fldChar w:fldCharType="end"/>
            </w:r>
          </w:hyperlink>
        </w:p>
        <w:p w14:paraId="74BB19DE" w14:textId="42108FD3" w:rsidR="0094028E" w:rsidRDefault="0094028E">
          <w:pPr>
            <w:pStyle w:val="TOC3"/>
            <w:tabs>
              <w:tab w:val="left" w:pos="1320"/>
              <w:tab w:val="right" w:leader="dot" w:pos="9016"/>
            </w:tabs>
            <w:rPr>
              <w:noProof/>
              <w:lang w:val="nb-NO" w:eastAsia="nb-NO"/>
            </w:rPr>
          </w:pPr>
          <w:hyperlink w:anchor="_Toc27133494" w:history="1">
            <w:r w:rsidRPr="00140CEF">
              <w:rPr>
                <w:rStyle w:val="Hyperlink"/>
                <w:noProof/>
              </w:rPr>
              <w:t>2.10.2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_Toc27133494 \h </w:instrText>
            </w:r>
            <w:r>
              <w:rPr>
                <w:noProof/>
                <w:webHidden/>
              </w:rPr>
            </w:r>
            <w:r>
              <w:rPr>
                <w:noProof/>
                <w:webHidden/>
              </w:rPr>
              <w:fldChar w:fldCharType="separate"/>
            </w:r>
            <w:r>
              <w:rPr>
                <w:noProof/>
                <w:webHidden/>
              </w:rPr>
              <w:t>25</w:t>
            </w:r>
            <w:r>
              <w:rPr>
                <w:noProof/>
                <w:webHidden/>
              </w:rPr>
              <w:fldChar w:fldCharType="end"/>
            </w:r>
          </w:hyperlink>
        </w:p>
        <w:p w14:paraId="48DC4A6A" w14:textId="3D93FBE5" w:rsidR="0094028E" w:rsidRDefault="0094028E">
          <w:pPr>
            <w:pStyle w:val="TOC3"/>
            <w:tabs>
              <w:tab w:val="left" w:pos="1320"/>
              <w:tab w:val="right" w:leader="dot" w:pos="9016"/>
            </w:tabs>
            <w:rPr>
              <w:noProof/>
              <w:lang w:val="nb-NO" w:eastAsia="nb-NO"/>
            </w:rPr>
          </w:pPr>
          <w:hyperlink w:anchor="_Toc27133495" w:history="1">
            <w:r w:rsidRPr="00140CEF">
              <w:rPr>
                <w:rStyle w:val="Hyperlink"/>
                <w:noProof/>
              </w:rPr>
              <w:t>2.10.3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_Toc27133495 \h </w:instrText>
            </w:r>
            <w:r>
              <w:rPr>
                <w:noProof/>
                <w:webHidden/>
              </w:rPr>
            </w:r>
            <w:r>
              <w:rPr>
                <w:noProof/>
                <w:webHidden/>
              </w:rPr>
              <w:fldChar w:fldCharType="separate"/>
            </w:r>
            <w:r>
              <w:rPr>
                <w:noProof/>
                <w:webHidden/>
              </w:rPr>
              <w:t>25</w:t>
            </w:r>
            <w:r>
              <w:rPr>
                <w:noProof/>
                <w:webHidden/>
              </w:rPr>
              <w:fldChar w:fldCharType="end"/>
            </w:r>
          </w:hyperlink>
        </w:p>
        <w:p w14:paraId="461FAC95" w14:textId="4B418056" w:rsidR="0094028E" w:rsidRDefault="0094028E">
          <w:pPr>
            <w:pStyle w:val="TOC3"/>
            <w:tabs>
              <w:tab w:val="left" w:pos="1320"/>
              <w:tab w:val="right" w:leader="dot" w:pos="9016"/>
            </w:tabs>
            <w:rPr>
              <w:noProof/>
              <w:lang w:val="nb-NO" w:eastAsia="nb-NO"/>
            </w:rPr>
          </w:pPr>
          <w:hyperlink w:anchor="_Toc27133496" w:history="1">
            <w:r w:rsidRPr="00140CEF">
              <w:rPr>
                <w:rStyle w:val="Hyperlink"/>
                <w:noProof/>
              </w:rPr>
              <w:t>2.10.4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_Toc27133496 \h </w:instrText>
            </w:r>
            <w:r>
              <w:rPr>
                <w:noProof/>
                <w:webHidden/>
              </w:rPr>
            </w:r>
            <w:r>
              <w:rPr>
                <w:noProof/>
                <w:webHidden/>
              </w:rPr>
              <w:fldChar w:fldCharType="separate"/>
            </w:r>
            <w:r>
              <w:rPr>
                <w:noProof/>
                <w:webHidden/>
              </w:rPr>
              <w:t>25</w:t>
            </w:r>
            <w:r>
              <w:rPr>
                <w:noProof/>
                <w:webHidden/>
              </w:rPr>
              <w:fldChar w:fldCharType="end"/>
            </w:r>
          </w:hyperlink>
        </w:p>
        <w:p w14:paraId="482CB56F" w14:textId="4A870D85" w:rsidR="0094028E" w:rsidRDefault="0094028E">
          <w:pPr>
            <w:pStyle w:val="TOC2"/>
            <w:tabs>
              <w:tab w:val="left" w:pos="880"/>
            </w:tabs>
            <w:rPr>
              <w:noProof/>
              <w:lang w:val="nb-NO" w:eastAsia="nb-NO"/>
            </w:rPr>
          </w:pPr>
          <w:hyperlink w:anchor="_Toc27133497" w:history="1">
            <w:r w:rsidRPr="00140CEF">
              <w:rPr>
                <w:rStyle w:val="Hyperlink"/>
                <w:noProof/>
              </w:rPr>
              <w:t>2.11</w:t>
            </w:r>
            <w:r>
              <w:rPr>
                <w:noProof/>
                <w:lang w:val="nb-NO" w:eastAsia="nb-NO"/>
              </w:rPr>
              <w:tab/>
            </w:r>
            <w:r w:rsidRPr="00140CEF">
              <w:rPr>
                <w:rStyle w:val="Hyperlink"/>
                <w:noProof/>
              </w:rPr>
              <w:t>14_toarango</w:t>
            </w:r>
            <w:r>
              <w:rPr>
                <w:noProof/>
                <w:webHidden/>
              </w:rPr>
              <w:tab/>
            </w:r>
            <w:r>
              <w:rPr>
                <w:noProof/>
                <w:webHidden/>
              </w:rPr>
              <w:fldChar w:fldCharType="begin"/>
            </w:r>
            <w:r>
              <w:rPr>
                <w:noProof/>
                <w:webHidden/>
              </w:rPr>
              <w:instrText xml:space="preserve"> PAGEREF _Toc27133497 \h </w:instrText>
            </w:r>
            <w:r>
              <w:rPr>
                <w:noProof/>
                <w:webHidden/>
              </w:rPr>
            </w:r>
            <w:r>
              <w:rPr>
                <w:noProof/>
                <w:webHidden/>
              </w:rPr>
              <w:fldChar w:fldCharType="separate"/>
            </w:r>
            <w:r>
              <w:rPr>
                <w:noProof/>
                <w:webHidden/>
              </w:rPr>
              <w:t>27</w:t>
            </w:r>
            <w:r>
              <w:rPr>
                <w:noProof/>
                <w:webHidden/>
              </w:rPr>
              <w:fldChar w:fldCharType="end"/>
            </w:r>
          </w:hyperlink>
        </w:p>
        <w:p w14:paraId="76392CFA" w14:textId="23801E64" w:rsidR="0094028E" w:rsidRDefault="0094028E">
          <w:pPr>
            <w:pStyle w:val="TOC3"/>
            <w:tabs>
              <w:tab w:val="left" w:pos="1320"/>
              <w:tab w:val="right" w:leader="dot" w:pos="9016"/>
            </w:tabs>
            <w:rPr>
              <w:noProof/>
              <w:lang w:val="nb-NO" w:eastAsia="nb-NO"/>
            </w:rPr>
          </w:pPr>
          <w:hyperlink w:anchor="_Toc27133498" w:history="1">
            <w:r w:rsidRPr="00140CEF">
              <w:rPr>
                <w:rStyle w:val="Hyperlink"/>
                <w:noProof/>
              </w:rPr>
              <w:t>2.11.1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_Toc27133498 \h </w:instrText>
            </w:r>
            <w:r>
              <w:rPr>
                <w:noProof/>
                <w:webHidden/>
              </w:rPr>
            </w:r>
            <w:r>
              <w:rPr>
                <w:noProof/>
                <w:webHidden/>
              </w:rPr>
              <w:fldChar w:fldCharType="separate"/>
            </w:r>
            <w:r>
              <w:rPr>
                <w:noProof/>
                <w:webHidden/>
              </w:rPr>
              <w:t>27</w:t>
            </w:r>
            <w:r>
              <w:rPr>
                <w:noProof/>
                <w:webHidden/>
              </w:rPr>
              <w:fldChar w:fldCharType="end"/>
            </w:r>
          </w:hyperlink>
        </w:p>
        <w:p w14:paraId="0A7F61DE" w14:textId="2BEA0935" w:rsidR="0094028E" w:rsidRDefault="0094028E">
          <w:pPr>
            <w:pStyle w:val="TOC3"/>
            <w:tabs>
              <w:tab w:val="left" w:pos="1320"/>
              <w:tab w:val="right" w:leader="dot" w:pos="9016"/>
            </w:tabs>
            <w:rPr>
              <w:noProof/>
              <w:lang w:val="nb-NO" w:eastAsia="nb-NO"/>
            </w:rPr>
          </w:pPr>
          <w:hyperlink w:anchor="_Toc27133499" w:history="1">
            <w:r w:rsidRPr="00140CEF">
              <w:rPr>
                <w:rStyle w:val="Hyperlink"/>
                <w:noProof/>
              </w:rPr>
              <w:t>2.11.2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_Toc27133499 \h </w:instrText>
            </w:r>
            <w:r>
              <w:rPr>
                <w:noProof/>
                <w:webHidden/>
              </w:rPr>
            </w:r>
            <w:r>
              <w:rPr>
                <w:noProof/>
                <w:webHidden/>
              </w:rPr>
              <w:fldChar w:fldCharType="separate"/>
            </w:r>
            <w:r>
              <w:rPr>
                <w:noProof/>
                <w:webHidden/>
              </w:rPr>
              <w:t>27</w:t>
            </w:r>
            <w:r>
              <w:rPr>
                <w:noProof/>
                <w:webHidden/>
              </w:rPr>
              <w:fldChar w:fldCharType="end"/>
            </w:r>
          </w:hyperlink>
        </w:p>
        <w:p w14:paraId="53DA3C9E" w14:textId="7F1DB366" w:rsidR="0094028E" w:rsidRDefault="0094028E">
          <w:pPr>
            <w:pStyle w:val="TOC3"/>
            <w:tabs>
              <w:tab w:val="left" w:pos="1320"/>
              <w:tab w:val="right" w:leader="dot" w:pos="9016"/>
            </w:tabs>
            <w:rPr>
              <w:noProof/>
              <w:lang w:val="nb-NO" w:eastAsia="nb-NO"/>
            </w:rPr>
          </w:pPr>
          <w:hyperlink w:anchor="_Toc27133500" w:history="1">
            <w:r w:rsidRPr="00140CEF">
              <w:rPr>
                <w:rStyle w:val="Hyperlink"/>
                <w:noProof/>
              </w:rPr>
              <w:t>2.11.3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_Toc27133500 \h </w:instrText>
            </w:r>
            <w:r>
              <w:rPr>
                <w:noProof/>
                <w:webHidden/>
              </w:rPr>
            </w:r>
            <w:r>
              <w:rPr>
                <w:noProof/>
                <w:webHidden/>
              </w:rPr>
              <w:fldChar w:fldCharType="separate"/>
            </w:r>
            <w:r>
              <w:rPr>
                <w:noProof/>
                <w:webHidden/>
              </w:rPr>
              <w:t>27</w:t>
            </w:r>
            <w:r>
              <w:rPr>
                <w:noProof/>
                <w:webHidden/>
              </w:rPr>
              <w:fldChar w:fldCharType="end"/>
            </w:r>
          </w:hyperlink>
        </w:p>
        <w:p w14:paraId="7654515C" w14:textId="344F00CB" w:rsidR="0094028E" w:rsidRDefault="0094028E">
          <w:pPr>
            <w:pStyle w:val="TOC3"/>
            <w:tabs>
              <w:tab w:val="left" w:pos="1320"/>
              <w:tab w:val="right" w:leader="dot" w:pos="9016"/>
            </w:tabs>
            <w:rPr>
              <w:noProof/>
              <w:lang w:val="nb-NO" w:eastAsia="nb-NO"/>
            </w:rPr>
          </w:pPr>
          <w:hyperlink w:anchor="_Toc27133501" w:history="1">
            <w:r w:rsidRPr="00140CEF">
              <w:rPr>
                <w:rStyle w:val="Hyperlink"/>
                <w:noProof/>
              </w:rPr>
              <w:t>2.11.4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_Toc27133501 \h </w:instrText>
            </w:r>
            <w:r>
              <w:rPr>
                <w:noProof/>
                <w:webHidden/>
              </w:rPr>
            </w:r>
            <w:r>
              <w:rPr>
                <w:noProof/>
                <w:webHidden/>
              </w:rPr>
              <w:fldChar w:fldCharType="separate"/>
            </w:r>
            <w:r>
              <w:rPr>
                <w:noProof/>
                <w:webHidden/>
              </w:rPr>
              <w:t>27</w:t>
            </w:r>
            <w:r>
              <w:rPr>
                <w:noProof/>
                <w:webHidden/>
              </w:rPr>
              <w:fldChar w:fldCharType="end"/>
            </w:r>
          </w:hyperlink>
        </w:p>
        <w:p w14:paraId="1BC24011" w14:textId="0EC56BF3" w:rsidR="0094028E" w:rsidRDefault="0094028E">
          <w:pPr>
            <w:pStyle w:val="TOC2"/>
            <w:tabs>
              <w:tab w:val="left" w:pos="880"/>
            </w:tabs>
            <w:rPr>
              <w:noProof/>
              <w:lang w:val="nb-NO" w:eastAsia="nb-NO"/>
            </w:rPr>
          </w:pPr>
          <w:hyperlink w:anchor="_Toc27133502" w:history="1">
            <w:r w:rsidRPr="00140CEF">
              <w:rPr>
                <w:rStyle w:val="Hyperlink"/>
                <w:noProof/>
              </w:rPr>
              <w:t>2.12</w:t>
            </w:r>
            <w:r>
              <w:rPr>
                <w:noProof/>
                <w:lang w:val="nb-NO" w:eastAsia="nb-NO"/>
              </w:rPr>
              <w:tab/>
            </w:r>
            <w:r w:rsidRPr="00140CEF">
              <w:rPr>
                <w:rStyle w:val="Hyperlink"/>
                <w:noProof/>
              </w:rPr>
              <w:t>15_jot_categorize</w:t>
            </w:r>
            <w:r>
              <w:rPr>
                <w:noProof/>
                <w:webHidden/>
              </w:rPr>
              <w:tab/>
            </w:r>
            <w:r>
              <w:rPr>
                <w:noProof/>
                <w:webHidden/>
              </w:rPr>
              <w:fldChar w:fldCharType="begin"/>
            </w:r>
            <w:r>
              <w:rPr>
                <w:noProof/>
                <w:webHidden/>
              </w:rPr>
              <w:instrText xml:space="preserve"> PAGEREF _Toc27133502 \h </w:instrText>
            </w:r>
            <w:r>
              <w:rPr>
                <w:noProof/>
                <w:webHidden/>
              </w:rPr>
            </w:r>
            <w:r>
              <w:rPr>
                <w:noProof/>
                <w:webHidden/>
              </w:rPr>
              <w:fldChar w:fldCharType="separate"/>
            </w:r>
            <w:r>
              <w:rPr>
                <w:noProof/>
                <w:webHidden/>
              </w:rPr>
              <w:t>28</w:t>
            </w:r>
            <w:r>
              <w:rPr>
                <w:noProof/>
                <w:webHidden/>
              </w:rPr>
              <w:fldChar w:fldCharType="end"/>
            </w:r>
          </w:hyperlink>
        </w:p>
        <w:p w14:paraId="06209995" w14:textId="58664B61" w:rsidR="0094028E" w:rsidRDefault="0094028E">
          <w:pPr>
            <w:pStyle w:val="TOC3"/>
            <w:tabs>
              <w:tab w:val="left" w:pos="1320"/>
              <w:tab w:val="right" w:leader="dot" w:pos="9016"/>
            </w:tabs>
            <w:rPr>
              <w:noProof/>
              <w:lang w:val="nb-NO" w:eastAsia="nb-NO"/>
            </w:rPr>
          </w:pPr>
          <w:hyperlink w:anchor="_Toc27133503" w:history="1">
            <w:r w:rsidRPr="00140CEF">
              <w:rPr>
                <w:rStyle w:val="Hyperlink"/>
                <w:noProof/>
              </w:rPr>
              <w:t>2.12.1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_Toc27133503 \h </w:instrText>
            </w:r>
            <w:r>
              <w:rPr>
                <w:noProof/>
                <w:webHidden/>
              </w:rPr>
            </w:r>
            <w:r>
              <w:rPr>
                <w:noProof/>
                <w:webHidden/>
              </w:rPr>
              <w:fldChar w:fldCharType="separate"/>
            </w:r>
            <w:r>
              <w:rPr>
                <w:noProof/>
                <w:webHidden/>
              </w:rPr>
              <w:t>28</w:t>
            </w:r>
            <w:r>
              <w:rPr>
                <w:noProof/>
                <w:webHidden/>
              </w:rPr>
              <w:fldChar w:fldCharType="end"/>
            </w:r>
          </w:hyperlink>
        </w:p>
        <w:p w14:paraId="2BB08E98" w14:textId="20BA70B3" w:rsidR="0094028E" w:rsidRDefault="0094028E">
          <w:pPr>
            <w:pStyle w:val="TOC3"/>
            <w:tabs>
              <w:tab w:val="left" w:pos="1320"/>
              <w:tab w:val="right" w:leader="dot" w:pos="9016"/>
            </w:tabs>
            <w:rPr>
              <w:noProof/>
              <w:lang w:val="nb-NO" w:eastAsia="nb-NO"/>
            </w:rPr>
          </w:pPr>
          <w:hyperlink w:anchor="_Toc27133504" w:history="1">
            <w:r w:rsidRPr="00140CEF">
              <w:rPr>
                <w:rStyle w:val="Hyperlink"/>
                <w:noProof/>
              </w:rPr>
              <w:t>2.12.2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_Toc27133504 \h </w:instrText>
            </w:r>
            <w:r>
              <w:rPr>
                <w:noProof/>
                <w:webHidden/>
              </w:rPr>
            </w:r>
            <w:r>
              <w:rPr>
                <w:noProof/>
                <w:webHidden/>
              </w:rPr>
              <w:fldChar w:fldCharType="separate"/>
            </w:r>
            <w:r>
              <w:rPr>
                <w:noProof/>
                <w:webHidden/>
              </w:rPr>
              <w:t>28</w:t>
            </w:r>
            <w:r>
              <w:rPr>
                <w:noProof/>
                <w:webHidden/>
              </w:rPr>
              <w:fldChar w:fldCharType="end"/>
            </w:r>
          </w:hyperlink>
        </w:p>
        <w:p w14:paraId="2F5B302A" w14:textId="5AD75808" w:rsidR="0094028E" w:rsidRDefault="0094028E">
          <w:pPr>
            <w:pStyle w:val="TOC3"/>
            <w:tabs>
              <w:tab w:val="left" w:pos="1320"/>
              <w:tab w:val="right" w:leader="dot" w:pos="9016"/>
            </w:tabs>
            <w:rPr>
              <w:noProof/>
              <w:lang w:val="nb-NO" w:eastAsia="nb-NO"/>
            </w:rPr>
          </w:pPr>
          <w:hyperlink w:anchor="_Toc27133505" w:history="1">
            <w:r w:rsidRPr="00140CEF">
              <w:rPr>
                <w:rStyle w:val="Hyperlink"/>
                <w:noProof/>
              </w:rPr>
              <w:t>2.12.3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_Toc27133505 \h </w:instrText>
            </w:r>
            <w:r>
              <w:rPr>
                <w:noProof/>
                <w:webHidden/>
              </w:rPr>
            </w:r>
            <w:r>
              <w:rPr>
                <w:noProof/>
                <w:webHidden/>
              </w:rPr>
              <w:fldChar w:fldCharType="separate"/>
            </w:r>
            <w:r>
              <w:rPr>
                <w:noProof/>
                <w:webHidden/>
              </w:rPr>
              <w:t>29</w:t>
            </w:r>
            <w:r>
              <w:rPr>
                <w:noProof/>
                <w:webHidden/>
              </w:rPr>
              <w:fldChar w:fldCharType="end"/>
            </w:r>
          </w:hyperlink>
        </w:p>
        <w:p w14:paraId="58539805" w14:textId="4BBDB2E7" w:rsidR="0094028E" w:rsidRDefault="0094028E">
          <w:pPr>
            <w:pStyle w:val="TOC3"/>
            <w:tabs>
              <w:tab w:val="left" w:pos="1320"/>
              <w:tab w:val="right" w:leader="dot" w:pos="9016"/>
            </w:tabs>
            <w:rPr>
              <w:noProof/>
              <w:lang w:val="nb-NO" w:eastAsia="nb-NO"/>
            </w:rPr>
          </w:pPr>
          <w:hyperlink w:anchor="_Toc27133506" w:history="1">
            <w:r w:rsidRPr="00140CEF">
              <w:rPr>
                <w:rStyle w:val="Hyperlink"/>
                <w:noProof/>
              </w:rPr>
              <w:t>2.12.4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_Toc27133506 \h </w:instrText>
            </w:r>
            <w:r>
              <w:rPr>
                <w:noProof/>
                <w:webHidden/>
              </w:rPr>
            </w:r>
            <w:r>
              <w:rPr>
                <w:noProof/>
                <w:webHidden/>
              </w:rPr>
              <w:fldChar w:fldCharType="separate"/>
            </w:r>
            <w:r>
              <w:rPr>
                <w:noProof/>
                <w:webHidden/>
              </w:rPr>
              <w:t>29</w:t>
            </w:r>
            <w:r>
              <w:rPr>
                <w:noProof/>
                <w:webHidden/>
              </w:rPr>
              <w:fldChar w:fldCharType="end"/>
            </w:r>
          </w:hyperlink>
        </w:p>
        <w:p w14:paraId="19FBCCB6" w14:textId="63BD21AA" w:rsidR="0094028E" w:rsidRDefault="0094028E">
          <w:pPr>
            <w:pStyle w:val="TOC2"/>
            <w:tabs>
              <w:tab w:val="left" w:pos="880"/>
            </w:tabs>
            <w:rPr>
              <w:noProof/>
              <w:lang w:val="nb-NO" w:eastAsia="nb-NO"/>
            </w:rPr>
          </w:pPr>
          <w:hyperlink w:anchor="_Toc27133507" w:history="1">
            <w:r w:rsidRPr="00140CEF">
              <w:rPr>
                <w:rStyle w:val="Hyperlink"/>
                <w:noProof/>
              </w:rPr>
              <w:t>2.13</w:t>
            </w:r>
            <w:r>
              <w:rPr>
                <w:noProof/>
                <w:lang w:val="nb-NO" w:eastAsia="nb-NO"/>
              </w:rPr>
              <w:tab/>
            </w:r>
            <w:r w:rsidRPr="00140CEF">
              <w:rPr>
                <w:rStyle w:val="Hyperlink"/>
                <w:noProof/>
              </w:rPr>
              <w:t>16_jot_aggregate_kwds</w:t>
            </w:r>
            <w:r>
              <w:rPr>
                <w:noProof/>
                <w:webHidden/>
              </w:rPr>
              <w:tab/>
            </w:r>
            <w:r>
              <w:rPr>
                <w:noProof/>
                <w:webHidden/>
              </w:rPr>
              <w:fldChar w:fldCharType="begin"/>
            </w:r>
            <w:r>
              <w:rPr>
                <w:noProof/>
                <w:webHidden/>
              </w:rPr>
              <w:instrText xml:space="preserve"> PAGEREF _Toc27133507 \h </w:instrText>
            </w:r>
            <w:r>
              <w:rPr>
                <w:noProof/>
                <w:webHidden/>
              </w:rPr>
            </w:r>
            <w:r>
              <w:rPr>
                <w:noProof/>
                <w:webHidden/>
              </w:rPr>
              <w:fldChar w:fldCharType="separate"/>
            </w:r>
            <w:r>
              <w:rPr>
                <w:noProof/>
                <w:webHidden/>
              </w:rPr>
              <w:t>30</w:t>
            </w:r>
            <w:r>
              <w:rPr>
                <w:noProof/>
                <w:webHidden/>
              </w:rPr>
              <w:fldChar w:fldCharType="end"/>
            </w:r>
          </w:hyperlink>
        </w:p>
        <w:p w14:paraId="6BE9343C" w14:textId="4991F4A2" w:rsidR="0094028E" w:rsidRDefault="0094028E">
          <w:pPr>
            <w:pStyle w:val="TOC3"/>
            <w:tabs>
              <w:tab w:val="left" w:pos="1320"/>
              <w:tab w:val="right" w:leader="dot" w:pos="9016"/>
            </w:tabs>
            <w:rPr>
              <w:noProof/>
              <w:lang w:val="nb-NO" w:eastAsia="nb-NO"/>
            </w:rPr>
          </w:pPr>
          <w:hyperlink w:anchor="_Toc27133508" w:history="1">
            <w:r w:rsidRPr="00140CEF">
              <w:rPr>
                <w:rStyle w:val="Hyperlink"/>
                <w:noProof/>
              </w:rPr>
              <w:t>2.13.1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_Toc27133508 \h </w:instrText>
            </w:r>
            <w:r>
              <w:rPr>
                <w:noProof/>
                <w:webHidden/>
              </w:rPr>
            </w:r>
            <w:r>
              <w:rPr>
                <w:noProof/>
                <w:webHidden/>
              </w:rPr>
              <w:fldChar w:fldCharType="separate"/>
            </w:r>
            <w:r>
              <w:rPr>
                <w:noProof/>
                <w:webHidden/>
              </w:rPr>
              <w:t>30</w:t>
            </w:r>
            <w:r>
              <w:rPr>
                <w:noProof/>
                <w:webHidden/>
              </w:rPr>
              <w:fldChar w:fldCharType="end"/>
            </w:r>
          </w:hyperlink>
        </w:p>
        <w:p w14:paraId="6C85E4FE" w14:textId="746C1247" w:rsidR="0094028E" w:rsidRDefault="0094028E">
          <w:pPr>
            <w:pStyle w:val="TOC3"/>
            <w:tabs>
              <w:tab w:val="left" w:pos="1320"/>
              <w:tab w:val="right" w:leader="dot" w:pos="9016"/>
            </w:tabs>
            <w:rPr>
              <w:noProof/>
              <w:lang w:val="nb-NO" w:eastAsia="nb-NO"/>
            </w:rPr>
          </w:pPr>
          <w:hyperlink w:anchor="_Toc27133509" w:history="1">
            <w:r w:rsidRPr="00140CEF">
              <w:rPr>
                <w:rStyle w:val="Hyperlink"/>
                <w:noProof/>
              </w:rPr>
              <w:t>2.13.2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_Toc27133509 \h </w:instrText>
            </w:r>
            <w:r>
              <w:rPr>
                <w:noProof/>
                <w:webHidden/>
              </w:rPr>
            </w:r>
            <w:r>
              <w:rPr>
                <w:noProof/>
                <w:webHidden/>
              </w:rPr>
              <w:fldChar w:fldCharType="separate"/>
            </w:r>
            <w:r>
              <w:rPr>
                <w:noProof/>
                <w:webHidden/>
              </w:rPr>
              <w:t>30</w:t>
            </w:r>
            <w:r>
              <w:rPr>
                <w:noProof/>
                <w:webHidden/>
              </w:rPr>
              <w:fldChar w:fldCharType="end"/>
            </w:r>
          </w:hyperlink>
        </w:p>
        <w:p w14:paraId="67AEE692" w14:textId="53C4FBC2" w:rsidR="0094028E" w:rsidRDefault="0094028E">
          <w:pPr>
            <w:pStyle w:val="TOC3"/>
            <w:tabs>
              <w:tab w:val="left" w:pos="1320"/>
              <w:tab w:val="right" w:leader="dot" w:pos="9016"/>
            </w:tabs>
            <w:rPr>
              <w:noProof/>
              <w:lang w:val="nb-NO" w:eastAsia="nb-NO"/>
            </w:rPr>
          </w:pPr>
          <w:hyperlink w:anchor="_Toc27133510" w:history="1">
            <w:r w:rsidRPr="00140CEF">
              <w:rPr>
                <w:rStyle w:val="Hyperlink"/>
                <w:noProof/>
              </w:rPr>
              <w:t>2.13.3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_Toc27133510 \h </w:instrText>
            </w:r>
            <w:r>
              <w:rPr>
                <w:noProof/>
                <w:webHidden/>
              </w:rPr>
            </w:r>
            <w:r>
              <w:rPr>
                <w:noProof/>
                <w:webHidden/>
              </w:rPr>
              <w:fldChar w:fldCharType="separate"/>
            </w:r>
            <w:r>
              <w:rPr>
                <w:noProof/>
                <w:webHidden/>
              </w:rPr>
              <w:t>30</w:t>
            </w:r>
            <w:r>
              <w:rPr>
                <w:noProof/>
                <w:webHidden/>
              </w:rPr>
              <w:fldChar w:fldCharType="end"/>
            </w:r>
          </w:hyperlink>
        </w:p>
        <w:p w14:paraId="3BD06A72" w14:textId="7E5C53F8" w:rsidR="0094028E" w:rsidRDefault="0094028E">
          <w:pPr>
            <w:pStyle w:val="TOC3"/>
            <w:tabs>
              <w:tab w:val="left" w:pos="1320"/>
              <w:tab w:val="right" w:leader="dot" w:pos="9016"/>
            </w:tabs>
            <w:rPr>
              <w:noProof/>
              <w:lang w:val="nb-NO" w:eastAsia="nb-NO"/>
            </w:rPr>
          </w:pPr>
          <w:hyperlink w:anchor="_Toc27133511" w:history="1">
            <w:r w:rsidRPr="00140CEF">
              <w:rPr>
                <w:rStyle w:val="Hyperlink"/>
                <w:noProof/>
              </w:rPr>
              <w:t>2.13.4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_Toc27133511 \h </w:instrText>
            </w:r>
            <w:r>
              <w:rPr>
                <w:noProof/>
                <w:webHidden/>
              </w:rPr>
            </w:r>
            <w:r>
              <w:rPr>
                <w:noProof/>
                <w:webHidden/>
              </w:rPr>
              <w:fldChar w:fldCharType="separate"/>
            </w:r>
            <w:r>
              <w:rPr>
                <w:noProof/>
                <w:webHidden/>
              </w:rPr>
              <w:t>30</w:t>
            </w:r>
            <w:r>
              <w:rPr>
                <w:noProof/>
                <w:webHidden/>
              </w:rPr>
              <w:fldChar w:fldCharType="end"/>
            </w:r>
          </w:hyperlink>
        </w:p>
        <w:p w14:paraId="45907779" w14:textId="796D44EB" w:rsidR="0094028E" w:rsidRDefault="0094028E">
          <w:pPr>
            <w:pStyle w:val="TOC2"/>
            <w:tabs>
              <w:tab w:val="left" w:pos="880"/>
            </w:tabs>
            <w:rPr>
              <w:noProof/>
              <w:lang w:val="nb-NO" w:eastAsia="nb-NO"/>
            </w:rPr>
          </w:pPr>
          <w:hyperlink w:anchor="_Toc27133512" w:history="1">
            <w:r w:rsidRPr="00140CEF">
              <w:rPr>
                <w:rStyle w:val="Hyperlink"/>
                <w:noProof/>
              </w:rPr>
              <w:t>2.14</w:t>
            </w:r>
            <w:r>
              <w:rPr>
                <w:noProof/>
                <w:lang w:val="nb-NO" w:eastAsia="nb-NO"/>
              </w:rPr>
              <w:tab/>
            </w:r>
            <w:r w:rsidRPr="00140CEF">
              <w:rPr>
                <w:rStyle w:val="Hyperlink"/>
                <w:noProof/>
              </w:rPr>
              <w:t>17_jot_closest_kwds</w:t>
            </w:r>
            <w:r>
              <w:rPr>
                <w:noProof/>
                <w:webHidden/>
              </w:rPr>
              <w:tab/>
            </w:r>
            <w:r>
              <w:rPr>
                <w:noProof/>
                <w:webHidden/>
              </w:rPr>
              <w:fldChar w:fldCharType="begin"/>
            </w:r>
            <w:r>
              <w:rPr>
                <w:noProof/>
                <w:webHidden/>
              </w:rPr>
              <w:instrText xml:space="preserve"> PAGEREF _Toc27133512 \h </w:instrText>
            </w:r>
            <w:r>
              <w:rPr>
                <w:noProof/>
                <w:webHidden/>
              </w:rPr>
            </w:r>
            <w:r>
              <w:rPr>
                <w:noProof/>
                <w:webHidden/>
              </w:rPr>
              <w:fldChar w:fldCharType="separate"/>
            </w:r>
            <w:r>
              <w:rPr>
                <w:noProof/>
                <w:webHidden/>
              </w:rPr>
              <w:t>31</w:t>
            </w:r>
            <w:r>
              <w:rPr>
                <w:noProof/>
                <w:webHidden/>
              </w:rPr>
              <w:fldChar w:fldCharType="end"/>
            </w:r>
          </w:hyperlink>
        </w:p>
        <w:p w14:paraId="5244318D" w14:textId="6F13848B" w:rsidR="0094028E" w:rsidRDefault="0094028E">
          <w:pPr>
            <w:pStyle w:val="TOC3"/>
            <w:tabs>
              <w:tab w:val="left" w:pos="1320"/>
              <w:tab w:val="right" w:leader="dot" w:pos="9016"/>
            </w:tabs>
            <w:rPr>
              <w:noProof/>
              <w:lang w:val="nb-NO" w:eastAsia="nb-NO"/>
            </w:rPr>
          </w:pPr>
          <w:hyperlink w:anchor="_Toc27133513" w:history="1">
            <w:r w:rsidRPr="00140CEF">
              <w:rPr>
                <w:rStyle w:val="Hyperlink"/>
                <w:noProof/>
              </w:rPr>
              <w:t>2.14.1</w:t>
            </w:r>
            <w:r>
              <w:rPr>
                <w:noProof/>
                <w:lang w:val="nb-NO" w:eastAsia="nb-NO"/>
              </w:rPr>
              <w:tab/>
            </w:r>
            <w:r w:rsidRPr="00140CEF">
              <w:rPr>
                <w:rStyle w:val="Hyperlink"/>
                <w:noProof/>
              </w:rPr>
              <w:t>Volumes</w:t>
            </w:r>
            <w:r>
              <w:rPr>
                <w:noProof/>
                <w:webHidden/>
              </w:rPr>
              <w:tab/>
            </w:r>
            <w:r>
              <w:rPr>
                <w:noProof/>
                <w:webHidden/>
              </w:rPr>
              <w:fldChar w:fldCharType="begin"/>
            </w:r>
            <w:r>
              <w:rPr>
                <w:noProof/>
                <w:webHidden/>
              </w:rPr>
              <w:instrText xml:space="preserve"> PAGEREF _Toc27133513 \h </w:instrText>
            </w:r>
            <w:r>
              <w:rPr>
                <w:noProof/>
                <w:webHidden/>
              </w:rPr>
            </w:r>
            <w:r>
              <w:rPr>
                <w:noProof/>
                <w:webHidden/>
              </w:rPr>
              <w:fldChar w:fldCharType="separate"/>
            </w:r>
            <w:r>
              <w:rPr>
                <w:noProof/>
                <w:webHidden/>
              </w:rPr>
              <w:t>31</w:t>
            </w:r>
            <w:r>
              <w:rPr>
                <w:noProof/>
                <w:webHidden/>
              </w:rPr>
              <w:fldChar w:fldCharType="end"/>
            </w:r>
          </w:hyperlink>
        </w:p>
        <w:p w14:paraId="1D2DCAD6" w14:textId="35345799" w:rsidR="0094028E" w:rsidRDefault="0094028E">
          <w:pPr>
            <w:pStyle w:val="TOC3"/>
            <w:tabs>
              <w:tab w:val="left" w:pos="1320"/>
              <w:tab w:val="right" w:leader="dot" w:pos="9016"/>
            </w:tabs>
            <w:rPr>
              <w:noProof/>
              <w:lang w:val="nb-NO" w:eastAsia="nb-NO"/>
            </w:rPr>
          </w:pPr>
          <w:hyperlink w:anchor="_Toc27133514" w:history="1">
            <w:r w:rsidRPr="00140CEF">
              <w:rPr>
                <w:rStyle w:val="Hyperlink"/>
                <w:noProof/>
              </w:rPr>
              <w:t>2.14.2</w:t>
            </w:r>
            <w:r>
              <w:rPr>
                <w:noProof/>
                <w:lang w:val="nb-NO" w:eastAsia="nb-NO"/>
              </w:rPr>
              <w:tab/>
            </w:r>
            <w:r w:rsidRPr="00140CEF">
              <w:rPr>
                <w:rStyle w:val="Hyperlink"/>
                <w:noProof/>
              </w:rPr>
              <w:t>Arguments</w:t>
            </w:r>
            <w:r>
              <w:rPr>
                <w:noProof/>
                <w:webHidden/>
              </w:rPr>
              <w:tab/>
            </w:r>
            <w:r>
              <w:rPr>
                <w:noProof/>
                <w:webHidden/>
              </w:rPr>
              <w:fldChar w:fldCharType="begin"/>
            </w:r>
            <w:r>
              <w:rPr>
                <w:noProof/>
                <w:webHidden/>
              </w:rPr>
              <w:instrText xml:space="preserve"> PAGEREF _Toc27133514 \h </w:instrText>
            </w:r>
            <w:r>
              <w:rPr>
                <w:noProof/>
                <w:webHidden/>
              </w:rPr>
            </w:r>
            <w:r>
              <w:rPr>
                <w:noProof/>
                <w:webHidden/>
              </w:rPr>
              <w:fldChar w:fldCharType="separate"/>
            </w:r>
            <w:r>
              <w:rPr>
                <w:noProof/>
                <w:webHidden/>
              </w:rPr>
              <w:t>31</w:t>
            </w:r>
            <w:r>
              <w:rPr>
                <w:noProof/>
                <w:webHidden/>
              </w:rPr>
              <w:fldChar w:fldCharType="end"/>
            </w:r>
          </w:hyperlink>
        </w:p>
        <w:p w14:paraId="00CB3AB4" w14:textId="77E2AA36" w:rsidR="0094028E" w:rsidRDefault="0094028E">
          <w:pPr>
            <w:pStyle w:val="TOC3"/>
            <w:tabs>
              <w:tab w:val="left" w:pos="1320"/>
              <w:tab w:val="right" w:leader="dot" w:pos="9016"/>
            </w:tabs>
            <w:rPr>
              <w:noProof/>
              <w:lang w:val="nb-NO" w:eastAsia="nb-NO"/>
            </w:rPr>
          </w:pPr>
          <w:hyperlink w:anchor="_Toc27133515" w:history="1">
            <w:r w:rsidRPr="00140CEF">
              <w:rPr>
                <w:rStyle w:val="Hyperlink"/>
                <w:noProof/>
              </w:rPr>
              <w:t>2.14.3</w:t>
            </w:r>
            <w:r>
              <w:rPr>
                <w:noProof/>
                <w:lang w:val="nb-NO" w:eastAsia="nb-NO"/>
              </w:rPr>
              <w:tab/>
            </w:r>
            <w:r w:rsidRPr="00140CEF">
              <w:rPr>
                <w:rStyle w:val="Hyperlink"/>
                <w:noProof/>
              </w:rPr>
              <w:t>Source</w:t>
            </w:r>
            <w:r>
              <w:rPr>
                <w:noProof/>
                <w:webHidden/>
              </w:rPr>
              <w:tab/>
            </w:r>
            <w:r>
              <w:rPr>
                <w:noProof/>
                <w:webHidden/>
              </w:rPr>
              <w:fldChar w:fldCharType="begin"/>
            </w:r>
            <w:r>
              <w:rPr>
                <w:noProof/>
                <w:webHidden/>
              </w:rPr>
              <w:instrText xml:space="preserve"> PAGEREF _Toc27133515 \h </w:instrText>
            </w:r>
            <w:r>
              <w:rPr>
                <w:noProof/>
                <w:webHidden/>
              </w:rPr>
            </w:r>
            <w:r>
              <w:rPr>
                <w:noProof/>
                <w:webHidden/>
              </w:rPr>
              <w:fldChar w:fldCharType="separate"/>
            </w:r>
            <w:r>
              <w:rPr>
                <w:noProof/>
                <w:webHidden/>
              </w:rPr>
              <w:t>32</w:t>
            </w:r>
            <w:r>
              <w:rPr>
                <w:noProof/>
                <w:webHidden/>
              </w:rPr>
              <w:fldChar w:fldCharType="end"/>
            </w:r>
          </w:hyperlink>
        </w:p>
        <w:p w14:paraId="0F97BF65" w14:textId="2AF53953" w:rsidR="0094028E" w:rsidRDefault="0094028E">
          <w:pPr>
            <w:pStyle w:val="TOC3"/>
            <w:tabs>
              <w:tab w:val="left" w:pos="1320"/>
              <w:tab w:val="right" w:leader="dot" w:pos="9016"/>
            </w:tabs>
            <w:rPr>
              <w:noProof/>
              <w:lang w:val="nb-NO" w:eastAsia="nb-NO"/>
            </w:rPr>
          </w:pPr>
          <w:hyperlink w:anchor="_Toc27133516" w:history="1">
            <w:r w:rsidRPr="00140CEF">
              <w:rPr>
                <w:rStyle w:val="Hyperlink"/>
                <w:noProof/>
              </w:rPr>
              <w:t>2.14.4</w:t>
            </w:r>
            <w:r>
              <w:rPr>
                <w:noProof/>
                <w:lang w:val="nb-NO" w:eastAsia="nb-NO"/>
              </w:rPr>
              <w:tab/>
            </w:r>
            <w:r w:rsidRPr="00140CEF">
              <w:rPr>
                <w:rStyle w:val="Hyperlink"/>
                <w:noProof/>
              </w:rPr>
              <w:t>Rancher setup example:</w:t>
            </w:r>
            <w:r>
              <w:rPr>
                <w:noProof/>
                <w:webHidden/>
              </w:rPr>
              <w:tab/>
            </w:r>
            <w:r>
              <w:rPr>
                <w:noProof/>
                <w:webHidden/>
              </w:rPr>
              <w:fldChar w:fldCharType="begin"/>
            </w:r>
            <w:r>
              <w:rPr>
                <w:noProof/>
                <w:webHidden/>
              </w:rPr>
              <w:instrText xml:space="preserve"> PAGEREF _Toc27133516 \h </w:instrText>
            </w:r>
            <w:r>
              <w:rPr>
                <w:noProof/>
                <w:webHidden/>
              </w:rPr>
            </w:r>
            <w:r>
              <w:rPr>
                <w:noProof/>
                <w:webHidden/>
              </w:rPr>
              <w:fldChar w:fldCharType="separate"/>
            </w:r>
            <w:r>
              <w:rPr>
                <w:noProof/>
                <w:webHidden/>
              </w:rPr>
              <w:t>32</w:t>
            </w:r>
            <w:r>
              <w:rPr>
                <w:noProof/>
                <w:webHidden/>
              </w:rPr>
              <w:fldChar w:fldCharType="end"/>
            </w:r>
          </w:hyperlink>
        </w:p>
        <w:p w14:paraId="4FC1CCA3" w14:textId="4B963B6A" w:rsidR="00313F10" w:rsidRPr="003848A4" w:rsidRDefault="0052268E" w:rsidP="00F87E07">
          <w:r w:rsidRPr="003848A4">
            <w:rPr>
              <w:b/>
              <w:bCs/>
            </w:rPr>
            <w:fldChar w:fldCharType="end"/>
          </w:r>
        </w:p>
      </w:sdtContent>
    </w:sdt>
    <w:p w14:paraId="034E0261" w14:textId="554F8201" w:rsidR="00CB7711" w:rsidRPr="008B247E" w:rsidRDefault="00BD3B60" w:rsidP="006662DF">
      <w:pPr>
        <w:spacing w:after="0" w:line="240" w:lineRule="auto"/>
        <w:jc w:val="left"/>
        <w:rPr>
          <w:sz w:val="2"/>
        </w:rPr>
      </w:pPr>
      <w:r w:rsidRPr="003848A4">
        <w:rPr>
          <w:rFonts w:cstheme="minorHAnsi"/>
          <w:smallCaps/>
          <w:sz w:val="20"/>
          <w:szCs w:val="20"/>
        </w:rPr>
        <w:br w:type="page"/>
      </w:r>
    </w:p>
    <w:p w14:paraId="62BE0480" w14:textId="66A420F6" w:rsidR="008733D1" w:rsidRPr="008B247E" w:rsidRDefault="00A95993" w:rsidP="00A95993">
      <w:pPr>
        <w:pStyle w:val="Heading1"/>
      </w:pPr>
      <w:bookmarkStart w:id="1" w:name="_Toc27133441"/>
      <w:r>
        <w:lastRenderedPageBreak/>
        <w:t>Introduction</w:t>
      </w:r>
      <w:bookmarkEnd w:id="1"/>
    </w:p>
    <w:p w14:paraId="79FD38BF" w14:textId="66AD335A" w:rsidR="00F479BE" w:rsidRDefault="00E179D8" w:rsidP="00E179D8">
      <w:pPr>
        <w:rPr>
          <w:lang w:val="en-US"/>
        </w:rPr>
      </w:pPr>
      <w:r>
        <w:rPr>
          <w:lang w:val="en-US"/>
        </w:rPr>
        <w:t xml:space="preserve">The </w:t>
      </w:r>
      <w:r w:rsidR="00E43B8D">
        <w:rPr>
          <w:lang w:val="en-US"/>
        </w:rPr>
        <w:t>components in this library</w:t>
      </w:r>
      <w:r>
        <w:rPr>
          <w:lang w:val="en-US"/>
        </w:rPr>
        <w:t xml:space="preserve"> are made as a set of Docker containers that are configured as a processing pipeline. The container processes are passing data through shared directories passed as volumes </w:t>
      </w:r>
      <w:r w:rsidR="00D63670">
        <w:rPr>
          <w:lang w:val="en-US"/>
        </w:rPr>
        <w:t>into the</w:t>
      </w:r>
      <w:r>
        <w:rPr>
          <w:lang w:val="en-US"/>
        </w:rPr>
        <w:t xml:space="preserve"> process. The directories are managed by the host OS. The host OS can provide file sharing using distributed file system. If distribution is supported, the container processes can be distributed at different processing units.</w:t>
      </w:r>
    </w:p>
    <w:p w14:paraId="36A4E25B" w14:textId="6922C6A0" w:rsidR="00E179D8" w:rsidRDefault="00E179D8" w:rsidP="00E179D8">
      <w:pPr>
        <w:rPr>
          <w:lang w:val="en-US"/>
        </w:rPr>
      </w:pPr>
      <w:r>
        <w:rPr>
          <w:lang w:val="en-US"/>
        </w:rPr>
        <w:t>The container processes are orchestrated using Rancher for easy management. The Docker containers don't have direct usage of Rancher services and should be possible to start using any orchestration system.</w:t>
      </w:r>
    </w:p>
    <w:p w14:paraId="762ACB8D" w14:textId="6EB4144F" w:rsidR="00797DCB" w:rsidRDefault="00797DCB" w:rsidP="00E179D8">
      <w:pPr>
        <w:rPr>
          <w:lang w:val="en-US"/>
        </w:rPr>
      </w:pPr>
      <w:r>
        <w:rPr>
          <w:lang w:val="en-US"/>
        </w:rPr>
        <w:t xml:space="preserve">When starting a container </w:t>
      </w:r>
      <w:r w:rsidR="00546BB2">
        <w:rPr>
          <w:lang w:val="en-US"/>
        </w:rPr>
        <w:t>process,</w:t>
      </w:r>
      <w:r>
        <w:rPr>
          <w:lang w:val="en-US"/>
        </w:rPr>
        <w:t xml:space="preserve"> it is given three volumes in, work and out.</w:t>
      </w:r>
    </w:p>
    <w:p w14:paraId="4CBC802D" w14:textId="7D0CB062" w:rsidR="00E179D8" w:rsidRDefault="00E179D8" w:rsidP="00E179D8">
      <w:pPr>
        <w:rPr>
          <w:lang w:val="en-US"/>
        </w:rPr>
      </w:pPr>
      <w:r>
        <w:rPr>
          <w:lang w:val="en-US"/>
        </w:rPr>
        <w:t xml:space="preserve">A container process normally polls for input </w:t>
      </w:r>
      <w:r w:rsidR="00797DCB">
        <w:rPr>
          <w:lang w:val="en-US"/>
        </w:rPr>
        <w:t>files at its in volume. When a new input file is detected it is moved to the work volume, processed and the result is passed to the out volume.</w:t>
      </w:r>
    </w:p>
    <w:p w14:paraId="6AD79A09" w14:textId="1F3BDCD9" w:rsidR="00E80059" w:rsidRDefault="00E80059" w:rsidP="00E179D8">
      <w:pPr>
        <w:rPr>
          <w:lang w:val="en-US"/>
        </w:rPr>
      </w:pPr>
      <w:r>
        <w:rPr>
          <w:lang w:val="en-US"/>
        </w:rPr>
        <w:t>Container processes will pass data to each other when out volume for one process is mapped to the same directory as in volume for another process.</w:t>
      </w:r>
    </w:p>
    <w:p w14:paraId="112FA39A" w14:textId="77777777" w:rsidR="0005162D" w:rsidRDefault="0005162D" w:rsidP="0005162D">
      <w:pPr>
        <w:rPr>
          <w:lang w:val="en-US"/>
        </w:rPr>
      </w:pPr>
      <w:r>
        <w:rPr>
          <w:lang w:val="en-US"/>
        </w:rPr>
        <w:t>It is important that the OS user for the processes have access to the volumes they are given.</w:t>
      </w:r>
    </w:p>
    <w:p w14:paraId="03F5EF0D" w14:textId="1F814F8B" w:rsidR="00E80059" w:rsidRDefault="004F486A" w:rsidP="00E179D8">
      <w:pPr>
        <w:rPr>
          <w:lang w:val="en-US"/>
        </w:rPr>
      </w:pPr>
      <w:r>
        <w:rPr>
          <w:lang w:val="en-US"/>
        </w:rPr>
        <w:t>Currently</w:t>
      </w:r>
      <w:r w:rsidR="00E43B8D">
        <w:rPr>
          <w:lang w:val="en-US"/>
        </w:rPr>
        <w:t xml:space="preserve"> t</w:t>
      </w:r>
      <w:r w:rsidR="00B507AF">
        <w:rPr>
          <w:lang w:val="en-US"/>
        </w:rPr>
        <w:t xml:space="preserve">he consists of </w:t>
      </w:r>
      <w:r w:rsidR="00E43B8D">
        <w:rPr>
          <w:lang w:val="en-US"/>
        </w:rPr>
        <w:t>the following D</w:t>
      </w:r>
      <w:r w:rsidR="00B507AF">
        <w:rPr>
          <w:lang w:val="en-US"/>
        </w:rPr>
        <w:t>ocker containers:</w:t>
      </w:r>
    </w:p>
    <w:p w14:paraId="3CAB2EC0" w14:textId="49454540" w:rsidR="00E43B8D" w:rsidRPr="0005162D" w:rsidRDefault="00E43B8D" w:rsidP="0005162D">
      <w:pPr>
        <w:pStyle w:val="ListParagraph"/>
        <w:numPr>
          <w:ilvl w:val="0"/>
          <w:numId w:val="11"/>
        </w:numPr>
        <w:rPr>
          <w:lang w:val="en-US"/>
        </w:rPr>
      </w:pPr>
      <w:r w:rsidRPr="0005162D">
        <w:rPr>
          <w:lang w:val="en-US"/>
        </w:rPr>
        <w:t>00_fetch_weather_ecmwf</w:t>
      </w:r>
    </w:p>
    <w:p w14:paraId="0E2D4495" w14:textId="017E72F5" w:rsidR="00E43B8D" w:rsidRPr="0005162D" w:rsidRDefault="00E43B8D" w:rsidP="0005162D">
      <w:pPr>
        <w:pStyle w:val="ListParagraph"/>
        <w:numPr>
          <w:ilvl w:val="0"/>
          <w:numId w:val="11"/>
        </w:numPr>
        <w:rPr>
          <w:lang w:val="en-US"/>
        </w:rPr>
      </w:pPr>
      <w:r w:rsidRPr="0005162D">
        <w:rPr>
          <w:lang w:val="en-US"/>
        </w:rPr>
        <w:t>01_uploadtoarango</w:t>
      </w:r>
    </w:p>
    <w:p w14:paraId="79ACD0E2" w14:textId="6B0CD826" w:rsidR="00E43B8D" w:rsidRPr="0005162D" w:rsidRDefault="00E43B8D" w:rsidP="0005162D">
      <w:pPr>
        <w:pStyle w:val="ListParagraph"/>
        <w:numPr>
          <w:ilvl w:val="0"/>
          <w:numId w:val="11"/>
        </w:numPr>
        <w:rPr>
          <w:lang w:val="en-US"/>
        </w:rPr>
      </w:pPr>
      <w:r w:rsidRPr="0005162D">
        <w:rPr>
          <w:lang w:val="en-US"/>
        </w:rPr>
        <w:t>04_extract_weather_ecmwf</w:t>
      </w:r>
    </w:p>
    <w:p w14:paraId="75D65640" w14:textId="66CD1E05" w:rsidR="00E43B8D" w:rsidRPr="0005162D" w:rsidRDefault="00E43B8D" w:rsidP="0005162D">
      <w:pPr>
        <w:pStyle w:val="ListParagraph"/>
        <w:numPr>
          <w:ilvl w:val="0"/>
          <w:numId w:val="11"/>
        </w:numPr>
        <w:rPr>
          <w:lang w:val="en-US"/>
        </w:rPr>
      </w:pPr>
      <w:r w:rsidRPr="0005162D">
        <w:rPr>
          <w:lang w:val="en-US"/>
        </w:rPr>
        <w:t>05_uploadtoarango_dual</w:t>
      </w:r>
    </w:p>
    <w:p w14:paraId="3AB7C1AC" w14:textId="660580B4" w:rsidR="00E43B8D" w:rsidRPr="0005162D" w:rsidRDefault="00E43B8D" w:rsidP="0005162D">
      <w:pPr>
        <w:pStyle w:val="ListParagraph"/>
        <w:numPr>
          <w:ilvl w:val="0"/>
          <w:numId w:val="11"/>
        </w:numPr>
        <w:rPr>
          <w:lang w:val="en-US"/>
        </w:rPr>
      </w:pPr>
      <w:r w:rsidRPr="0005162D">
        <w:rPr>
          <w:lang w:val="en-US"/>
        </w:rPr>
        <w:t>06_fetch_weather_owm</w:t>
      </w:r>
    </w:p>
    <w:p w14:paraId="368DB708" w14:textId="7C275FE4" w:rsidR="00E43B8D" w:rsidRPr="0005162D" w:rsidRDefault="00E43B8D" w:rsidP="0005162D">
      <w:pPr>
        <w:pStyle w:val="ListParagraph"/>
        <w:numPr>
          <w:ilvl w:val="0"/>
          <w:numId w:val="11"/>
        </w:numPr>
        <w:rPr>
          <w:lang w:val="en-US"/>
        </w:rPr>
      </w:pPr>
      <w:r w:rsidRPr="0005162D">
        <w:rPr>
          <w:lang w:val="en-US"/>
        </w:rPr>
        <w:t>07_uploadtomysql</w:t>
      </w:r>
    </w:p>
    <w:p w14:paraId="75B375AF" w14:textId="0D969A41" w:rsidR="00E43B8D" w:rsidRPr="0005162D" w:rsidRDefault="00E43B8D" w:rsidP="0005162D">
      <w:pPr>
        <w:pStyle w:val="ListParagraph"/>
        <w:numPr>
          <w:ilvl w:val="0"/>
          <w:numId w:val="11"/>
        </w:numPr>
        <w:rPr>
          <w:lang w:val="en-US"/>
        </w:rPr>
      </w:pPr>
      <w:r w:rsidRPr="0005162D">
        <w:rPr>
          <w:lang w:val="en-US"/>
        </w:rPr>
        <w:t>10_unzip</w:t>
      </w:r>
    </w:p>
    <w:p w14:paraId="00B6BB3B" w14:textId="65A85CCB" w:rsidR="00E43B8D" w:rsidRPr="0005162D" w:rsidRDefault="00E43B8D" w:rsidP="0005162D">
      <w:pPr>
        <w:pStyle w:val="ListParagraph"/>
        <w:numPr>
          <w:ilvl w:val="0"/>
          <w:numId w:val="11"/>
        </w:numPr>
        <w:rPr>
          <w:lang w:val="en-US"/>
        </w:rPr>
      </w:pPr>
      <w:r w:rsidRPr="0005162D">
        <w:rPr>
          <w:lang w:val="en-US"/>
        </w:rPr>
        <w:t>11_tsv2csv</w:t>
      </w:r>
    </w:p>
    <w:p w14:paraId="7D397543" w14:textId="617C042A" w:rsidR="00E43B8D" w:rsidRPr="0005162D" w:rsidRDefault="00E43B8D" w:rsidP="0005162D">
      <w:pPr>
        <w:pStyle w:val="ListParagraph"/>
        <w:numPr>
          <w:ilvl w:val="0"/>
          <w:numId w:val="11"/>
        </w:numPr>
        <w:rPr>
          <w:lang w:val="en-US"/>
        </w:rPr>
      </w:pPr>
      <w:r w:rsidRPr="0005162D">
        <w:rPr>
          <w:lang w:val="en-US"/>
        </w:rPr>
        <w:t>12_split</w:t>
      </w:r>
      <w:r w:rsidRPr="0005162D">
        <w:rPr>
          <w:lang w:val="en-US"/>
        </w:rPr>
        <w:tab/>
      </w:r>
    </w:p>
    <w:p w14:paraId="20547957" w14:textId="6DB8B09F" w:rsidR="00E43B8D" w:rsidRPr="0005162D" w:rsidRDefault="00E43B8D" w:rsidP="0005162D">
      <w:pPr>
        <w:pStyle w:val="ListParagraph"/>
        <w:numPr>
          <w:ilvl w:val="0"/>
          <w:numId w:val="11"/>
        </w:numPr>
        <w:rPr>
          <w:lang w:val="en-US"/>
        </w:rPr>
      </w:pPr>
      <w:r w:rsidRPr="0005162D">
        <w:rPr>
          <w:lang w:val="en-US"/>
        </w:rPr>
        <w:t>13_transform</w:t>
      </w:r>
    </w:p>
    <w:p w14:paraId="63BFB022" w14:textId="615CBD25" w:rsidR="00E43B8D" w:rsidRPr="0005162D" w:rsidRDefault="00E43B8D" w:rsidP="0005162D">
      <w:pPr>
        <w:pStyle w:val="ListParagraph"/>
        <w:numPr>
          <w:ilvl w:val="0"/>
          <w:numId w:val="11"/>
        </w:numPr>
        <w:rPr>
          <w:lang w:val="en-US"/>
        </w:rPr>
      </w:pPr>
      <w:r w:rsidRPr="0005162D">
        <w:rPr>
          <w:lang w:val="en-US"/>
        </w:rPr>
        <w:t>14_toarango</w:t>
      </w:r>
    </w:p>
    <w:p w14:paraId="4BD4E4AA" w14:textId="3DD1182C" w:rsidR="00E43B8D" w:rsidRPr="0005162D" w:rsidRDefault="00E43B8D" w:rsidP="0005162D">
      <w:pPr>
        <w:pStyle w:val="ListParagraph"/>
        <w:numPr>
          <w:ilvl w:val="0"/>
          <w:numId w:val="11"/>
        </w:numPr>
        <w:rPr>
          <w:lang w:val="en-US"/>
        </w:rPr>
      </w:pPr>
      <w:r w:rsidRPr="0005162D">
        <w:rPr>
          <w:lang w:val="en-US"/>
        </w:rPr>
        <w:t>15_jot_categorize</w:t>
      </w:r>
    </w:p>
    <w:p w14:paraId="41551F35" w14:textId="199920C2" w:rsidR="00E43B8D" w:rsidRPr="0005162D" w:rsidRDefault="00E43B8D" w:rsidP="0005162D">
      <w:pPr>
        <w:pStyle w:val="ListParagraph"/>
        <w:numPr>
          <w:ilvl w:val="0"/>
          <w:numId w:val="11"/>
        </w:numPr>
        <w:rPr>
          <w:lang w:val="en-US"/>
        </w:rPr>
      </w:pPr>
      <w:r w:rsidRPr="0005162D">
        <w:rPr>
          <w:lang w:val="en-US"/>
        </w:rPr>
        <w:t>16_jot_aggregate_kwds</w:t>
      </w:r>
    </w:p>
    <w:p w14:paraId="224D4F09" w14:textId="6DBBA890" w:rsidR="00B507AF" w:rsidRPr="0005162D" w:rsidRDefault="00E43B8D" w:rsidP="0005162D">
      <w:pPr>
        <w:pStyle w:val="ListParagraph"/>
        <w:numPr>
          <w:ilvl w:val="0"/>
          <w:numId w:val="11"/>
        </w:numPr>
        <w:rPr>
          <w:lang w:val="en-US"/>
        </w:rPr>
      </w:pPr>
      <w:r w:rsidRPr="0005162D">
        <w:rPr>
          <w:lang w:val="en-US"/>
        </w:rPr>
        <w:t>17_jot_closest_kwds</w:t>
      </w:r>
    </w:p>
    <w:p w14:paraId="5AD84155" w14:textId="11C045DF" w:rsidR="006662DF" w:rsidRDefault="006662DF">
      <w:pPr>
        <w:spacing w:after="0" w:line="240" w:lineRule="auto"/>
        <w:jc w:val="left"/>
      </w:pPr>
      <w:r>
        <w:br w:type="page"/>
      </w:r>
    </w:p>
    <w:p w14:paraId="1845387B" w14:textId="68E0D8FE" w:rsidR="00B129A3" w:rsidRDefault="00B129A3" w:rsidP="00B129A3">
      <w:pPr>
        <w:pStyle w:val="Heading2"/>
        <w:rPr>
          <w:lang w:val="en-US"/>
        </w:rPr>
      </w:pPr>
      <w:bookmarkStart w:id="2" w:name="_Toc27133442"/>
      <w:r>
        <w:rPr>
          <w:lang w:val="en-US"/>
        </w:rPr>
        <w:lastRenderedPageBreak/>
        <w:t>Common</w:t>
      </w:r>
      <w:bookmarkEnd w:id="2"/>
    </w:p>
    <w:p w14:paraId="39212116" w14:textId="3E658478" w:rsidR="00B129A3" w:rsidRDefault="00B129A3" w:rsidP="00B129A3">
      <w:pPr>
        <w:pStyle w:val="BodyContent"/>
      </w:pPr>
      <w:r>
        <w:t xml:space="preserve">The implementation of the different containers </w:t>
      </w:r>
      <w:proofErr w:type="gramStart"/>
      <w:r>
        <w:t>are</w:t>
      </w:r>
      <w:proofErr w:type="gramEnd"/>
      <w:r>
        <w:t xml:space="preserve"> based on a common set of scripts that are included by all. Docker does not support files used by several containers. The only way to handle this is to copy the scripts before building. This is done by the 'make_docker.sh' script.</w:t>
      </w:r>
    </w:p>
    <w:p w14:paraId="73908A95" w14:textId="17B9688E" w:rsidR="00B129A3" w:rsidRDefault="00B129A3" w:rsidP="00B129A3">
      <w:pPr>
        <w:pStyle w:val="BodyContent"/>
      </w:pPr>
      <w:r>
        <w:t>'main.sh' is the main entry point for the container</w:t>
      </w:r>
      <w:r w:rsidR="0091602D">
        <w:t>. It sets up a worker process 'main_worker.sh' running in the background. The main supports graceful shutdown by capturing SIGTERM and SIGINT. It signals to the worker process to stop by deleting the run-file. The main waits until worker process terminates. This arrangement allows the worker to finalize processing of a file before terminating.</w:t>
      </w:r>
      <w:r w:rsidR="002E0800">
        <w:br/>
        <w:t xml:space="preserve">If the container specific script 'single_shot.sh' is present this file will be </w:t>
      </w:r>
      <w:proofErr w:type="gramStart"/>
      <w:r w:rsidR="002E0800">
        <w:t>called</w:t>
      </w:r>
      <w:proofErr w:type="gramEnd"/>
      <w:r w:rsidR="002E0800">
        <w:t xml:space="preserve"> and the main loop will not be started.</w:t>
      </w:r>
    </w:p>
    <w:p w14:paraId="2F90A5F6" w14:textId="7692EED3" w:rsidR="0091602D" w:rsidRDefault="0091602D" w:rsidP="00B129A3">
      <w:pPr>
        <w:pStyle w:val="BodyContent"/>
      </w:pPr>
      <w:r>
        <w:t>'main_worker.sh' is the main loop polling for an input file each 60 seconds.</w:t>
      </w:r>
      <w:r w:rsidR="002E0800">
        <w:t xml:space="preserve"> If no file is found a </w:t>
      </w:r>
      <w:proofErr w:type="spellStart"/>
      <w:r w:rsidR="002E0800">
        <w:t>wait_count</w:t>
      </w:r>
      <w:proofErr w:type="spellEnd"/>
      <w:r w:rsidR="002E0800">
        <w:t xml:space="preserve"> is incremented. When it reached </w:t>
      </w:r>
      <w:proofErr w:type="spellStart"/>
      <w:r w:rsidR="002E0800">
        <w:t>retry_max_count</w:t>
      </w:r>
      <w:proofErr w:type="spellEnd"/>
      <w:r w:rsidR="002E0800">
        <w:t xml:space="preserve"> the main loop will terminate. </w:t>
      </w:r>
      <w:proofErr w:type="spellStart"/>
      <w:r w:rsidR="002E0800">
        <w:t>Retry_max_count</w:t>
      </w:r>
      <w:proofErr w:type="spellEnd"/>
      <w:r w:rsidR="002E0800">
        <w:t xml:space="preserve"> can be set to 0 to disable this functionality. The actual polling is done by 'fetch_and_process.sh'.</w:t>
      </w:r>
    </w:p>
    <w:p w14:paraId="7DE10A23" w14:textId="153668A4" w:rsidR="002E0800" w:rsidRDefault="002E0800" w:rsidP="00B129A3">
      <w:pPr>
        <w:pStyle w:val="BodyContent"/>
      </w:pPr>
      <w:r>
        <w:t xml:space="preserve">'fetch_and_process.sh' checks for input file based on the file pattern given by the container specific script 'get_input_file_spec.sh'. If file(s) are found one of them is chosen and moved </w:t>
      </w:r>
      <w:r w:rsidR="00951B4F">
        <w:t xml:space="preserve">to work. If the container specific script 'check_input_file.sh' is present the, file is tested before its moved. During the whole operation </w:t>
      </w:r>
      <w:r w:rsidR="00CC07C9">
        <w:t>the in folder is locked using a lock file. The lock file avoids race conditions caused by other containers accessing the same file. After the file is moved to work the container specific script 'process_job.sh' is called for processing and finally provide an output file.</w:t>
      </w:r>
    </w:p>
    <w:p w14:paraId="30B9A0B1" w14:textId="63590DDA" w:rsidR="00CC07C9" w:rsidRDefault="00CC07C9" w:rsidP="00B129A3">
      <w:pPr>
        <w:pStyle w:val="BodyContent"/>
      </w:pPr>
      <w:r>
        <w:t>'process_job.sh' can call the script 'move_to_output.sh' to safely move one or more files to the out folder using a lock file. The lock file avoids race conditions caused by other containers accessing the same file.</w:t>
      </w:r>
    </w:p>
    <w:p w14:paraId="0BE3EA44" w14:textId="77777777" w:rsidR="0087384A" w:rsidRDefault="0087384A" w:rsidP="0087384A">
      <w:pPr>
        <w:pStyle w:val="Heading2"/>
      </w:pPr>
      <w:bookmarkStart w:id="3" w:name="_Toc27133443"/>
      <w:proofErr w:type="spellStart"/>
      <w:r>
        <w:t>Common_py</w:t>
      </w:r>
      <w:bookmarkEnd w:id="3"/>
      <w:proofErr w:type="spellEnd"/>
    </w:p>
    <w:p w14:paraId="419EF0D2" w14:textId="77777777" w:rsidR="0087384A" w:rsidRPr="004A3D4B" w:rsidRDefault="0087384A" w:rsidP="0087384A">
      <w:pPr>
        <w:pStyle w:val="BodyContent"/>
        <w:rPr>
          <w:lang w:val="en-GB"/>
        </w:rPr>
      </w:pPr>
      <w:r>
        <w:rPr>
          <w:lang w:val="en-GB"/>
        </w:rPr>
        <w:t xml:space="preserve">Common python files can be in this folder. </w:t>
      </w:r>
      <w:r>
        <w:t>Docker does not support files used by several containers. The only way to handle this is to copy the scripts before building. This is done by the 'make_docker.sh' script.</w:t>
      </w:r>
    </w:p>
    <w:p w14:paraId="09897206" w14:textId="4462119F" w:rsidR="0087384A" w:rsidRDefault="0087384A" w:rsidP="0087384A">
      <w:pPr>
        <w:pStyle w:val="Heading2"/>
      </w:pPr>
      <w:bookmarkStart w:id="4" w:name="_Toc27133444"/>
      <w:r>
        <w:t>Building a container</w:t>
      </w:r>
      <w:bookmarkEnd w:id="4"/>
    </w:p>
    <w:p w14:paraId="78E7F976" w14:textId="4E562D0A" w:rsidR="0087384A" w:rsidRDefault="0087384A" w:rsidP="0087384A">
      <w:pPr>
        <w:pStyle w:val="BodyContent"/>
        <w:rPr>
          <w:lang w:val="en-GB"/>
        </w:rPr>
      </w:pPr>
      <w:r>
        <w:rPr>
          <w:lang w:val="en-GB"/>
        </w:rPr>
        <w:t>Change directory to the '</w:t>
      </w:r>
      <w:proofErr w:type="spellStart"/>
      <w:r>
        <w:rPr>
          <w:lang w:val="en-GB"/>
        </w:rPr>
        <w:t>Dockerfile</w:t>
      </w:r>
      <w:proofErr w:type="spellEnd"/>
      <w:r>
        <w:rPr>
          <w:lang w:val="en-GB"/>
        </w:rPr>
        <w:t>' for the container to build.</w:t>
      </w:r>
      <w:r>
        <w:rPr>
          <w:lang w:val="en-GB"/>
        </w:rPr>
        <w:br/>
        <w:t>Call the build script for copying common files, building and pu</w:t>
      </w:r>
      <w:r w:rsidR="004F486A">
        <w:rPr>
          <w:lang w:val="en-GB"/>
        </w:rPr>
        <w:t>shing</w:t>
      </w:r>
      <w:r>
        <w:rPr>
          <w:lang w:val="en-GB"/>
        </w:rPr>
        <w:t xml:space="preserve"> the container.</w:t>
      </w:r>
    </w:p>
    <w:p w14:paraId="172E9E8B" w14:textId="2B6E29D3" w:rsidR="0087384A" w:rsidRDefault="0087384A" w:rsidP="0087384A">
      <w:pPr>
        <w:pStyle w:val="BodyContent"/>
        <w:rPr>
          <w:lang w:val="en-GB"/>
        </w:rPr>
      </w:pPr>
      <w:r>
        <w:rPr>
          <w:lang w:val="en-GB"/>
        </w:rPr>
        <w:t>Example:</w:t>
      </w:r>
    </w:p>
    <w:p w14:paraId="7BF1A83B" w14:textId="1D815657" w:rsidR="0087384A" w:rsidRPr="004A3D4B" w:rsidRDefault="0087384A" w:rsidP="0087384A">
      <w:pPr>
        <w:pStyle w:val="Codelisting"/>
      </w:pPr>
      <w:r w:rsidRPr="0087384A">
        <w:t>../common/make_docker.sh "</w:t>
      </w:r>
      <w:proofErr w:type="spellStart"/>
      <w:r w:rsidRPr="0087384A">
        <w:t>datagraft</w:t>
      </w:r>
      <w:proofErr w:type="spellEnd"/>
      <w:r w:rsidRPr="0087384A">
        <w:t>/lib_17_jot_closest_kwds"</w:t>
      </w:r>
    </w:p>
    <w:p w14:paraId="749178D5" w14:textId="5B0AAA4E" w:rsidR="003E1E19" w:rsidRDefault="003E1E19" w:rsidP="003E1E19">
      <w:pPr>
        <w:pStyle w:val="Heading1"/>
      </w:pPr>
      <w:bookmarkStart w:id="5" w:name="_Toc27133445"/>
      <w:r>
        <w:lastRenderedPageBreak/>
        <w:t>Docker containers</w:t>
      </w:r>
      <w:bookmarkEnd w:id="5"/>
    </w:p>
    <w:p w14:paraId="43344BBA" w14:textId="4849ECCC" w:rsidR="004F486A" w:rsidRDefault="004F486A" w:rsidP="004F486A">
      <w:pPr>
        <w:pStyle w:val="BodyContent"/>
      </w:pPr>
    </w:p>
    <w:p w14:paraId="2594DBEF" w14:textId="629D73D3" w:rsidR="004F486A" w:rsidRPr="00061AE2" w:rsidRDefault="004F486A" w:rsidP="004F486A">
      <w:pPr>
        <w:pStyle w:val="Heading2"/>
      </w:pPr>
      <w:bookmarkStart w:id="6" w:name="_Toc27133446"/>
      <w:r w:rsidRPr="00061AE2">
        <w:t>00_fetch_weather_ecmwf</w:t>
      </w:r>
      <w:bookmarkEnd w:id="6"/>
    </w:p>
    <w:p w14:paraId="0F43F7ED" w14:textId="32AE3463" w:rsidR="00305751" w:rsidRDefault="00305751" w:rsidP="00305751">
      <w:pPr>
        <w:pStyle w:val="BodyContent"/>
        <w:rPr>
          <w:lang w:val="en-GB"/>
        </w:rPr>
      </w:pPr>
      <w:r w:rsidRPr="00760E08">
        <w:rPr>
          <w:lang w:val="en-GB"/>
        </w:rPr>
        <w:t xml:space="preserve">This script </w:t>
      </w:r>
      <w:r>
        <w:rPr>
          <w:lang w:val="en-GB"/>
        </w:rPr>
        <w:t>fetch GRIB weather data for Germany from ECMWF service. Based on the GRIB file it extracts weather data for a set of regions listed in a csv. The extracted data are moved to the out directory.</w:t>
      </w:r>
    </w:p>
    <w:p w14:paraId="601C783B" w14:textId="5E163946" w:rsidR="008071CD" w:rsidRDefault="008071CD" w:rsidP="00305751">
      <w:pPr>
        <w:pStyle w:val="BodyContent"/>
        <w:rPr>
          <w:lang w:val="en-GB"/>
        </w:rPr>
      </w:pPr>
      <w:r>
        <w:rPr>
          <w:lang w:val="en-GB"/>
        </w:rPr>
        <w:t>The time range to fetch data for is given in a job-description-file in json format. This makes it possible to have this container waiting for jobs and fetch weather data on a periodic basis.</w:t>
      </w:r>
    </w:p>
    <w:p w14:paraId="15A01C62" w14:textId="4018824A" w:rsidR="008071CD" w:rsidRDefault="008071CD" w:rsidP="00305751">
      <w:pPr>
        <w:pStyle w:val="BodyContent"/>
        <w:rPr>
          <w:lang w:val="en-GB"/>
        </w:rPr>
      </w:pPr>
      <w:r>
        <w:rPr>
          <w:lang w:val="en-GB"/>
        </w:rPr>
        <w:t>Example job file:</w:t>
      </w:r>
    </w:p>
    <w:p w14:paraId="791DDFCA" w14:textId="77777777" w:rsidR="008071CD" w:rsidRPr="008071CD" w:rsidRDefault="008071CD" w:rsidP="008071CD">
      <w:pPr>
        <w:pStyle w:val="Codelisting"/>
      </w:pPr>
      <w:r w:rsidRPr="008071CD">
        <w:t>{</w:t>
      </w:r>
    </w:p>
    <w:p w14:paraId="0A1F53AE" w14:textId="77777777" w:rsidR="008071CD" w:rsidRPr="008071CD" w:rsidRDefault="008071CD" w:rsidP="008071CD">
      <w:pPr>
        <w:pStyle w:val="Codelisting"/>
      </w:pPr>
      <w:r w:rsidRPr="008071CD">
        <w:t xml:space="preserve">  "</w:t>
      </w:r>
      <w:proofErr w:type="spellStart"/>
      <w:r w:rsidRPr="008071CD">
        <w:t>start_date</w:t>
      </w:r>
      <w:proofErr w:type="spellEnd"/>
      <w:r w:rsidRPr="008071CD">
        <w:t>": "2018-05-31",</w:t>
      </w:r>
    </w:p>
    <w:p w14:paraId="6ED9E119" w14:textId="77777777" w:rsidR="008071CD" w:rsidRPr="008071CD" w:rsidRDefault="008071CD" w:rsidP="008071CD">
      <w:pPr>
        <w:pStyle w:val="Codelisting"/>
      </w:pPr>
      <w:r w:rsidRPr="008071CD">
        <w:t xml:space="preserve">  "</w:t>
      </w:r>
      <w:proofErr w:type="spellStart"/>
      <w:r w:rsidRPr="008071CD">
        <w:t>end_date</w:t>
      </w:r>
      <w:proofErr w:type="spellEnd"/>
      <w:r w:rsidRPr="008071CD">
        <w:t>": "2018-05-31"</w:t>
      </w:r>
    </w:p>
    <w:p w14:paraId="074B2B53" w14:textId="2B859E95" w:rsidR="008071CD" w:rsidRDefault="008071CD" w:rsidP="008071CD">
      <w:pPr>
        <w:pStyle w:val="Codelisting"/>
      </w:pPr>
      <w:r w:rsidRPr="008071CD">
        <w:t>}</w:t>
      </w:r>
    </w:p>
    <w:p w14:paraId="40217DB7" w14:textId="77777777" w:rsidR="008071CD" w:rsidRDefault="008071CD" w:rsidP="008071CD">
      <w:pPr>
        <w:pStyle w:val="Codelisting"/>
      </w:pPr>
    </w:p>
    <w:p w14:paraId="3D8B0B00" w14:textId="2E483CE2" w:rsidR="00305751" w:rsidRDefault="00305751" w:rsidP="00305751">
      <w:pPr>
        <w:pStyle w:val="BodyContent"/>
        <w:rPr>
          <w:lang w:val="en-GB"/>
        </w:rPr>
      </w:pPr>
      <w:r w:rsidRPr="005A62E5">
        <w:rPr>
          <w:highlight w:val="yellow"/>
          <w:lang w:val="en-GB"/>
        </w:rPr>
        <w:t xml:space="preserve">TODO: Make </w:t>
      </w:r>
      <w:r w:rsidR="008071CD">
        <w:rPr>
          <w:lang w:val="en-GB"/>
        </w:rPr>
        <w:t>country and region-csv file environment variables.</w:t>
      </w:r>
    </w:p>
    <w:p w14:paraId="1A31D8EB" w14:textId="77777777" w:rsidR="00305751" w:rsidRDefault="00305751" w:rsidP="00305751">
      <w:pPr>
        <w:pStyle w:val="Heading3"/>
      </w:pPr>
      <w:bookmarkStart w:id="7" w:name="_Toc27133447"/>
      <w:r>
        <w:t>Volumes</w:t>
      </w:r>
      <w:bookmarkEnd w:id="7"/>
    </w:p>
    <w:p w14:paraId="055B61A7" w14:textId="77777777" w:rsidR="00305751" w:rsidRDefault="00305751" w:rsidP="00305751">
      <w:r>
        <w:t>Volume setup. Must match arguments:</w:t>
      </w:r>
    </w:p>
    <w:p w14:paraId="1DBDF293" w14:textId="77777777" w:rsidR="00305751" w:rsidRDefault="00305751" w:rsidP="00305751">
      <w:pPr>
        <w:pStyle w:val="ListParagraph"/>
        <w:numPr>
          <w:ilvl w:val="0"/>
          <w:numId w:val="7"/>
        </w:numPr>
      </w:pPr>
      <w:r>
        <w:t>/</w:t>
      </w:r>
      <w:proofErr w:type="gramStart"/>
      <w:r>
        <w:t>code  -</w:t>
      </w:r>
      <w:proofErr w:type="gramEnd"/>
      <w:r>
        <w:t xml:space="preserve">  internal location for scripts in the container (created internally)</w:t>
      </w:r>
    </w:p>
    <w:p w14:paraId="1B0FC001" w14:textId="77777777" w:rsidR="00305751" w:rsidRDefault="00305751" w:rsidP="00305751">
      <w:pPr>
        <w:pStyle w:val="ListParagraph"/>
        <w:numPr>
          <w:ilvl w:val="0"/>
          <w:numId w:val="7"/>
        </w:numPr>
      </w:pPr>
      <w:r>
        <w:t>/</w:t>
      </w:r>
      <w:proofErr w:type="gramStart"/>
      <w:r>
        <w:t>in  -</w:t>
      </w:r>
      <w:proofErr w:type="gramEnd"/>
      <w:r>
        <w:t xml:space="preserve">  not used by this container (mandatory)</w:t>
      </w:r>
    </w:p>
    <w:p w14:paraId="4645AE98" w14:textId="77777777" w:rsidR="00305751" w:rsidRDefault="00305751" w:rsidP="00305751">
      <w:pPr>
        <w:pStyle w:val="ListParagraph"/>
        <w:numPr>
          <w:ilvl w:val="0"/>
          <w:numId w:val="7"/>
        </w:numPr>
      </w:pPr>
      <w:r>
        <w:t>/</w:t>
      </w:r>
      <w:proofErr w:type="gramStart"/>
      <w:r>
        <w:t>work  -</w:t>
      </w:r>
      <w:proofErr w:type="gramEnd"/>
      <w:r>
        <w:t xml:space="preserve">  used for intermediate files (mandatory)</w:t>
      </w:r>
    </w:p>
    <w:p w14:paraId="7A47DAF3" w14:textId="7915780B" w:rsidR="00305751" w:rsidRDefault="00305751" w:rsidP="00305751">
      <w:pPr>
        <w:pStyle w:val="ListParagraph"/>
        <w:numPr>
          <w:ilvl w:val="0"/>
          <w:numId w:val="7"/>
        </w:numPr>
      </w:pPr>
      <w:r>
        <w:t>/</w:t>
      </w:r>
      <w:proofErr w:type="gramStart"/>
      <w:r>
        <w:t>out..</w:t>
      </w:r>
      <w:proofErr w:type="gramEnd"/>
      <w:r>
        <w:t>-..location for process results for next step in the pipeline (mandatory)</w:t>
      </w:r>
    </w:p>
    <w:p w14:paraId="47AB25B2" w14:textId="2DC59064" w:rsidR="001038B0" w:rsidRDefault="001038B0" w:rsidP="00305751">
      <w:pPr>
        <w:pStyle w:val="ListParagraph"/>
        <w:numPr>
          <w:ilvl w:val="0"/>
          <w:numId w:val="7"/>
        </w:numPr>
      </w:pPr>
      <w:r w:rsidRPr="001038B0">
        <w:t>/root</w:t>
      </w:r>
      <w:proofErr w:type="gramStart"/>
      <w:r w:rsidRPr="001038B0">
        <w:t>/.</w:t>
      </w:r>
      <w:proofErr w:type="spellStart"/>
      <w:r w:rsidRPr="001038B0">
        <w:t>ecmwfapirc</w:t>
      </w:r>
      <w:proofErr w:type="spellEnd"/>
      <w:proofErr w:type="gramEnd"/>
      <w:r w:rsidR="003F1862">
        <w:t xml:space="preserve"> .. </w:t>
      </w:r>
      <w:proofErr w:type="spellStart"/>
      <w:r w:rsidR="003F1862">
        <w:t>ecmwf</w:t>
      </w:r>
      <w:proofErr w:type="spellEnd"/>
      <w:r w:rsidR="003F1862">
        <w:t xml:space="preserve"> credentials must be present in th</w:t>
      </w:r>
      <w:r w:rsidR="00110512">
        <w:t>is file</w:t>
      </w:r>
    </w:p>
    <w:p w14:paraId="31A7A566" w14:textId="77777777" w:rsidR="00305751" w:rsidRDefault="00305751" w:rsidP="00305751">
      <w:pPr>
        <w:pStyle w:val="Heading3"/>
      </w:pPr>
      <w:bookmarkStart w:id="8" w:name="_Toc27133448"/>
      <w:r>
        <w:t>Arguments</w:t>
      </w:r>
      <w:bookmarkEnd w:id="8"/>
    </w:p>
    <w:p w14:paraId="0780FD1F" w14:textId="77777777" w:rsidR="00305751" w:rsidRDefault="00305751" w:rsidP="00305751">
      <w:r>
        <w:t xml:space="preserve">Arguments are passed to the container </w:t>
      </w:r>
      <w:proofErr w:type="spellStart"/>
      <w:r>
        <w:t>entrypoint</w:t>
      </w:r>
      <w:proofErr w:type="spellEnd"/>
      <w:r>
        <w:t xml:space="preserve"> and as environment variables:</w:t>
      </w:r>
    </w:p>
    <w:p w14:paraId="7A7B312D" w14:textId="77777777" w:rsidR="00305751" w:rsidRDefault="00305751" w:rsidP="00305751">
      <w:r>
        <w:t xml:space="preserve">Container </w:t>
      </w:r>
      <w:proofErr w:type="spellStart"/>
      <w:r>
        <w:t>entrypoint</w:t>
      </w:r>
      <w:proofErr w:type="spellEnd"/>
      <w:r>
        <w:t xml:space="preserve"> params:</w:t>
      </w:r>
    </w:p>
    <w:p w14:paraId="631A7DE9" w14:textId="77777777" w:rsidR="00305751" w:rsidRDefault="00305751" w:rsidP="00305751">
      <w:pPr>
        <w:pStyle w:val="ListParagraph"/>
        <w:numPr>
          <w:ilvl w:val="0"/>
          <w:numId w:val="8"/>
        </w:numPr>
      </w:pPr>
      <w:r>
        <w:t>Max wait for file count. Set to '0' (not used by this container)</w:t>
      </w:r>
    </w:p>
    <w:p w14:paraId="0A5D4983" w14:textId="77777777" w:rsidR="00305751" w:rsidRDefault="00305751" w:rsidP="00305751">
      <w:pPr>
        <w:pStyle w:val="ListParagraph"/>
        <w:numPr>
          <w:ilvl w:val="0"/>
          <w:numId w:val="8"/>
        </w:numPr>
      </w:pPr>
      <w:r>
        <w:t>Name of code location. Set to '/code'</w:t>
      </w:r>
    </w:p>
    <w:p w14:paraId="37D9CF5A" w14:textId="77777777" w:rsidR="00305751" w:rsidRDefault="00305751" w:rsidP="00305751">
      <w:pPr>
        <w:pStyle w:val="ListParagraph"/>
        <w:numPr>
          <w:ilvl w:val="0"/>
          <w:numId w:val="8"/>
        </w:numPr>
      </w:pPr>
      <w:r>
        <w:t>Name of input location. Set to '/in' (must match given volume name)</w:t>
      </w:r>
    </w:p>
    <w:p w14:paraId="39F48258" w14:textId="77777777" w:rsidR="00305751" w:rsidRDefault="00305751" w:rsidP="00305751">
      <w:pPr>
        <w:pStyle w:val="ListParagraph"/>
        <w:numPr>
          <w:ilvl w:val="0"/>
          <w:numId w:val="8"/>
        </w:numPr>
      </w:pPr>
      <w:r>
        <w:t>Name of work location. Set to '/work' (must match given volume name)</w:t>
      </w:r>
    </w:p>
    <w:p w14:paraId="74392ADB" w14:textId="54522930" w:rsidR="00305751" w:rsidRDefault="00305751" w:rsidP="00305751">
      <w:pPr>
        <w:pStyle w:val="ListParagraph"/>
        <w:numPr>
          <w:ilvl w:val="0"/>
          <w:numId w:val="8"/>
        </w:numPr>
      </w:pPr>
      <w:r>
        <w:t>Name of out location. Set to '/out' (must match given volume name)</w:t>
      </w:r>
    </w:p>
    <w:p w14:paraId="6F02FD03" w14:textId="31C7B00B" w:rsidR="00305751" w:rsidRDefault="00305751" w:rsidP="00305751">
      <w:pPr>
        <w:pStyle w:val="ListParagraph"/>
        <w:numPr>
          <w:ilvl w:val="0"/>
          <w:numId w:val="8"/>
        </w:numPr>
      </w:pPr>
      <w:r>
        <w:lastRenderedPageBreak/>
        <w:t xml:space="preserve">Full path to the </w:t>
      </w:r>
      <w:proofErr w:type="gramStart"/>
      <w:r>
        <w:t>regions</w:t>
      </w:r>
      <w:proofErr w:type="gramEnd"/>
      <w:r>
        <w:t xml:space="preserve"> csv-file</w:t>
      </w:r>
    </w:p>
    <w:p w14:paraId="502DF8F0" w14:textId="1DFF16B1" w:rsidR="00305751" w:rsidRDefault="00305751" w:rsidP="00305751">
      <w:r>
        <w:t>Example params:  0 /code /in /work /out</w:t>
      </w:r>
      <w:r w:rsidR="008071CD">
        <w:t xml:space="preserve"> /coordinates/</w:t>
      </w:r>
      <w:proofErr w:type="spellStart"/>
      <w:r w:rsidR="008071CD">
        <w:t>bbox</w:t>
      </w:r>
      <w:proofErr w:type="spellEnd"/>
      <w:r w:rsidR="008071CD">
        <w:t>-csv</w:t>
      </w:r>
    </w:p>
    <w:p w14:paraId="0EB3DFE3" w14:textId="77777777" w:rsidR="00305751" w:rsidRDefault="00305751" w:rsidP="00305751">
      <w:r>
        <w:t xml:space="preserve">To enable logging </w:t>
      </w:r>
      <w:proofErr w:type="gramStart"/>
      <w:r>
        <w:t>set</w:t>
      </w:r>
      <w:proofErr w:type="gramEnd"/>
      <w:r>
        <w:t xml:space="preserve"> the environment variable </w:t>
      </w:r>
      <w:r w:rsidRPr="006924CA">
        <w:t>LOG_JOBS</w:t>
      </w:r>
      <w:r>
        <w:t xml:space="preserve"> to 1</w:t>
      </w:r>
    </w:p>
    <w:p w14:paraId="25A0D2FF" w14:textId="77777777" w:rsidR="00305751" w:rsidRDefault="00305751" w:rsidP="00305751">
      <w:pPr>
        <w:pStyle w:val="Heading3"/>
      </w:pPr>
      <w:bookmarkStart w:id="9" w:name="_Toc27133449"/>
      <w:r>
        <w:t>Source</w:t>
      </w:r>
      <w:bookmarkEnd w:id="9"/>
      <w:r>
        <w:t xml:space="preserve"> </w:t>
      </w:r>
    </w:p>
    <w:p w14:paraId="25CB37B6" w14:textId="6A4DBCF2" w:rsidR="00305751" w:rsidRPr="00061AE2" w:rsidRDefault="00305751" w:rsidP="00305751">
      <w:pPr>
        <w:pStyle w:val="BodyContent"/>
        <w:rPr>
          <w:rFonts w:ascii="Helvetica" w:hAnsi="Helvetica"/>
          <w:color w:val="2C3E50"/>
          <w:sz w:val="20"/>
          <w:szCs w:val="20"/>
          <w:shd w:val="clear" w:color="auto" w:fill="FEF9E8"/>
          <w:lang w:val="en-GB"/>
        </w:rPr>
      </w:pPr>
      <w:r w:rsidRPr="00061AE2">
        <w:rPr>
          <w:lang w:val="en-GB"/>
        </w:rPr>
        <w:t xml:space="preserve">Docker image: </w:t>
      </w:r>
      <w:proofErr w:type="spellStart"/>
      <w:r w:rsidR="00061AE2" w:rsidRPr="00061AE2">
        <w:rPr>
          <w:rFonts w:ascii="Helvetica" w:hAnsi="Helvetica"/>
          <w:color w:val="2C3E50"/>
          <w:sz w:val="20"/>
          <w:szCs w:val="20"/>
          <w:shd w:val="clear" w:color="auto" w:fill="FEF9E8"/>
          <w:lang w:val="en-GB"/>
        </w:rPr>
        <w:t>datagraft</w:t>
      </w:r>
      <w:proofErr w:type="spellEnd"/>
      <w:r w:rsidR="00061AE2" w:rsidRPr="00061AE2">
        <w:rPr>
          <w:rFonts w:ascii="Helvetica" w:hAnsi="Helvetica"/>
          <w:color w:val="2C3E50"/>
          <w:sz w:val="20"/>
          <w:szCs w:val="20"/>
          <w:shd w:val="clear" w:color="auto" w:fill="FEF9E8"/>
          <w:lang w:val="en-GB"/>
        </w:rPr>
        <w:t>/lib_00_fetch_weather_ecmwf</w:t>
      </w:r>
    </w:p>
    <w:p w14:paraId="606EE8D6" w14:textId="578BC544" w:rsidR="00061AE2" w:rsidRDefault="00305751" w:rsidP="00305751">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12" w:history="1">
        <w:r w:rsidR="00061AE2" w:rsidRPr="00432A52">
          <w:rPr>
            <w:rStyle w:val="Hyperlink"/>
          </w:rPr>
          <w:t>https://github.com/ew-shopp/ingestion_lib/tree/master/00_fetch_weather_ecmwf</w:t>
        </w:r>
      </w:hyperlink>
    </w:p>
    <w:p w14:paraId="27B0BB66" w14:textId="77777777" w:rsidR="00305751" w:rsidRDefault="00305751" w:rsidP="00305751">
      <w:pPr>
        <w:pStyle w:val="Heading3"/>
      </w:pPr>
      <w:bookmarkStart w:id="10" w:name="_Toc27133450"/>
      <w:r>
        <w:t>Rancher setup example:</w:t>
      </w:r>
      <w:bookmarkEnd w:id="10"/>
    </w:p>
    <w:p w14:paraId="4211F1E7" w14:textId="77777777" w:rsidR="00305751" w:rsidRPr="005A62E5" w:rsidRDefault="00305751" w:rsidP="00305751">
      <w:pPr>
        <w:pStyle w:val="BodyContent"/>
        <w:rPr>
          <w:highlight w:val="yellow"/>
          <w:lang w:val="en-GB"/>
        </w:rPr>
      </w:pPr>
      <w:r>
        <w:rPr>
          <w:highlight w:val="yellow"/>
          <w:lang w:val="en-GB"/>
        </w:rPr>
        <w:t>TBC</w:t>
      </w:r>
    </w:p>
    <w:p w14:paraId="4D71512D" w14:textId="77777777" w:rsidR="00305751" w:rsidRPr="00305751" w:rsidRDefault="00305751" w:rsidP="00305751">
      <w:pPr>
        <w:pStyle w:val="BodyContent"/>
        <w:rPr>
          <w:highlight w:val="yellow"/>
          <w:lang w:val="en-GB"/>
        </w:rPr>
      </w:pPr>
    </w:p>
    <w:p w14:paraId="66EFCE17" w14:textId="77777777" w:rsidR="00061AE2" w:rsidRDefault="00061AE2">
      <w:pPr>
        <w:spacing w:after="0" w:line="240" w:lineRule="auto"/>
        <w:jc w:val="left"/>
        <w:rPr>
          <w:rFonts w:eastAsia="Perpetua"/>
          <w:b/>
          <w:spacing w:val="20"/>
          <w:sz w:val="28"/>
          <w:szCs w:val="26"/>
          <w:highlight w:val="yellow"/>
        </w:rPr>
      </w:pPr>
      <w:r>
        <w:rPr>
          <w:highlight w:val="yellow"/>
        </w:rPr>
        <w:br w:type="page"/>
      </w:r>
    </w:p>
    <w:p w14:paraId="5AC62608" w14:textId="1BF7A955" w:rsidR="004F486A" w:rsidRPr="005053DD" w:rsidRDefault="004F486A" w:rsidP="004F486A">
      <w:pPr>
        <w:pStyle w:val="Heading2"/>
      </w:pPr>
      <w:bookmarkStart w:id="11" w:name="_Toc27133451"/>
      <w:r w:rsidRPr="005053DD">
        <w:lastRenderedPageBreak/>
        <w:t>01_uploadtoarango</w:t>
      </w:r>
      <w:bookmarkEnd w:id="11"/>
    </w:p>
    <w:p w14:paraId="21782FF8" w14:textId="287E724B" w:rsidR="000B6B3C" w:rsidRDefault="000B6B3C" w:rsidP="000B6B3C">
      <w:pPr>
        <w:pStyle w:val="BodyContent"/>
        <w:rPr>
          <w:lang w:val="en-GB"/>
        </w:rPr>
      </w:pPr>
      <w:r w:rsidRPr="00760E08">
        <w:rPr>
          <w:lang w:val="en-GB"/>
        </w:rPr>
        <w:t xml:space="preserve">This script </w:t>
      </w:r>
      <w:r>
        <w:rPr>
          <w:lang w:val="en-GB"/>
        </w:rPr>
        <w:t>uploads a json file to a</w:t>
      </w:r>
      <w:r w:rsidR="005053DD">
        <w:rPr>
          <w:lang w:val="en-GB"/>
        </w:rPr>
        <w:t>n</w:t>
      </w:r>
      <w:r>
        <w:rPr>
          <w:lang w:val="en-GB"/>
        </w:rPr>
        <w:t xml:space="preserve"> Arango database using HTTP API. Credentials are given in arguments.</w:t>
      </w:r>
    </w:p>
    <w:p w14:paraId="1AD50866" w14:textId="77777777" w:rsidR="000B6B3C" w:rsidRDefault="000B6B3C" w:rsidP="000B6B3C">
      <w:pPr>
        <w:pStyle w:val="Heading3"/>
      </w:pPr>
      <w:bookmarkStart w:id="12" w:name="_Toc27133452"/>
      <w:r>
        <w:t>Volumes</w:t>
      </w:r>
      <w:bookmarkEnd w:id="12"/>
    </w:p>
    <w:p w14:paraId="79AFF995" w14:textId="77777777" w:rsidR="000B6B3C" w:rsidRDefault="000B6B3C" w:rsidP="000B6B3C">
      <w:r>
        <w:t>Volume setup. Must match arguments:</w:t>
      </w:r>
    </w:p>
    <w:p w14:paraId="6F06C2BC" w14:textId="77777777" w:rsidR="000B6B3C" w:rsidRDefault="000B6B3C" w:rsidP="000B6B3C">
      <w:pPr>
        <w:pStyle w:val="ListParagraph"/>
        <w:numPr>
          <w:ilvl w:val="0"/>
          <w:numId w:val="7"/>
        </w:numPr>
      </w:pPr>
      <w:r>
        <w:t>/</w:t>
      </w:r>
      <w:proofErr w:type="gramStart"/>
      <w:r>
        <w:t>code  -</w:t>
      </w:r>
      <w:proofErr w:type="gramEnd"/>
      <w:r>
        <w:t xml:space="preserve">  internal location for scripts in the container (created internally)</w:t>
      </w:r>
    </w:p>
    <w:p w14:paraId="71699F01" w14:textId="77777777" w:rsidR="000B6B3C" w:rsidRDefault="000B6B3C" w:rsidP="000B6B3C">
      <w:pPr>
        <w:pStyle w:val="ListParagraph"/>
        <w:numPr>
          <w:ilvl w:val="0"/>
          <w:numId w:val="7"/>
        </w:numPr>
      </w:pPr>
      <w:r>
        <w:t>/</w:t>
      </w:r>
      <w:proofErr w:type="gramStart"/>
      <w:r>
        <w:t>in  -</w:t>
      </w:r>
      <w:proofErr w:type="gramEnd"/>
      <w:r>
        <w:t xml:space="preserve">  not used by this container (mandatory)</w:t>
      </w:r>
    </w:p>
    <w:p w14:paraId="7C05DB2D" w14:textId="77777777" w:rsidR="000B6B3C" w:rsidRDefault="000B6B3C" w:rsidP="000B6B3C">
      <w:pPr>
        <w:pStyle w:val="ListParagraph"/>
        <w:numPr>
          <w:ilvl w:val="0"/>
          <w:numId w:val="7"/>
        </w:numPr>
      </w:pPr>
      <w:r>
        <w:t>/</w:t>
      </w:r>
      <w:proofErr w:type="gramStart"/>
      <w:r>
        <w:t>work  -</w:t>
      </w:r>
      <w:proofErr w:type="gramEnd"/>
      <w:r>
        <w:t xml:space="preserve">  used for intermediate files (mandatory)</w:t>
      </w:r>
    </w:p>
    <w:p w14:paraId="07B64A42" w14:textId="77777777" w:rsidR="000B6B3C" w:rsidRDefault="000B6B3C" w:rsidP="000B6B3C">
      <w:pPr>
        <w:pStyle w:val="ListParagraph"/>
        <w:numPr>
          <w:ilvl w:val="0"/>
          <w:numId w:val="7"/>
        </w:numPr>
      </w:pPr>
      <w:r>
        <w:t>/</w:t>
      </w:r>
      <w:proofErr w:type="gramStart"/>
      <w:r>
        <w:t>out..</w:t>
      </w:r>
      <w:proofErr w:type="gramEnd"/>
      <w:r>
        <w:t>-..location for process results for next step in the pipeline (mandatory)</w:t>
      </w:r>
    </w:p>
    <w:p w14:paraId="774B71A8" w14:textId="77777777" w:rsidR="000B6B3C" w:rsidRDefault="000B6B3C" w:rsidP="000B6B3C">
      <w:pPr>
        <w:pStyle w:val="Heading3"/>
      </w:pPr>
      <w:bookmarkStart w:id="13" w:name="_Toc27133453"/>
      <w:r>
        <w:t>Arguments</w:t>
      </w:r>
      <w:bookmarkEnd w:id="13"/>
    </w:p>
    <w:p w14:paraId="24543644" w14:textId="77777777" w:rsidR="000B6B3C" w:rsidRDefault="000B6B3C" w:rsidP="000B6B3C">
      <w:r>
        <w:t xml:space="preserve">Arguments are passed to the container </w:t>
      </w:r>
      <w:proofErr w:type="spellStart"/>
      <w:r>
        <w:t>entrypoint</w:t>
      </w:r>
      <w:proofErr w:type="spellEnd"/>
      <w:r>
        <w:t xml:space="preserve"> and as environment variables:</w:t>
      </w:r>
    </w:p>
    <w:p w14:paraId="4DB28879" w14:textId="77777777" w:rsidR="000B6B3C" w:rsidRDefault="000B6B3C" w:rsidP="000B6B3C">
      <w:r>
        <w:t xml:space="preserve">Container </w:t>
      </w:r>
      <w:proofErr w:type="spellStart"/>
      <w:r>
        <w:t>entrypoint</w:t>
      </w:r>
      <w:proofErr w:type="spellEnd"/>
      <w:r>
        <w:t xml:space="preserve"> params:</w:t>
      </w:r>
    </w:p>
    <w:p w14:paraId="552A6585" w14:textId="77777777" w:rsidR="000B6B3C" w:rsidRDefault="000B6B3C" w:rsidP="000B6B3C">
      <w:pPr>
        <w:pStyle w:val="ListParagraph"/>
        <w:numPr>
          <w:ilvl w:val="0"/>
          <w:numId w:val="8"/>
        </w:numPr>
      </w:pPr>
      <w:r>
        <w:t>Max wait for file count. Set to '0' (not used by this container)</w:t>
      </w:r>
    </w:p>
    <w:p w14:paraId="568577CE" w14:textId="77777777" w:rsidR="000B6B3C" w:rsidRDefault="000B6B3C" w:rsidP="000B6B3C">
      <w:pPr>
        <w:pStyle w:val="ListParagraph"/>
        <w:numPr>
          <w:ilvl w:val="0"/>
          <w:numId w:val="8"/>
        </w:numPr>
      </w:pPr>
      <w:r>
        <w:t>Name of code location. Set to '/code'</w:t>
      </w:r>
    </w:p>
    <w:p w14:paraId="59520788" w14:textId="77777777" w:rsidR="000B6B3C" w:rsidRDefault="000B6B3C" w:rsidP="000B6B3C">
      <w:pPr>
        <w:pStyle w:val="ListParagraph"/>
        <w:numPr>
          <w:ilvl w:val="0"/>
          <w:numId w:val="8"/>
        </w:numPr>
      </w:pPr>
      <w:r>
        <w:t>Name of input location. Set to '/in' (must match given volume name)</w:t>
      </w:r>
    </w:p>
    <w:p w14:paraId="3AF7C340" w14:textId="77777777" w:rsidR="000B6B3C" w:rsidRDefault="000B6B3C" w:rsidP="000B6B3C">
      <w:pPr>
        <w:pStyle w:val="ListParagraph"/>
        <w:numPr>
          <w:ilvl w:val="0"/>
          <w:numId w:val="8"/>
        </w:numPr>
      </w:pPr>
      <w:r>
        <w:t>Name of work location. Set to '/work' (must match given volume name)</w:t>
      </w:r>
    </w:p>
    <w:p w14:paraId="4E0A35BB" w14:textId="60D58DFC" w:rsidR="000B6B3C" w:rsidRDefault="000B6B3C" w:rsidP="000B6B3C">
      <w:pPr>
        <w:pStyle w:val="ListParagraph"/>
        <w:numPr>
          <w:ilvl w:val="0"/>
          <w:numId w:val="8"/>
        </w:numPr>
      </w:pPr>
      <w:r>
        <w:t>Name of out location. Set to '/out' (must match given volume name)</w:t>
      </w:r>
    </w:p>
    <w:p w14:paraId="7BB4E6F1" w14:textId="6238CF95" w:rsidR="000B6B3C" w:rsidRDefault="000B6B3C" w:rsidP="000B6B3C">
      <w:pPr>
        <w:pStyle w:val="ListParagraph"/>
        <w:numPr>
          <w:ilvl w:val="0"/>
          <w:numId w:val="8"/>
        </w:numPr>
      </w:pPr>
      <w:proofErr w:type="spellStart"/>
      <w:r>
        <w:t>Server_url</w:t>
      </w:r>
      <w:proofErr w:type="spellEnd"/>
    </w:p>
    <w:p w14:paraId="388073A0" w14:textId="0BD0297E" w:rsidR="000B6B3C" w:rsidRDefault="000B6B3C" w:rsidP="000B6B3C">
      <w:pPr>
        <w:pStyle w:val="ListParagraph"/>
        <w:numPr>
          <w:ilvl w:val="0"/>
          <w:numId w:val="8"/>
        </w:numPr>
      </w:pPr>
      <w:r>
        <w:t>Us</w:t>
      </w:r>
      <w:r w:rsidR="005053DD">
        <w:t xml:space="preserve">ername and </w:t>
      </w:r>
      <w:r>
        <w:t>password</w:t>
      </w:r>
    </w:p>
    <w:p w14:paraId="21F5505C" w14:textId="52E5D037" w:rsidR="000B6B3C" w:rsidRDefault="000B6B3C" w:rsidP="000B6B3C">
      <w:pPr>
        <w:pStyle w:val="ListParagraph"/>
        <w:numPr>
          <w:ilvl w:val="0"/>
          <w:numId w:val="8"/>
        </w:numPr>
      </w:pPr>
      <w:proofErr w:type="spellStart"/>
      <w:r>
        <w:t>Db_name</w:t>
      </w:r>
      <w:proofErr w:type="spellEnd"/>
    </w:p>
    <w:p w14:paraId="5571AEC9" w14:textId="39C0E3E9" w:rsidR="000B6B3C" w:rsidRDefault="000B6B3C" w:rsidP="000B6B3C">
      <w:pPr>
        <w:pStyle w:val="ListParagraph"/>
        <w:numPr>
          <w:ilvl w:val="0"/>
          <w:numId w:val="8"/>
        </w:numPr>
      </w:pPr>
      <w:proofErr w:type="spellStart"/>
      <w:r>
        <w:t>Collection_name</w:t>
      </w:r>
      <w:proofErr w:type="spellEnd"/>
    </w:p>
    <w:p w14:paraId="78BC2BB6" w14:textId="15F2496B" w:rsidR="000B6B3C" w:rsidRDefault="000B6B3C" w:rsidP="000B6B3C">
      <w:r>
        <w:t xml:space="preserve">Example params:  0 /code /in /work /out 192.168.4.17:1234 </w:t>
      </w:r>
      <w:proofErr w:type="spellStart"/>
      <w:r>
        <w:t>root</w:t>
      </w:r>
      <w:r w:rsidR="005053DD">
        <w:t>:xxx</w:t>
      </w:r>
      <w:proofErr w:type="spellEnd"/>
      <w:r>
        <w:t xml:space="preserve"> weather </w:t>
      </w:r>
      <w:proofErr w:type="spellStart"/>
      <w:r w:rsidR="005053DD">
        <w:t>germany</w:t>
      </w:r>
      <w:proofErr w:type="spellEnd"/>
    </w:p>
    <w:p w14:paraId="65E5CAB8" w14:textId="77777777" w:rsidR="000B6B3C" w:rsidRDefault="000B6B3C" w:rsidP="000B6B3C">
      <w:r>
        <w:t xml:space="preserve">To enable logging </w:t>
      </w:r>
      <w:proofErr w:type="gramStart"/>
      <w:r>
        <w:t>set</w:t>
      </w:r>
      <w:proofErr w:type="gramEnd"/>
      <w:r>
        <w:t xml:space="preserve"> the environment variable </w:t>
      </w:r>
      <w:r w:rsidRPr="006924CA">
        <w:t>LOG_JOBS</w:t>
      </w:r>
      <w:r>
        <w:t xml:space="preserve"> to 1</w:t>
      </w:r>
    </w:p>
    <w:p w14:paraId="3B9EDA5F" w14:textId="77777777" w:rsidR="000B6B3C" w:rsidRDefault="000B6B3C" w:rsidP="000B6B3C">
      <w:pPr>
        <w:pStyle w:val="Heading3"/>
      </w:pPr>
      <w:bookmarkStart w:id="14" w:name="_Toc27133454"/>
      <w:r>
        <w:t>Source</w:t>
      </w:r>
      <w:bookmarkEnd w:id="14"/>
      <w:r>
        <w:t xml:space="preserve"> </w:t>
      </w:r>
    </w:p>
    <w:p w14:paraId="582C4D12" w14:textId="310997DD" w:rsidR="000B6B3C" w:rsidRPr="00D2598C" w:rsidRDefault="000B6B3C" w:rsidP="000B6B3C">
      <w:pPr>
        <w:pStyle w:val="BodyContent"/>
        <w:rPr>
          <w:rFonts w:ascii="Helvetica" w:hAnsi="Helvetica"/>
          <w:color w:val="2C3E50"/>
          <w:sz w:val="20"/>
          <w:szCs w:val="20"/>
          <w:shd w:val="clear" w:color="auto" w:fill="FEF9E8"/>
          <w:lang w:val="nb-NO"/>
        </w:rPr>
      </w:pPr>
      <w:proofErr w:type="spellStart"/>
      <w:r w:rsidRPr="00D2598C">
        <w:rPr>
          <w:lang w:val="nb-NO"/>
        </w:rPr>
        <w:t>Docker</w:t>
      </w:r>
      <w:proofErr w:type="spellEnd"/>
      <w:r w:rsidRPr="00D2598C">
        <w:rPr>
          <w:lang w:val="nb-NO"/>
        </w:rPr>
        <w:t xml:space="preserve"> image: </w:t>
      </w:r>
      <w:proofErr w:type="spellStart"/>
      <w:r w:rsidR="005053DD" w:rsidRPr="005053DD">
        <w:rPr>
          <w:rFonts w:ascii="Helvetica" w:hAnsi="Helvetica"/>
          <w:color w:val="2C3E50"/>
          <w:sz w:val="20"/>
          <w:szCs w:val="20"/>
          <w:shd w:val="clear" w:color="auto" w:fill="FEF9E8"/>
          <w:lang w:val="nb-NO"/>
        </w:rPr>
        <w:t>datagraft</w:t>
      </w:r>
      <w:proofErr w:type="spellEnd"/>
      <w:r w:rsidR="005053DD" w:rsidRPr="005053DD">
        <w:rPr>
          <w:rFonts w:ascii="Helvetica" w:hAnsi="Helvetica"/>
          <w:color w:val="2C3E50"/>
          <w:sz w:val="20"/>
          <w:szCs w:val="20"/>
          <w:shd w:val="clear" w:color="auto" w:fill="FEF9E8"/>
          <w:lang w:val="nb-NO"/>
        </w:rPr>
        <w:t>/lib_01_uploadtoarango</w:t>
      </w:r>
    </w:p>
    <w:p w14:paraId="156A5C2D" w14:textId="113037D7" w:rsidR="005053DD" w:rsidRDefault="000B6B3C" w:rsidP="000B6B3C">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13" w:history="1">
        <w:r w:rsidR="005053DD" w:rsidRPr="00432A52">
          <w:rPr>
            <w:rStyle w:val="Hyperlink"/>
          </w:rPr>
          <w:t>https://github.com/ew-shopp/ingestion_lib/tree/master/01_uploadtoarango</w:t>
        </w:r>
      </w:hyperlink>
    </w:p>
    <w:p w14:paraId="227DDCA7" w14:textId="77777777" w:rsidR="000B6B3C" w:rsidRDefault="000B6B3C" w:rsidP="000B6B3C">
      <w:pPr>
        <w:pStyle w:val="Heading3"/>
      </w:pPr>
      <w:bookmarkStart w:id="15" w:name="_Toc27133455"/>
      <w:r>
        <w:t>Rancher setup example:</w:t>
      </w:r>
      <w:bookmarkEnd w:id="15"/>
    </w:p>
    <w:p w14:paraId="33D7FC7F" w14:textId="7FFE632F" w:rsidR="005053DD" w:rsidRDefault="005053DD" w:rsidP="005053DD">
      <w:pPr>
        <w:pStyle w:val="BodyContent"/>
        <w:rPr>
          <w:b/>
          <w:spacing w:val="20"/>
          <w:sz w:val="28"/>
          <w:szCs w:val="26"/>
          <w:highlight w:val="yellow"/>
        </w:rPr>
      </w:pPr>
      <w:r>
        <w:rPr>
          <w:highlight w:val="yellow"/>
          <w:lang w:val="en-GB"/>
        </w:rPr>
        <w:t>TBD</w:t>
      </w:r>
      <w:r>
        <w:rPr>
          <w:highlight w:val="yellow"/>
        </w:rPr>
        <w:br w:type="page"/>
      </w:r>
    </w:p>
    <w:p w14:paraId="7EADE24F" w14:textId="748AF47A" w:rsidR="004F486A" w:rsidRPr="002206E2" w:rsidRDefault="004F486A" w:rsidP="004F486A">
      <w:pPr>
        <w:pStyle w:val="Heading2"/>
      </w:pPr>
      <w:bookmarkStart w:id="16" w:name="_Toc27133456"/>
      <w:r w:rsidRPr="002206E2">
        <w:lastRenderedPageBreak/>
        <w:t>04_extract_weather_ecmwf</w:t>
      </w:r>
      <w:bookmarkEnd w:id="16"/>
    </w:p>
    <w:p w14:paraId="7782C987" w14:textId="77777777" w:rsidR="000E5B26" w:rsidRDefault="000E5B26" w:rsidP="00AA2CBC">
      <w:pPr>
        <w:rPr>
          <w:sz w:val="24"/>
          <w:szCs w:val="24"/>
          <w:lang w:eastAsia="nb-NO"/>
        </w:rPr>
      </w:pPr>
      <w:r>
        <w:t xml:space="preserve">This script fetches the region weather forecast stored in the </w:t>
      </w:r>
      <w:proofErr w:type="spellStart"/>
      <w:r>
        <w:t>grib</w:t>
      </w:r>
      <w:proofErr w:type="spellEnd"/>
      <w:r>
        <w:t xml:space="preserve"> files and transforms that in a CSV (default) or json forecast for the cities </w:t>
      </w:r>
      <w:proofErr w:type="spellStart"/>
      <w:r>
        <w:t>inputed</w:t>
      </w:r>
      <w:proofErr w:type="spellEnd"/>
      <w:r>
        <w:t xml:space="preserve"> in an input CSV file.</w:t>
      </w:r>
    </w:p>
    <w:p w14:paraId="78357D87" w14:textId="77777777" w:rsidR="000E5B26" w:rsidRDefault="000E5B26" w:rsidP="000E5B26">
      <w:pPr>
        <w:pStyle w:val="Heading3"/>
        <w:shd w:val="clear" w:color="auto" w:fill="FFFFFF"/>
        <w:spacing w:before="360"/>
        <w:rPr>
          <w:rFonts w:ascii="Segoe UI" w:hAnsi="Segoe UI" w:cs="Segoe UI"/>
          <w:color w:val="24292E"/>
          <w:sz w:val="30"/>
          <w:szCs w:val="30"/>
        </w:rPr>
      </w:pPr>
      <w:bookmarkStart w:id="17" w:name="_Toc27133457"/>
      <w:r>
        <w:rPr>
          <w:rFonts w:ascii="Segoe UI" w:hAnsi="Segoe UI" w:cs="Segoe UI"/>
          <w:color w:val="24292E"/>
          <w:sz w:val="30"/>
          <w:szCs w:val="30"/>
        </w:rPr>
        <w:t>Example of parameter settings:</w:t>
      </w:r>
      <w:bookmarkEnd w:id="17"/>
    </w:p>
    <w:p w14:paraId="371DA033" w14:textId="77777777" w:rsidR="000E5B26" w:rsidRDefault="000E5B26" w:rsidP="000E5B26">
      <w:pPr>
        <w:pStyle w:val="HTMLPreformatted"/>
        <w:shd w:val="clear" w:color="auto" w:fill="F6F8FA"/>
        <w:rPr>
          <w:rStyle w:val="HTMLCode"/>
          <w:rFonts w:ascii="Consolas" w:eastAsia="Perpetua" w:hAnsi="Consolas"/>
          <w:color w:val="24292E"/>
          <w:bdr w:val="none" w:sz="0" w:space="0" w:color="auto" w:frame="1"/>
        </w:rPr>
      </w:pPr>
      <w:r>
        <w:rPr>
          <w:rStyle w:val="HTMLCode"/>
          <w:rFonts w:ascii="Consolas" w:eastAsia="Perpetua" w:hAnsi="Consolas"/>
          <w:color w:val="24292E"/>
          <w:bdr w:val="none" w:sz="0" w:space="0" w:color="auto" w:frame="1"/>
        </w:rPr>
        <w:t>WE_INPUT_TYPE=</w:t>
      </w:r>
      <w:proofErr w:type="spellStart"/>
      <w:r>
        <w:rPr>
          <w:rStyle w:val="HTMLCode"/>
          <w:rFonts w:ascii="Consolas" w:eastAsia="Perpetua" w:hAnsi="Consolas"/>
          <w:color w:val="24292E"/>
          <w:bdr w:val="none" w:sz="0" w:space="0" w:color="auto" w:frame="1"/>
        </w:rPr>
        <w:t>env</w:t>
      </w:r>
      <w:proofErr w:type="spellEnd"/>
    </w:p>
    <w:p w14:paraId="06979D9F" w14:textId="77777777" w:rsidR="000E5B26" w:rsidRDefault="000E5B26" w:rsidP="000E5B26">
      <w:pPr>
        <w:pStyle w:val="HTMLPreformatted"/>
        <w:shd w:val="clear" w:color="auto" w:fill="F6F8FA"/>
        <w:rPr>
          <w:rStyle w:val="HTMLCode"/>
          <w:rFonts w:ascii="Consolas" w:eastAsia="Perpetua" w:hAnsi="Consolas"/>
          <w:color w:val="24292E"/>
          <w:bdr w:val="none" w:sz="0" w:space="0" w:color="auto" w:frame="1"/>
        </w:rPr>
      </w:pPr>
      <w:r>
        <w:rPr>
          <w:rStyle w:val="HTMLCode"/>
          <w:rFonts w:ascii="Consolas" w:eastAsia="Perpetua" w:hAnsi="Consolas"/>
          <w:color w:val="24292E"/>
          <w:bdr w:val="none" w:sz="0" w:space="0" w:color="auto" w:frame="1"/>
        </w:rPr>
        <w:t>WE_START_DATE=2018-05-14</w:t>
      </w:r>
    </w:p>
    <w:p w14:paraId="01868F1E" w14:textId="77777777" w:rsidR="000E5B26" w:rsidRDefault="000E5B26" w:rsidP="000E5B26">
      <w:pPr>
        <w:pStyle w:val="HTMLPreformatted"/>
        <w:shd w:val="clear" w:color="auto" w:fill="F6F8FA"/>
        <w:rPr>
          <w:rStyle w:val="HTMLCode"/>
          <w:rFonts w:ascii="Consolas" w:eastAsia="Perpetua" w:hAnsi="Consolas"/>
          <w:color w:val="24292E"/>
          <w:bdr w:val="none" w:sz="0" w:space="0" w:color="auto" w:frame="1"/>
        </w:rPr>
      </w:pPr>
      <w:r>
        <w:rPr>
          <w:rStyle w:val="HTMLCode"/>
          <w:rFonts w:ascii="Consolas" w:eastAsia="Perpetua" w:hAnsi="Consolas"/>
          <w:color w:val="24292E"/>
          <w:bdr w:val="none" w:sz="0" w:space="0" w:color="auto" w:frame="1"/>
        </w:rPr>
        <w:t>WE_END_DATE=2018-05-14</w:t>
      </w:r>
    </w:p>
    <w:p w14:paraId="222D27C6" w14:textId="77777777" w:rsidR="000E5B26" w:rsidRPr="000E5B26" w:rsidRDefault="000E5B26" w:rsidP="000E5B26">
      <w:pPr>
        <w:pStyle w:val="HTMLPreformatted"/>
        <w:shd w:val="clear" w:color="auto" w:fill="F6F8FA"/>
        <w:rPr>
          <w:rStyle w:val="HTMLCode"/>
          <w:rFonts w:ascii="Consolas" w:eastAsia="Perpetua" w:hAnsi="Consolas"/>
          <w:color w:val="24292E"/>
          <w:bdr w:val="none" w:sz="0" w:space="0" w:color="auto" w:frame="1"/>
          <w:lang w:val="en-GB"/>
        </w:rPr>
      </w:pPr>
      <w:r w:rsidRPr="000E5B26">
        <w:rPr>
          <w:rStyle w:val="HTMLCode"/>
          <w:rFonts w:ascii="Consolas" w:eastAsia="Perpetua" w:hAnsi="Consolas"/>
          <w:color w:val="24292E"/>
          <w:bdr w:val="none" w:sz="0" w:space="0" w:color="auto" w:frame="1"/>
          <w:lang w:val="en-GB"/>
        </w:rPr>
        <w:t>WE_GRIB_FILE=path-to/weather-slovenia_m5_y2018.grib</w:t>
      </w:r>
    </w:p>
    <w:p w14:paraId="395BA169" w14:textId="77777777" w:rsidR="000E5B26" w:rsidRPr="000E5B26" w:rsidRDefault="000E5B26" w:rsidP="000E5B26">
      <w:pPr>
        <w:pStyle w:val="HTMLPreformatted"/>
        <w:shd w:val="clear" w:color="auto" w:fill="F6F8FA"/>
        <w:rPr>
          <w:rStyle w:val="HTMLCode"/>
          <w:rFonts w:ascii="Consolas" w:eastAsia="Perpetua" w:hAnsi="Consolas"/>
          <w:color w:val="24292E"/>
          <w:bdr w:val="none" w:sz="0" w:space="0" w:color="auto" w:frame="1"/>
          <w:lang w:val="en-GB"/>
        </w:rPr>
      </w:pPr>
      <w:r w:rsidRPr="000E5B26">
        <w:rPr>
          <w:rStyle w:val="HTMLCode"/>
          <w:rFonts w:ascii="Consolas" w:eastAsia="Perpetua" w:hAnsi="Consolas"/>
          <w:color w:val="24292E"/>
          <w:bdr w:val="none" w:sz="0" w:space="0" w:color="auto" w:frame="1"/>
          <w:lang w:val="en-GB"/>
        </w:rPr>
        <w:t>WE_FORECAST_DAYS=16</w:t>
      </w:r>
    </w:p>
    <w:p w14:paraId="0B4C0D41" w14:textId="77777777" w:rsidR="000E5B26" w:rsidRPr="000E5B26" w:rsidRDefault="000E5B26" w:rsidP="000E5B26">
      <w:pPr>
        <w:pStyle w:val="HTMLPreformatted"/>
        <w:shd w:val="clear" w:color="auto" w:fill="F6F8FA"/>
        <w:rPr>
          <w:rStyle w:val="HTMLCode"/>
          <w:rFonts w:ascii="Consolas" w:eastAsia="Perpetua" w:hAnsi="Consolas"/>
          <w:color w:val="24292E"/>
          <w:bdr w:val="none" w:sz="0" w:space="0" w:color="auto" w:frame="1"/>
          <w:lang w:val="en-GB"/>
        </w:rPr>
      </w:pPr>
      <w:r w:rsidRPr="000E5B26">
        <w:rPr>
          <w:rStyle w:val="HTMLCode"/>
          <w:rFonts w:ascii="Consolas" w:eastAsia="Perpetua" w:hAnsi="Consolas"/>
          <w:color w:val="24292E"/>
          <w:bdr w:val="none" w:sz="0" w:space="0" w:color="auto" w:frame="1"/>
          <w:lang w:val="en-GB"/>
        </w:rPr>
        <w:t>WE_KEY_SEQUENCE=2d,2t,10u,10</w:t>
      </w:r>
      <w:proofErr w:type="gramStart"/>
      <w:r w:rsidRPr="000E5B26">
        <w:rPr>
          <w:rStyle w:val="HTMLCode"/>
          <w:rFonts w:ascii="Consolas" w:eastAsia="Perpetua" w:hAnsi="Consolas"/>
          <w:color w:val="24292E"/>
          <w:bdr w:val="none" w:sz="0" w:space="0" w:color="auto" w:frame="1"/>
          <w:lang w:val="en-GB"/>
        </w:rPr>
        <w:t>v,ptype</w:t>
      </w:r>
      <w:proofErr w:type="gramEnd"/>
      <w:r w:rsidRPr="000E5B26">
        <w:rPr>
          <w:rStyle w:val="HTMLCode"/>
          <w:rFonts w:ascii="Consolas" w:eastAsia="Perpetua" w:hAnsi="Consolas"/>
          <w:color w:val="24292E"/>
          <w:bdr w:val="none" w:sz="0" w:space="0" w:color="auto" w:frame="1"/>
          <w:lang w:val="en-GB"/>
        </w:rPr>
        <w:t>,sd,sf,sund,ssr,sp,tcc,tp,vis,ws,rh,cityName,region,strRegion,geonameId,position,validTime,validityDateTime</w:t>
      </w:r>
    </w:p>
    <w:p w14:paraId="7FA53925" w14:textId="77777777" w:rsidR="000E5B26" w:rsidRDefault="000E5B26" w:rsidP="000E5B26">
      <w:pPr>
        <w:pStyle w:val="HTMLPreformatted"/>
        <w:shd w:val="clear" w:color="auto" w:fill="F6F8FA"/>
        <w:rPr>
          <w:rFonts w:ascii="Consolas" w:hAnsi="Consolas"/>
          <w:color w:val="24292E"/>
        </w:rPr>
      </w:pPr>
      <w:r>
        <w:rPr>
          <w:rStyle w:val="HTMLCode"/>
          <w:rFonts w:ascii="Consolas" w:eastAsia="Perpetua" w:hAnsi="Consolas"/>
          <w:color w:val="24292E"/>
          <w:bdr w:val="none" w:sz="0" w:space="0" w:color="auto" w:frame="1"/>
        </w:rPr>
        <w:t>WE_NEW_KEY_SEQUENCE=,,,,,,,,,,,,,,,,,,,,,</w:t>
      </w:r>
    </w:p>
    <w:p w14:paraId="11D1E602" w14:textId="77777777" w:rsidR="000E5B26" w:rsidRPr="000E5B26" w:rsidRDefault="000E5B26" w:rsidP="000E5B26">
      <w:pPr>
        <w:pStyle w:val="BodyContent"/>
        <w:rPr>
          <w:highlight w:val="yellow"/>
          <w:lang w:val="en-GB"/>
        </w:rPr>
      </w:pPr>
    </w:p>
    <w:p w14:paraId="1AFE4ECB" w14:textId="77777777" w:rsidR="00611434" w:rsidRDefault="00611434" w:rsidP="00611434">
      <w:pPr>
        <w:pStyle w:val="Heading3"/>
      </w:pPr>
      <w:bookmarkStart w:id="18" w:name="_Toc27133458"/>
      <w:r>
        <w:t>Volumes</w:t>
      </w:r>
      <w:bookmarkEnd w:id="18"/>
    </w:p>
    <w:p w14:paraId="2921900C" w14:textId="77777777" w:rsidR="00611434" w:rsidRDefault="00611434" w:rsidP="00611434">
      <w:r>
        <w:t>Volume setup. Must match arguments:</w:t>
      </w:r>
    </w:p>
    <w:p w14:paraId="079FEF15" w14:textId="77777777" w:rsidR="00611434" w:rsidRDefault="00611434" w:rsidP="00611434">
      <w:pPr>
        <w:pStyle w:val="ListParagraph"/>
        <w:numPr>
          <w:ilvl w:val="0"/>
          <w:numId w:val="7"/>
        </w:numPr>
      </w:pPr>
      <w:r>
        <w:t>/</w:t>
      </w:r>
      <w:proofErr w:type="gramStart"/>
      <w:r>
        <w:t>code  -</w:t>
      </w:r>
      <w:proofErr w:type="gramEnd"/>
      <w:r>
        <w:t xml:space="preserve">  internal location for scripts in the container (created internally)</w:t>
      </w:r>
    </w:p>
    <w:p w14:paraId="1DA3C07D" w14:textId="77777777" w:rsidR="00611434" w:rsidRDefault="00611434" w:rsidP="00611434">
      <w:pPr>
        <w:pStyle w:val="ListParagraph"/>
        <w:numPr>
          <w:ilvl w:val="0"/>
          <w:numId w:val="7"/>
        </w:numPr>
      </w:pPr>
      <w:r>
        <w:t>/</w:t>
      </w:r>
      <w:proofErr w:type="gramStart"/>
      <w:r>
        <w:t>in  -</w:t>
      </w:r>
      <w:proofErr w:type="gramEnd"/>
      <w:r>
        <w:t xml:space="preserve">  not used by this container (mandatory)</w:t>
      </w:r>
    </w:p>
    <w:p w14:paraId="2E1C364E" w14:textId="77777777" w:rsidR="00611434" w:rsidRDefault="00611434" w:rsidP="00611434">
      <w:pPr>
        <w:pStyle w:val="ListParagraph"/>
        <w:numPr>
          <w:ilvl w:val="0"/>
          <w:numId w:val="7"/>
        </w:numPr>
      </w:pPr>
      <w:r>
        <w:t>/</w:t>
      </w:r>
      <w:proofErr w:type="gramStart"/>
      <w:r>
        <w:t>work  -</w:t>
      </w:r>
      <w:proofErr w:type="gramEnd"/>
      <w:r>
        <w:t xml:space="preserve">  used for intermediate files (mandatory)</w:t>
      </w:r>
    </w:p>
    <w:p w14:paraId="0B5C1F56" w14:textId="7998EFC4" w:rsidR="00611434" w:rsidRDefault="00611434" w:rsidP="00611434">
      <w:pPr>
        <w:pStyle w:val="ListParagraph"/>
        <w:numPr>
          <w:ilvl w:val="0"/>
          <w:numId w:val="7"/>
        </w:numPr>
      </w:pPr>
      <w:r>
        <w:t>/</w:t>
      </w:r>
      <w:proofErr w:type="gramStart"/>
      <w:r>
        <w:t>out..</w:t>
      </w:r>
      <w:proofErr w:type="gramEnd"/>
      <w:r>
        <w:t>-..location for process results for next step in the pipeline (mandatory)</w:t>
      </w:r>
    </w:p>
    <w:p w14:paraId="50F7821B" w14:textId="77777777" w:rsidR="00611434" w:rsidRDefault="00611434" w:rsidP="00611434">
      <w:pPr>
        <w:pStyle w:val="Heading3"/>
      </w:pPr>
      <w:bookmarkStart w:id="19" w:name="_Toc27133459"/>
      <w:r>
        <w:t>Arguments</w:t>
      </w:r>
      <w:bookmarkEnd w:id="19"/>
    </w:p>
    <w:p w14:paraId="4247348E" w14:textId="77777777" w:rsidR="00611434" w:rsidRDefault="00611434" w:rsidP="00611434">
      <w:r>
        <w:t xml:space="preserve">Arguments are passed to the container </w:t>
      </w:r>
      <w:proofErr w:type="spellStart"/>
      <w:r>
        <w:t>entrypoint</w:t>
      </w:r>
      <w:proofErr w:type="spellEnd"/>
      <w:r>
        <w:t xml:space="preserve"> and as environment variables:</w:t>
      </w:r>
    </w:p>
    <w:p w14:paraId="40B7F0E5" w14:textId="77777777" w:rsidR="00611434" w:rsidRDefault="00611434" w:rsidP="00611434">
      <w:r>
        <w:t xml:space="preserve">Container </w:t>
      </w:r>
      <w:proofErr w:type="spellStart"/>
      <w:r>
        <w:t>entrypoint</w:t>
      </w:r>
      <w:proofErr w:type="spellEnd"/>
      <w:r>
        <w:t xml:space="preserve"> params:</w:t>
      </w:r>
    </w:p>
    <w:p w14:paraId="6BA15BB4" w14:textId="77777777" w:rsidR="00611434" w:rsidRDefault="00611434" w:rsidP="00611434">
      <w:pPr>
        <w:pStyle w:val="ListParagraph"/>
        <w:numPr>
          <w:ilvl w:val="0"/>
          <w:numId w:val="8"/>
        </w:numPr>
      </w:pPr>
      <w:r>
        <w:t>Max wait for file count. Set to '0' (not used by this container)</w:t>
      </w:r>
    </w:p>
    <w:p w14:paraId="2847F26A" w14:textId="77777777" w:rsidR="00611434" w:rsidRDefault="00611434" w:rsidP="00611434">
      <w:pPr>
        <w:pStyle w:val="ListParagraph"/>
        <w:numPr>
          <w:ilvl w:val="0"/>
          <w:numId w:val="8"/>
        </w:numPr>
      </w:pPr>
      <w:r>
        <w:t>Name of code location. Set to '/code'</w:t>
      </w:r>
    </w:p>
    <w:p w14:paraId="6B2BA73E" w14:textId="77777777" w:rsidR="00611434" w:rsidRDefault="00611434" w:rsidP="00611434">
      <w:pPr>
        <w:pStyle w:val="ListParagraph"/>
        <w:numPr>
          <w:ilvl w:val="0"/>
          <w:numId w:val="8"/>
        </w:numPr>
      </w:pPr>
      <w:r>
        <w:t>Name of input location. Set to '/in' (must match given volume name)</w:t>
      </w:r>
    </w:p>
    <w:p w14:paraId="04BBF475" w14:textId="77777777" w:rsidR="00611434" w:rsidRDefault="00611434" w:rsidP="00611434">
      <w:pPr>
        <w:pStyle w:val="ListParagraph"/>
        <w:numPr>
          <w:ilvl w:val="0"/>
          <w:numId w:val="8"/>
        </w:numPr>
      </w:pPr>
      <w:r>
        <w:t>Name of work location. Set to '/work' (must match given volume name)</w:t>
      </w:r>
    </w:p>
    <w:p w14:paraId="399DD497" w14:textId="77777777" w:rsidR="00611434" w:rsidRDefault="00611434" w:rsidP="00611434">
      <w:pPr>
        <w:pStyle w:val="ListParagraph"/>
        <w:numPr>
          <w:ilvl w:val="0"/>
          <w:numId w:val="8"/>
        </w:numPr>
      </w:pPr>
      <w:r>
        <w:t>Name of out location. Set to '/out' (must match given volume name)</w:t>
      </w:r>
    </w:p>
    <w:p w14:paraId="2A9BD892" w14:textId="30F2C6E8" w:rsidR="00611434" w:rsidRDefault="00611434" w:rsidP="00611434">
      <w:r>
        <w:t xml:space="preserve">Example params:  0 /code /in /work /out </w:t>
      </w:r>
    </w:p>
    <w:p w14:paraId="37D014C2" w14:textId="37C97C35" w:rsidR="00611434" w:rsidRDefault="00611434" w:rsidP="00611434">
      <w:r>
        <w:t xml:space="preserve">To enable logging </w:t>
      </w:r>
      <w:proofErr w:type="gramStart"/>
      <w:r>
        <w:t>set</w:t>
      </w:r>
      <w:proofErr w:type="gramEnd"/>
      <w:r>
        <w:t xml:space="preserve"> the environment variable </w:t>
      </w:r>
      <w:r w:rsidRPr="006924CA">
        <w:t>LOG_JOBS</w:t>
      </w:r>
      <w:r>
        <w:t xml:space="preserve"> to 1</w:t>
      </w:r>
    </w:p>
    <w:p w14:paraId="15B80FD8" w14:textId="77777777" w:rsidR="00FB3328" w:rsidRDefault="00FB3328" w:rsidP="00FB3328">
      <w:r>
        <w:t>The takes as arguments:</w:t>
      </w:r>
    </w:p>
    <w:p w14:paraId="51449DBF" w14:textId="77777777" w:rsidR="00FB3328" w:rsidRPr="00456D5F" w:rsidRDefault="00FB3328" w:rsidP="00FB3328">
      <w:pPr>
        <w:numPr>
          <w:ilvl w:val="0"/>
          <w:numId w:val="12"/>
        </w:numPr>
        <w:shd w:val="clear" w:color="auto" w:fill="FFFFFF"/>
        <w:spacing w:before="100" w:beforeAutospacing="1"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the coordinates of the cities to which one wants the forecast</w:t>
      </w:r>
    </w:p>
    <w:p w14:paraId="50647EC7" w14:textId="77777777" w:rsidR="00FB3328" w:rsidRPr="00456D5F" w:rsidRDefault="00FB3328" w:rsidP="00FB3328">
      <w:pPr>
        <w:numPr>
          <w:ilvl w:val="0"/>
          <w:numId w:val="12"/>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 xml:space="preserve">the name of the </w:t>
      </w:r>
      <w:proofErr w:type="spellStart"/>
      <w:r w:rsidRPr="00456D5F">
        <w:rPr>
          <w:rFonts w:asciiTheme="minorHAnsi" w:hAnsiTheme="minorHAnsi" w:cstheme="minorHAnsi"/>
          <w:color w:val="24292E"/>
        </w:rPr>
        <w:t>outputfile</w:t>
      </w:r>
      <w:proofErr w:type="spellEnd"/>
      <w:r w:rsidRPr="00456D5F">
        <w:rPr>
          <w:rFonts w:asciiTheme="minorHAnsi" w:hAnsiTheme="minorHAnsi" w:cstheme="minorHAnsi"/>
          <w:color w:val="24292E"/>
        </w:rPr>
        <w:t xml:space="preserve"> (without extension)</w:t>
      </w:r>
    </w:p>
    <w:p w14:paraId="3A6082B1" w14:textId="77777777" w:rsidR="00FB3328" w:rsidRPr="00456D5F" w:rsidRDefault="00FB3328" w:rsidP="00FB3328">
      <w:pPr>
        <w:numPr>
          <w:ilvl w:val="0"/>
          <w:numId w:val="12"/>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lastRenderedPageBreak/>
        <w:t>(optionally) the name of the input json file with the forecast parameters</w:t>
      </w:r>
    </w:p>
    <w:p w14:paraId="23829772" w14:textId="77777777" w:rsidR="00FB3328" w:rsidRPr="00456D5F" w:rsidRDefault="00FB3328" w:rsidP="00FB3328">
      <w:pPr>
        <w:pStyle w:val="NormalWeb"/>
        <w:shd w:val="clear" w:color="auto" w:fill="FFFFFF"/>
        <w:spacing w:before="0" w:beforeAutospacing="0" w:after="240" w:afterAutospacing="0"/>
        <w:rPr>
          <w:rFonts w:asciiTheme="minorHAnsi" w:hAnsiTheme="minorHAnsi" w:cstheme="minorHAnsi"/>
          <w:color w:val="24292E"/>
          <w:sz w:val="22"/>
          <w:szCs w:val="22"/>
        </w:rPr>
      </w:pPr>
      <w:r w:rsidRPr="00456D5F">
        <w:rPr>
          <w:rFonts w:asciiTheme="minorHAnsi" w:hAnsiTheme="minorHAnsi" w:cstheme="minorHAnsi"/>
          <w:color w:val="24292E"/>
          <w:sz w:val="22"/>
          <w:szCs w:val="22"/>
        </w:rPr>
        <w:t>The forecast parameters can be passed via a json file or via environment variables. The default is via environment variables. If you want the parameters to be passed via json, you must set the environment variable WE_INPUT_TYPE to "json". If the variable is not set or set to "env", the script will take the parameters from environment variables.</w:t>
      </w:r>
    </w:p>
    <w:p w14:paraId="63F8AD67" w14:textId="77777777" w:rsidR="00FB3328" w:rsidRPr="00456D5F" w:rsidRDefault="00FB3328" w:rsidP="00FB3328">
      <w:pPr>
        <w:pStyle w:val="NormalWeb"/>
        <w:shd w:val="clear" w:color="auto" w:fill="FFFFFF"/>
        <w:spacing w:before="0" w:beforeAutospacing="0" w:after="240" w:afterAutospacing="0"/>
        <w:rPr>
          <w:rFonts w:asciiTheme="minorHAnsi" w:hAnsiTheme="minorHAnsi" w:cstheme="minorHAnsi"/>
          <w:color w:val="24292E"/>
          <w:sz w:val="22"/>
          <w:szCs w:val="22"/>
        </w:rPr>
      </w:pPr>
      <w:r w:rsidRPr="00456D5F">
        <w:rPr>
          <w:rFonts w:asciiTheme="minorHAnsi" w:hAnsiTheme="minorHAnsi" w:cstheme="minorHAnsi"/>
          <w:color w:val="24292E"/>
          <w:sz w:val="22"/>
          <w:szCs w:val="22"/>
        </w:rPr>
        <w:t>Below is a description of the parameters to be passed via environment variables:</w:t>
      </w:r>
    </w:p>
    <w:p w14:paraId="56214313" w14:textId="77777777" w:rsidR="00FB3328" w:rsidRPr="00456D5F" w:rsidRDefault="00FB3328" w:rsidP="00FB3328">
      <w:pPr>
        <w:numPr>
          <w:ilvl w:val="0"/>
          <w:numId w:val="13"/>
        </w:numPr>
        <w:shd w:val="clear" w:color="auto" w:fill="FFFFFF"/>
        <w:spacing w:before="100" w:beforeAutospacing="1"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 xml:space="preserve">WE_INPUT_TYPE: to be set to "env" or "json". "env" means forecast parameters </w:t>
      </w:r>
      <w:proofErr w:type="spellStart"/>
      <w:r w:rsidRPr="00456D5F">
        <w:rPr>
          <w:rFonts w:asciiTheme="minorHAnsi" w:hAnsiTheme="minorHAnsi" w:cstheme="minorHAnsi"/>
          <w:color w:val="24292E"/>
        </w:rPr>
        <w:t>inputed</w:t>
      </w:r>
      <w:proofErr w:type="spellEnd"/>
      <w:r w:rsidRPr="00456D5F">
        <w:rPr>
          <w:rFonts w:asciiTheme="minorHAnsi" w:hAnsiTheme="minorHAnsi" w:cstheme="minorHAnsi"/>
          <w:color w:val="24292E"/>
        </w:rPr>
        <w:t xml:space="preserve"> via environment variables and "json" via json file.</w:t>
      </w:r>
    </w:p>
    <w:p w14:paraId="55171701" w14:textId="77777777" w:rsidR="00FB3328" w:rsidRPr="00456D5F" w:rsidRDefault="00FB3328" w:rsidP="00FB3328">
      <w:pPr>
        <w:numPr>
          <w:ilvl w:val="0"/>
          <w:numId w:val="13"/>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WE_START_DATE: start date in format YYYY-MM-DD</w:t>
      </w:r>
    </w:p>
    <w:p w14:paraId="71DA58CD" w14:textId="77777777" w:rsidR="00FB3328" w:rsidRPr="00456D5F" w:rsidRDefault="00FB3328" w:rsidP="00FB3328">
      <w:pPr>
        <w:numPr>
          <w:ilvl w:val="0"/>
          <w:numId w:val="13"/>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WE_END_DATE: end date in format YYYY-MM-DD</w:t>
      </w:r>
    </w:p>
    <w:p w14:paraId="608DAFB3" w14:textId="77777777" w:rsidR="00FB3328" w:rsidRPr="00456D5F" w:rsidRDefault="00FB3328" w:rsidP="00FB3328">
      <w:pPr>
        <w:numPr>
          <w:ilvl w:val="0"/>
          <w:numId w:val="13"/>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 xml:space="preserve">WE_GRIB_FILE: </w:t>
      </w:r>
      <w:proofErr w:type="spellStart"/>
      <w:r w:rsidRPr="00456D5F">
        <w:rPr>
          <w:rFonts w:asciiTheme="minorHAnsi" w:hAnsiTheme="minorHAnsi" w:cstheme="minorHAnsi"/>
          <w:color w:val="24292E"/>
        </w:rPr>
        <w:t>grib</w:t>
      </w:r>
      <w:proofErr w:type="spellEnd"/>
      <w:r w:rsidRPr="00456D5F">
        <w:rPr>
          <w:rFonts w:asciiTheme="minorHAnsi" w:hAnsiTheme="minorHAnsi" w:cstheme="minorHAnsi"/>
          <w:color w:val="24292E"/>
        </w:rPr>
        <w:t xml:space="preserve"> file with the forecast</w:t>
      </w:r>
    </w:p>
    <w:p w14:paraId="369A505A" w14:textId="77777777" w:rsidR="00FB3328" w:rsidRPr="00456D5F" w:rsidRDefault="00FB3328" w:rsidP="00FB3328">
      <w:pPr>
        <w:numPr>
          <w:ilvl w:val="0"/>
          <w:numId w:val="13"/>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WE_FORECAST_DAYS: number of forecast days</w:t>
      </w:r>
    </w:p>
    <w:p w14:paraId="59095CDE" w14:textId="77777777" w:rsidR="00FB3328" w:rsidRPr="00456D5F" w:rsidRDefault="00FB3328" w:rsidP="00FB3328">
      <w:pPr>
        <w:numPr>
          <w:ilvl w:val="0"/>
          <w:numId w:val="13"/>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 xml:space="preserve">WE_KEY_SEQUENCE: specify which weather forecast fields of the </w:t>
      </w:r>
      <w:proofErr w:type="spellStart"/>
      <w:r w:rsidRPr="00456D5F">
        <w:rPr>
          <w:rFonts w:asciiTheme="minorHAnsi" w:hAnsiTheme="minorHAnsi" w:cstheme="minorHAnsi"/>
          <w:color w:val="24292E"/>
        </w:rPr>
        <w:t>grib</w:t>
      </w:r>
      <w:proofErr w:type="spellEnd"/>
      <w:r w:rsidRPr="00456D5F">
        <w:rPr>
          <w:rFonts w:asciiTheme="minorHAnsi" w:hAnsiTheme="minorHAnsi" w:cstheme="minorHAnsi"/>
          <w:color w:val="24292E"/>
        </w:rPr>
        <w:t xml:space="preserve"> will be shown on the csv and their order. The fields must be separated by commas (no spaces)</w:t>
      </w:r>
    </w:p>
    <w:p w14:paraId="573C9820" w14:textId="77777777" w:rsidR="00FB3328" w:rsidRPr="00456D5F" w:rsidRDefault="00FB3328" w:rsidP="00FB3328">
      <w:pPr>
        <w:numPr>
          <w:ilvl w:val="0"/>
          <w:numId w:val="13"/>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 xml:space="preserve">WE_NEW_KEY_SEQUENCE: this is used to possibly rename the forecast fields when </w:t>
      </w:r>
      <w:proofErr w:type="spellStart"/>
      <w:r w:rsidRPr="00456D5F">
        <w:rPr>
          <w:rFonts w:asciiTheme="minorHAnsi" w:hAnsiTheme="minorHAnsi" w:cstheme="minorHAnsi"/>
          <w:color w:val="24292E"/>
        </w:rPr>
        <w:t>writting</w:t>
      </w:r>
      <w:proofErr w:type="spellEnd"/>
      <w:r w:rsidRPr="00456D5F">
        <w:rPr>
          <w:rFonts w:asciiTheme="minorHAnsi" w:hAnsiTheme="minorHAnsi" w:cstheme="minorHAnsi"/>
          <w:color w:val="24292E"/>
        </w:rPr>
        <w:t xml:space="preserve"> the csv. It must </w:t>
      </w:r>
      <w:proofErr w:type="spellStart"/>
      <w:r w:rsidRPr="00456D5F">
        <w:rPr>
          <w:rFonts w:asciiTheme="minorHAnsi" w:hAnsiTheme="minorHAnsi" w:cstheme="minorHAnsi"/>
          <w:color w:val="24292E"/>
        </w:rPr>
        <w:t>constain</w:t>
      </w:r>
      <w:proofErr w:type="spellEnd"/>
      <w:r w:rsidRPr="00456D5F">
        <w:rPr>
          <w:rFonts w:asciiTheme="minorHAnsi" w:hAnsiTheme="minorHAnsi" w:cstheme="minorHAnsi"/>
          <w:color w:val="24292E"/>
        </w:rPr>
        <w:t xml:space="preserve"> the same number of elements as the WE_KEY_SEQUENCE. And be empty for the fields not to be renamed. The position field will be expanded and renamed to "Latitude" and "Longitude" regardless of the WE_NEW_KEY_SEQUENCE.</w:t>
      </w:r>
    </w:p>
    <w:p w14:paraId="4AA4D78B" w14:textId="77777777" w:rsidR="00FB3328" w:rsidRPr="00456D5F" w:rsidRDefault="00FB3328" w:rsidP="00FB3328">
      <w:pPr>
        <w:numPr>
          <w:ilvl w:val="0"/>
          <w:numId w:val="13"/>
        </w:numPr>
        <w:shd w:val="clear" w:color="auto" w:fill="FFFFFF"/>
        <w:spacing w:before="60" w:after="100" w:afterAutospacing="1" w:line="240" w:lineRule="auto"/>
        <w:jc w:val="left"/>
        <w:rPr>
          <w:rFonts w:asciiTheme="minorHAnsi" w:hAnsiTheme="minorHAnsi" w:cstheme="minorHAnsi"/>
          <w:color w:val="24292E"/>
        </w:rPr>
      </w:pPr>
      <w:r w:rsidRPr="00456D5F">
        <w:rPr>
          <w:rFonts w:asciiTheme="minorHAnsi" w:hAnsiTheme="minorHAnsi" w:cstheme="minorHAnsi"/>
          <w:color w:val="24292E"/>
        </w:rPr>
        <w:t xml:space="preserve">WE_JSON_OUTPUT: if set to true, the output forecast will be written to a json file instead of a </w:t>
      </w:r>
      <w:proofErr w:type="spellStart"/>
      <w:r w:rsidRPr="00456D5F">
        <w:rPr>
          <w:rFonts w:asciiTheme="minorHAnsi" w:hAnsiTheme="minorHAnsi" w:cstheme="minorHAnsi"/>
          <w:color w:val="24292E"/>
        </w:rPr>
        <w:t>cvs</w:t>
      </w:r>
      <w:proofErr w:type="spellEnd"/>
      <w:r w:rsidRPr="00456D5F">
        <w:rPr>
          <w:rFonts w:asciiTheme="minorHAnsi" w:hAnsiTheme="minorHAnsi" w:cstheme="minorHAnsi"/>
          <w:color w:val="24292E"/>
        </w:rPr>
        <w:t>. The default is false.</w:t>
      </w:r>
    </w:p>
    <w:p w14:paraId="44B92766" w14:textId="77777777" w:rsidR="00611434" w:rsidRDefault="00611434" w:rsidP="00611434">
      <w:pPr>
        <w:pStyle w:val="Heading3"/>
      </w:pPr>
      <w:bookmarkStart w:id="20" w:name="_Toc27133460"/>
      <w:r>
        <w:t>Source</w:t>
      </w:r>
      <w:bookmarkEnd w:id="20"/>
      <w:r>
        <w:t xml:space="preserve"> </w:t>
      </w:r>
    </w:p>
    <w:p w14:paraId="0E29547E" w14:textId="62C6D821" w:rsidR="00611434" w:rsidRPr="00061AE2" w:rsidRDefault="00611434" w:rsidP="00611434">
      <w:pPr>
        <w:pStyle w:val="BodyContent"/>
        <w:rPr>
          <w:rFonts w:ascii="Helvetica" w:hAnsi="Helvetica"/>
          <w:color w:val="2C3E50"/>
          <w:sz w:val="20"/>
          <w:szCs w:val="20"/>
          <w:shd w:val="clear" w:color="auto" w:fill="FEF9E8"/>
          <w:lang w:val="en-GB"/>
        </w:rPr>
      </w:pPr>
      <w:r w:rsidRPr="00061AE2">
        <w:rPr>
          <w:lang w:val="en-GB"/>
        </w:rPr>
        <w:t xml:space="preserve">Docker image: </w:t>
      </w:r>
      <w:proofErr w:type="spellStart"/>
      <w:r w:rsidRPr="00061AE2">
        <w:rPr>
          <w:rFonts w:ascii="Helvetica" w:hAnsi="Helvetica"/>
          <w:color w:val="2C3E50"/>
          <w:sz w:val="20"/>
          <w:szCs w:val="20"/>
          <w:shd w:val="clear" w:color="auto" w:fill="FEF9E8"/>
          <w:lang w:val="en-GB"/>
        </w:rPr>
        <w:t>datagraft</w:t>
      </w:r>
      <w:proofErr w:type="spellEnd"/>
      <w:r w:rsidRPr="00061AE2">
        <w:rPr>
          <w:rFonts w:ascii="Helvetica" w:hAnsi="Helvetica"/>
          <w:color w:val="2C3E50"/>
          <w:sz w:val="20"/>
          <w:szCs w:val="20"/>
          <w:shd w:val="clear" w:color="auto" w:fill="FEF9E8"/>
          <w:lang w:val="en-GB"/>
        </w:rPr>
        <w:t>/lib_</w:t>
      </w:r>
      <w:r w:rsidR="00C86F95" w:rsidRPr="00500A31">
        <w:t>04_extract_weather_ecmwf</w:t>
      </w:r>
    </w:p>
    <w:p w14:paraId="629B107B" w14:textId="02483A1E" w:rsidR="00611434" w:rsidRDefault="00611434" w:rsidP="00611434">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r w:rsidR="00500A31" w:rsidRPr="00500A31">
        <w:t>https://github.com/ew-shopp/ingestion_lib/tree/master/04_extract_weather_ecmwf</w:t>
      </w:r>
    </w:p>
    <w:p w14:paraId="71D42D0D" w14:textId="77777777" w:rsidR="00611434" w:rsidRDefault="00611434" w:rsidP="00611434">
      <w:pPr>
        <w:pStyle w:val="Heading3"/>
      </w:pPr>
      <w:bookmarkStart w:id="21" w:name="_Toc27133461"/>
      <w:r>
        <w:t>Rancher setup example:</w:t>
      </w:r>
      <w:bookmarkEnd w:id="21"/>
    </w:p>
    <w:p w14:paraId="73D13AEA" w14:textId="77777777" w:rsidR="00611434" w:rsidRPr="005A62E5" w:rsidRDefault="00611434" w:rsidP="00611434">
      <w:pPr>
        <w:pStyle w:val="BodyContent"/>
        <w:rPr>
          <w:highlight w:val="yellow"/>
          <w:lang w:val="en-GB"/>
        </w:rPr>
      </w:pPr>
      <w:r>
        <w:rPr>
          <w:highlight w:val="yellow"/>
          <w:lang w:val="en-GB"/>
        </w:rPr>
        <w:t>TBC</w:t>
      </w:r>
    </w:p>
    <w:p w14:paraId="2CF465B2" w14:textId="77777777" w:rsidR="00611434" w:rsidRPr="00611434" w:rsidRDefault="00611434" w:rsidP="00611434">
      <w:pPr>
        <w:pStyle w:val="BodyContent"/>
        <w:rPr>
          <w:highlight w:val="yellow"/>
          <w:lang w:val="en-GB"/>
        </w:rPr>
      </w:pPr>
    </w:p>
    <w:p w14:paraId="4A3C400B" w14:textId="77777777" w:rsidR="002206E2" w:rsidRDefault="002206E2">
      <w:pPr>
        <w:spacing w:after="0" w:line="240" w:lineRule="auto"/>
        <w:jc w:val="left"/>
        <w:rPr>
          <w:rFonts w:eastAsia="Perpetua"/>
          <w:b/>
          <w:spacing w:val="20"/>
          <w:sz w:val="28"/>
          <w:szCs w:val="26"/>
          <w:highlight w:val="yellow"/>
        </w:rPr>
      </w:pPr>
      <w:r>
        <w:rPr>
          <w:highlight w:val="yellow"/>
        </w:rPr>
        <w:br w:type="page"/>
      </w:r>
    </w:p>
    <w:p w14:paraId="6FCFF5FE" w14:textId="18CA24ED" w:rsidR="004F486A" w:rsidRPr="00AB11BD" w:rsidRDefault="004F486A" w:rsidP="004F486A">
      <w:pPr>
        <w:pStyle w:val="Heading2"/>
      </w:pPr>
      <w:bookmarkStart w:id="22" w:name="_Toc27133462"/>
      <w:r w:rsidRPr="00AB11BD">
        <w:lastRenderedPageBreak/>
        <w:t>05_uploadtoarango_dual</w:t>
      </w:r>
      <w:bookmarkEnd w:id="22"/>
    </w:p>
    <w:p w14:paraId="35B31A33" w14:textId="272FD557" w:rsidR="00DA3A0A" w:rsidRDefault="00DA3A0A" w:rsidP="00DA3A0A">
      <w:pPr>
        <w:pStyle w:val="BodyContent"/>
        <w:rPr>
          <w:lang w:val="en-GB"/>
        </w:rPr>
      </w:pPr>
      <w:r w:rsidRPr="00760E08">
        <w:rPr>
          <w:lang w:val="en-GB"/>
        </w:rPr>
        <w:t xml:space="preserve">This script </w:t>
      </w:r>
      <w:r>
        <w:rPr>
          <w:lang w:val="en-GB"/>
        </w:rPr>
        <w:t xml:space="preserve">uploads a json file to an Arango database using HTTP API. </w:t>
      </w:r>
      <w:r w:rsidR="00E03AB6">
        <w:rPr>
          <w:lang w:val="en-GB"/>
        </w:rPr>
        <w:t>I</w:t>
      </w:r>
      <w:r w:rsidR="00581B65">
        <w:rPr>
          <w:lang w:val="en-GB"/>
        </w:rPr>
        <w:t>t</w:t>
      </w:r>
      <w:r w:rsidR="00E03AB6">
        <w:rPr>
          <w:lang w:val="en-GB"/>
        </w:rPr>
        <w:t xml:space="preserve"> detec</w:t>
      </w:r>
      <w:r w:rsidR="00913AFF">
        <w:rPr>
          <w:lang w:val="en-GB"/>
        </w:rPr>
        <w:t xml:space="preserve">ts whether the file is </w:t>
      </w:r>
      <w:r w:rsidR="00F841D6">
        <w:rPr>
          <w:lang w:val="en-GB"/>
        </w:rPr>
        <w:t>de</w:t>
      </w:r>
      <w:r w:rsidR="009F571E">
        <w:rPr>
          <w:lang w:val="en-GB"/>
        </w:rPr>
        <w:t>s</w:t>
      </w:r>
      <w:r w:rsidR="00F841D6">
        <w:rPr>
          <w:lang w:val="en-GB"/>
        </w:rPr>
        <w:t xml:space="preserve">tinated for a </w:t>
      </w:r>
      <w:r w:rsidR="009F571E">
        <w:rPr>
          <w:lang w:val="en-GB"/>
        </w:rPr>
        <w:t>document collection or an edge collection</w:t>
      </w:r>
      <w:r w:rsidR="00DF22A1">
        <w:rPr>
          <w:lang w:val="en-GB"/>
        </w:rPr>
        <w:t xml:space="preserve"> and uploads to the correct </w:t>
      </w:r>
      <w:r w:rsidR="009A514A">
        <w:rPr>
          <w:lang w:val="en-GB"/>
        </w:rPr>
        <w:t>collection</w:t>
      </w:r>
      <w:r w:rsidR="009F571E">
        <w:rPr>
          <w:lang w:val="en-GB"/>
        </w:rPr>
        <w:t xml:space="preserve">. </w:t>
      </w:r>
      <w:r>
        <w:rPr>
          <w:lang w:val="en-GB"/>
        </w:rPr>
        <w:t>Credentials are given in arguments.</w:t>
      </w:r>
    </w:p>
    <w:p w14:paraId="3300F709" w14:textId="77777777" w:rsidR="00DA3A0A" w:rsidRDefault="00DA3A0A" w:rsidP="00DA3A0A">
      <w:pPr>
        <w:pStyle w:val="Heading3"/>
      </w:pPr>
      <w:bookmarkStart w:id="23" w:name="_Toc27133463"/>
      <w:r>
        <w:t>Volumes</w:t>
      </w:r>
      <w:bookmarkEnd w:id="23"/>
    </w:p>
    <w:p w14:paraId="4711EC4F" w14:textId="77777777" w:rsidR="00DA3A0A" w:rsidRDefault="00DA3A0A" w:rsidP="00DA3A0A">
      <w:r>
        <w:t>Volume setup. Must match arguments:</w:t>
      </w:r>
    </w:p>
    <w:p w14:paraId="15A37CF3" w14:textId="77777777" w:rsidR="00DA3A0A" w:rsidRDefault="00DA3A0A" w:rsidP="00DA3A0A">
      <w:pPr>
        <w:pStyle w:val="ListParagraph"/>
        <w:numPr>
          <w:ilvl w:val="0"/>
          <w:numId w:val="7"/>
        </w:numPr>
      </w:pPr>
      <w:r>
        <w:t>/</w:t>
      </w:r>
      <w:proofErr w:type="gramStart"/>
      <w:r>
        <w:t>code  -</w:t>
      </w:r>
      <w:proofErr w:type="gramEnd"/>
      <w:r>
        <w:t xml:space="preserve">  internal location for scripts in the container (created internally)</w:t>
      </w:r>
    </w:p>
    <w:p w14:paraId="3BFD3F7C" w14:textId="77777777" w:rsidR="00DA3A0A" w:rsidRDefault="00DA3A0A" w:rsidP="00DA3A0A">
      <w:pPr>
        <w:pStyle w:val="ListParagraph"/>
        <w:numPr>
          <w:ilvl w:val="0"/>
          <w:numId w:val="7"/>
        </w:numPr>
      </w:pPr>
      <w:r>
        <w:t>/</w:t>
      </w:r>
      <w:proofErr w:type="gramStart"/>
      <w:r>
        <w:t>in  -</w:t>
      </w:r>
      <w:proofErr w:type="gramEnd"/>
      <w:r>
        <w:t xml:space="preserve">  not used by this container (mandatory)</w:t>
      </w:r>
    </w:p>
    <w:p w14:paraId="7D793D47" w14:textId="77777777" w:rsidR="00DA3A0A" w:rsidRDefault="00DA3A0A" w:rsidP="00DA3A0A">
      <w:pPr>
        <w:pStyle w:val="ListParagraph"/>
        <w:numPr>
          <w:ilvl w:val="0"/>
          <w:numId w:val="7"/>
        </w:numPr>
      </w:pPr>
      <w:r>
        <w:t>/</w:t>
      </w:r>
      <w:proofErr w:type="gramStart"/>
      <w:r>
        <w:t>work  -</w:t>
      </w:r>
      <w:proofErr w:type="gramEnd"/>
      <w:r>
        <w:t xml:space="preserve">  used for intermediate files (mandatory)</w:t>
      </w:r>
    </w:p>
    <w:p w14:paraId="2F30C6B4" w14:textId="77777777" w:rsidR="00DA3A0A" w:rsidRDefault="00DA3A0A" w:rsidP="00DA3A0A">
      <w:pPr>
        <w:pStyle w:val="ListParagraph"/>
        <w:numPr>
          <w:ilvl w:val="0"/>
          <w:numId w:val="7"/>
        </w:numPr>
      </w:pPr>
      <w:r>
        <w:t>/</w:t>
      </w:r>
      <w:proofErr w:type="gramStart"/>
      <w:r>
        <w:t>out..</w:t>
      </w:r>
      <w:proofErr w:type="gramEnd"/>
      <w:r>
        <w:t>-..location for process results for next step in the pipeline (mandatory)</w:t>
      </w:r>
    </w:p>
    <w:p w14:paraId="7D43AF3E" w14:textId="77777777" w:rsidR="00DA3A0A" w:rsidRDefault="00DA3A0A" w:rsidP="00DA3A0A">
      <w:pPr>
        <w:pStyle w:val="Heading3"/>
      </w:pPr>
      <w:bookmarkStart w:id="24" w:name="_Toc27133464"/>
      <w:r>
        <w:t>Arguments</w:t>
      </w:r>
      <w:bookmarkEnd w:id="24"/>
    </w:p>
    <w:p w14:paraId="28A6E525" w14:textId="77777777" w:rsidR="00DA3A0A" w:rsidRDefault="00DA3A0A" w:rsidP="00DA3A0A">
      <w:r>
        <w:t xml:space="preserve">Arguments are passed to the container </w:t>
      </w:r>
      <w:proofErr w:type="spellStart"/>
      <w:r>
        <w:t>entrypoint</w:t>
      </w:r>
      <w:proofErr w:type="spellEnd"/>
      <w:r>
        <w:t xml:space="preserve"> and as environment variables:</w:t>
      </w:r>
    </w:p>
    <w:p w14:paraId="25B18D97" w14:textId="77777777" w:rsidR="00DA3A0A" w:rsidRDefault="00DA3A0A" w:rsidP="00DA3A0A">
      <w:r>
        <w:t xml:space="preserve">Container </w:t>
      </w:r>
      <w:proofErr w:type="spellStart"/>
      <w:r>
        <w:t>entrypoint</w:t>
      </w:r>
      <w:proofErr w:type="spellEnd"/>
      <w:r>
        <w:t xml:space="preserve"> params:</w:t>
      </w:r>
    </w:p>
    <w:p w14:paraId="2791A8D5" w14:textId="77777777" w:rsidR="00DA3A0A" w:rsidRDefault="00DA3A0A" w:rsidP="00DA3A0A">
      <w:pPr>
        <w:pStyle w:val="ListParagraph"/>
        <w:numPr>
          <w:ilvl w:val="0"/>
          <w:numId w:val="8"/>
        </w:numPr>
      </w:pPr>
      <w:r>
        <w:t>Max wait for file count. Set to '0' (not used by this container)</w:t>
      </w:r>
    </w:p>
    <w:p w14:paraId="1A06B817" w14:textId="77777777" w:rsidR="00DA3A0A" w:rsidRDefault="00DA3A0A" w:rsidP="00DA3A0A">
      <w:pPr>
        <w:pStyle w:val="ListParagraph"/>
        <w:numPr>
          <w:ilvl w:val="0"/>
          <w:numId w:val="8"/>
        </w:numPr>
      </w:pPr>
      <w:r>
        <w:t>Name of code location. Set to '/code'</w:t>
      </w:r>
    </w:p>
    <w:p w14:paraId="0ED1137D" w14:textId="77777777" w:rsidR="00DA3A0A" w:rsidRDefault="00DA3A0A" w:rsidP="00DA3A0A">
      <w:pPr>
        <w:pStyle w:val="ListParagraph"/>
        <w:numPr>
          <w:ilvl w:val="0"/>
          <w:numId w:val="8"/>
        </w:numPr>
      </w:pPr>
      <w:r>
        <w:t>Name of input location. Set to '/in' (must match given volume name)</w:t>
      </w:r>
    </w:p>
    <w:p w14:paraId="05E560AE" w14:textId="77777777" w:rsidR="00DA3A0A" w:rsidRDefault="00DA3A0A" w:rsidP="00DA3A0A">
      <w:pPr>
        <w:pStyle w:val="ListParagraph"/>
        <w:numPr>
          <w:ilvl w:val="0"/>
          <w:numId w:val="8"/>
        </w:numPr>
      </w:pPr>
      <w:r>
        <w:t>Name of work location. Set to '/work' (must match given volume name)</w:t>
      </w:r>
    </w:p>
    <w:p w14:paraId="4BBAA483" w14:textId="77777777" w:rsidR="00DA3A0A" w:rsidRDefault="00DA3A0A" w:rsidP="00DA3A0A">
      <w:pPr>
        <w:pStyle w:val="ListParagraph"/>
        <w:numPr>
          <w:ilvl w:val="0"/>
          <w:numId w:val="8"/>
        </w:numPr>
      </w:pPr>
      <w:r>
        <w:t>Name of out location. Set to '/out' (must match given volume name)</w:t>
      </w:r>
    </w:p>
    <w:p w14:paraId="5246235C" w14:textId="77777777" w:rsidR="00DA3A0A" w:rsidRDefault="00DA3A0A" w:rsidP="00DA3A0A">
      <w:pPr>
        <w:pStyle w:val="ListParagraph"/>
        <w:numPr>
          <w:ilvl w:val="0"/>
          <w:numId w:val="8"/>
        </w:numPr>
      </w:pPr>
      <w:proofErr w:type="spellStart"/>
      <w:r>
        <w:t>Server_url</w:t>
      </w:r>
      <w:proofErr w:type="spellEnd"/>
    </w:p>
    <w:p w14:paraId="67C75E3B" w14:textId="77777777" w:rsidR="00DA3A0A" w:rsidRDefault="00DA3A0A" w:rsidP="00DA3A0A">
      <w:pPr>
        <w:pStyle w:val="ListParagraph"/>
        <w:numPr>
          <w:ilvl w:val="0"/>
          <w:numId w:val="8"/>
        </w:numPr>
      </w:pPr>
      <w:r>
        <w:t>Username and password</w:t>
      </w:r>
    </w:p>
    <w:p w14:paraId="6676E728" w14:textId="77777777" w:rsidR="00DA3A0A" w:rsidRDefault="00DA3A0A" w:rsidP="00DA3A0A">
      <w:pPr>
        <w:pStyle w:val="ListParagraph"/>
        <w:numPr>
          <w:ilvl w:val="0"/>
          <w:numId w:val="8"/>
        </w:numPr>
      </w:pPr>
      <w:proofErr w:type="spellStart"/>
      <w:r>
        <w:t>Db_name</w:t>
      </w:r>
      <w:proofErr w:type="spellEnd"/>
    </w:p>
    <w:p w14:paraId="7A8ECEAE" w14:textId="185189A8" w:rsidR="00DA3A0A" w:rsidRDefault="00C80918" w:rsidP="00DA3A0A">
      <w:pPr>
        <w:pStyle w:val="ListParagraph"/>
        <w:numPr>
          <w:ilvl w:val="0"/>
          <w:numId w:val="8"/>
        </w:numPr>
      </w:pPr>
      <w:proofErr w:type="spellStart"/>
      <w:r>
        <w:t>Doc_c</w:t>
      </w:r>
      <w:r w:rsidR="00DA3A0A">
        <w:t>ollection_name</w:t>
      </w:r>
      <w:proofErr w:type="spellEnd"/>
    </w:p>
    <w:p w14:paraId="0B1AB997" w14:textId="780FD5F5" w:rsidR="00C80918" w:rsidRDefault="0005562B" w:rsidP="00DA3A0A">
      <w:pPr>
        <w:pStyle w:val="ListParagraph"/>
        <w:numPr>
          <w:ilvl w:val="0"/>
          <w:numId w:val="8"/>
        </w:numPr>
      </w:pPr>
      <w:proofErr w:type="spellStart"/>
      <w:r>
        <w:t>Edge_collection_name</w:t>
      </w:r>
      <w:proofErr w:type="spellEnd"/>
    </w:p>
    <w:p w14:paraId="129015F6" w14:textId="3F7613B9" w:rsidR="003D15B2" w:rsidRDefault="003D15B2" w:rsidP="00DA3A0A">
      <w:pPr>
        <w:pStyle w:val="ListParagraph"/>
        <w:numPr>
          <w:ilvl w:val="0"/>
          <w:numId w:val="8"/>
        </w:numPr>
      </w:pPr>
      <w:proofErr w:type="spellStart"/>
      <w:r>
        <w:t>From_prefix_name</w:t>
      </w:r>
      <w:proofErr w:type="spellEnd"/>
    </w:p>
    <w:p w14:paraId="2FDF86B6" w14:textId="3C8B13DC" w:rsidR="003D15B2" w:rsidRDefault="003D15B2" w:rsidP="00DA3A0A">
      <w:pPr>
        <w:pStyle w:val="ListParagraph"/>
        <w:numPr>
          <w:ilvl w:val="0"/>
          <w:numId w:val="8"/>
        </w:numPr>
      </w:pPr>
      <w:proofErr w:type="spellStart"/>
      <w:r>
        <w:t>To_prefix_name</w:t>
      </w:r>
      <w:proofErr w:type="spellEnd"/>
    </w:p>
    <w:p w14:paraId="539BF1A8" w14:textId="30B36E7E" w:rsidR="00DA3A0A" w:rsidRDefault="00DA3A0A" w:rsidP="00DA3A0A">
      <w:r>
        <w:t xml:space="preserve">Example params:  0 /code /in /work /out 192.168.4.17:1234 </w:t>
      </w:r>
      <w:proofErr w:type="spellStart"/>
      <w:r>
        <w:t>root:xxx</w:t>
      </w:r>
      <w:proofErr w:type="spellEnd"/>
      <w:r>
        <w:t xml:space="preserve"> weather </w:t>
      </w:r>
      <w:r w:rsidR="00EA046E">
        <w:t xml:space="preserve">Germany </w:t>
      </w:r>
      <w:proofErr w:type="spellStart"/>
      <w:r w:rsidR="00EA046E">
        <w:t>Germany_edge</w:t>
      </w:r>
      <w:proofErr w:type="spellEnd"/>
      <w:r w:rsidR="005A70A8">
        <w:t xml:space="preserve"> </w:t>
      </w:r>
      <w:r w:rsidR="00DE6C78" w:rsidRPr="00DE6C78">
        <w:rPr>
          <w:highlight w:val="yellow"/>
        </w:rPr>
        <w:t xml:space="preserve">xx </w:t>
      </w:r>
      <w:proofErr w:type="spellStart"/>
      <w:r w:rsidR="00DE6C78" w:rsidRPr="00DE6C78">
        <w:rPr>
          <w:highlight w:val="yellow"/>
        </w:rPr>
        <w:t>yy</w:t>
      </w:r>
      <w:proofErr w:type="spellEnd"/>
    </w:p>
    <w:p w14:paraId="20928B08" w14:textId="77777777" w:rsidR="00DA3A0A" w:rsidRDefault="00DA3A0A" w:rsidP="00DA3A0A">
      <w:r>
        <w:t xml:space="preserve">To enable logging </w:t>
      </w:r>
      <w:proofErr w:type="gramStart"/>
      <w:r>
        <w:t>set</w:t>
      </w:r>
      <w:proofErr w:type="gramEnd"/>
      <w:r>
        <w:t xml:space="preserve"> the environment variable </w:t>
      </w:r>
      <w:r w:rsidRPr="006924CA">
        <w:t>LOG_JOBS</w:t>
      </w:r>
      <w:r>
        <w:t xml:space="preserve"> to 1</w:t>
      </w:r>
    </w:p>
    <w:p w14:paraId="30EC72F2" w14:textId="77777777" w:rsidR="00DA3A0A" w:rsidRDefault="00DA3A0A" w:rsidP="00DA3A0A">
      <w:pPr>
        <w:pStyle w:val="Heading3"/>
      </w:pPr>
      <w:bookmarkStart w:id="25" w:name="_Toc27133465"/>
      <w:r>
        <w:t>Source</w:t>
      </w:r>
      <w:bookmarkEnd w:id="25"/>
      <w:r>
        <w:t xml:space="preserve"> </w:t>
      </w:r>
    </w:p>
    <w:p w14:paraId="7A027ADD" w14:textId="7D156A9C" w:rsidR="00DA3A0A" w:rsidRPr="00BA2E8E" w:rsidRDefault="00DA3A0A" w:rsidP="00DA3A0A">
      <w:pPr>
        <w:pStyle w:val="BodyContent"/>
        <w:rPr>
          <w:rFonts w:ascii="Helvetica" w:hAnsi="Helvetica"/>
          <w:color w:val="2C3E50"/>
          <w:sz w:val="20"/>
          <w:szCs w:val="20"/>
          <w:shd w:val="clear" w:color="auto" w:fill="FEF9E8"/>
          <w:lang w:val="en-GB"/>
        </w:rPr>
      </w:pPr>
      <w:r w:rsidRPr="00BA2E8E">
        <w:rPr>
          <w:lang w:val="en-GB"/>
        </w:rPr>
        <w:t xml:space="preserve">Docker image: </w:t>
      </w:r>
      <w:proofErr w:type="spellStart"/>
      <w:r w:rsidRPr="00BA2E8E">
        <w:rPr>
          <w:rFonts w:ascii="Helvetica" w:hAnsi="Helvetica"/>
          <w:color w:val="2C3E50"/>
          <w:sz w:val="20"/>
          <w:szCs w:val="20"/>
          <w:shd w:val="clear" w:color="auto" w:fill="FEF9E8"/>
          <w:lang w:val="en-GB"/>
        </w:rPr>
        <w:t>datagraft</w:t>
      </w:r>
      <w:proofErr w:type="spellEnd"/>
      <w:r w:rsidRPr="00BA2E8E">
        <w:rPr>
          <w:rFonts w:ascii="Helvetica" w:hAnsi="Helvetica"/>
          <w:color w:val="2C3E50"/>
          <w:sz w:val="20"/>
          <w:szCs w:val="20"/>
          <w:shd w:val="clear" w:color="auto" w:fill="FEF9E8"/>
          <w:lang w:val="en-GB"/>
        </w:rPr>
        <w:t>/lib_</w:t>
      </w:r>
      <w:r w:rsidR="00BA2E8E" w:rsidRPr="00BA2E8E">
        <w:rPr>
          <w:rFonts w:ascii="Helvetica" w:hAnsi="Helvetica"/>
          <w:color w:val="2C3E50"/>
          <w:sz w:val="20"/>
          <w:szCs w:val="20"/>
          <w:shd w:val="clear" w:color="auto" w:fill="FEF9E8"/>
          <w:lang w:val="en-GB"/>
        </w:rPr>
        <w:t>05_uploadtoarango_dual</w:t>
      </w:r>
    </w:p>
    <w:p w14:paraId="2B787E0F" w14:textId="63D66EED" w:rsidR="00D52062" w:rsidRDefault="00DA3A0A" w:rsidP="00DA3A0A">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14" w:history="1">
        <w:r w:rsidR="00D52062" w:rsidRPr="00090599">
          <w:rPr>
            <w:rStyle w:val="Hyperlink"/>
          </w:rPr>
          <w:t>https://github.com/ew-shopp/ingestion_lib/tree/master/05_uploadtoarango_dual</w:t>
        </w:r>
      </w:hyperlink>
    </w:p>
    <w:p w14:paraId="76BA7B5D" w14:textId="77777777" w:rsidR="00DA3A0A" w:rsidRDefault="00DA3A0A" w:rsidP="00DA3A0A">
      <w:pPr>
        <w:pStyle w:val="Heading3"/>
      </w:pPr>
      <w:bookmarkStart w:id="26" w:name="_Toc27133466"/>
      <w:r>
        <w:lastRenderedPageBreak/>
        <w:t>Rancher setup example:</w:t>
      </w:r>
      <w:bookmarkEnd w:id="26"/>
    </w:p>
    <w:p w14:paraId="1DF75CE2" w14:textId="3753F904" w:rsidR="00DA3A0A" w:rsidRPr="00E21F2C" w:rsidRDefault="00DA3A0A" w:rsidP="00DA3A0A">
      <w:pPr>
        <w:pStyle w:val="BodyContent"/>
        <w:rPr>
          <w:b/>
          <w:spacing w:val="20"/>
          <w:sz w:val="28"/>
          <w:szCs w:val="26"/>
          <w:highlight w:val="yellow"/>
        </w:rPr>
      </w:pPr>
      <w:r>
        <w:rPr>
          <w:highlight w:val="yellow"/>
          <w:lang w:val="en-GB"/>
        </w:rPr>
        <w:t>TBD</w:t>
      </w:r>
      <w:r>
        <w:rPr>
          <w:highlight w:val="yellow"/>
        </w:rPr>
        <w:br w:type="page"/>
      </w:r>
    </w:p>
    <w:p w14:paraId="181D16E0" w14:textId="77777777" w:rsidR="004F486A" w:rsidRPr="004F486A" w:rsidRDefault="004F486A" w:rsidP="004F486A">
      <w:pPr>
        <w:pStyle w:val="Heading2"/>
      </w:pPr>
      <w:bookmarkStart w:id="27" w:name="_Toc27133467"/>
      <w:r w:rsidRPr="004F486A">
        <w:lastRenderedPageBreak/>
        <w:t>06_fetch_weather_owm</w:t>
      </w:r>
      <w:bookmarkEnd w:id="27"/>
    </w:p>
    <w:p w14:paraId="4EF12026" w14:textId="6DB9F5D3" w:rsidR="007A5751" w:rsidRDefault="00391BC8" w:rsidP="00761A19">
      <w:pPr>
        <w:jc w:val="left"/>
      </w:pPr>
      <w:r>
        <w:t>This script fetches weather dat</w:t>
      </w:r>
      <w:r w:rsidR="00C7078A">
        <w:t>a</w:t>
      </w:r>
      <w:r>
        <w:t xml:space="preserve"> for city locations specified in CSV file. Each city is a separate request to OWM (</w:t>
      </w:r>
      <w:proofErr w:type="spellStart"/>
      <w:r>
        <w:t>OpenWeatherMap</w:t>
      </w:r>
      <w:proofErr w:type="spellEnd"/>
      <w:r>
        <w:t xml:space="preserve">) and results in </w:t>
      </w:r>
      <w:proofErr w:type="spellStart"/>
      <w:r>
        <w:t>todays</w:t>
      </w:r>
      <w:proofErr w:type="spellEnd"/>
      <w:r>
        <w:t xml:space="preserve"> </w:t>
      </w:r>
      <w:proofErr w:type="spellStart"/>
      <w:r>
        <w:t>forcast</w:t>
      </w:r>
      <w:proofErr w:type="spellEnd"/>
      <w:r>
        <w:t xml:space="preserve"> is stored in a JSON file. The forecast for all cities </w:t>
      </w:r>
      <w:r w:rsidR="00495E8E">
        <w:t>is</w:t>
      </w:r>
      <w:r>
        <w:t xml:space="preserve"> collected and transformed that in one CSV (default) or json file.</w:t>
      </w:r>
      <w:r w:rsidR="00760E08">
        <w:t xml:space="preserve"> </w:t>
      </w:r>
      <w:r w:rsidR="007A5751">
        <w:t xml:space="preserve">The process does run as a one-shot, fetching weather data and terminates. </w:t>
      </w:r>
      <w:r w:rsidR="00761A19">
        <w:t>It will be started by a CRON job at Monday once a week '</w:t>
      </w:r>
      <w:r w:rsidR="00761A19" w:rsidRPr="00796F70">
        <w:t>0 1 * * 1</w:t>
      </w:r>
      <w:r w:rsidR="00761A19">
        <w:t xml:space="preserve">'. </w:t>
      </w:r>
      <w:r w:rsidR="007A5751">
        <w:t>The process input location is not polled.</w:t>
      </w:r>
      <w:r w:rsidR="00EF47BF">
        <w:t xml:space="preserve"> More information about CRON setup can be found at </w:t>
      </w:r>
      <w:hyperlink r:id="rId15" w:anchor="0_1_*_*_1" w:history="1">
        <w:r w:rsidR="00EF47BF">
          <w:rPr>
            <w:rStyle w:val="Hyperlink"/>
          </w:rPr>
          <w:t>https://crontab.guru/#0_1_*_*_1</w:t>
        </w:r>
      </w:hyperlink>
    </w:p>
    <w:p w14:paraId="7AB12E67" w14:textId="21769167" w:rsidR="00391BC8" w:rsidRDefault="0076663F" w:rsidP="0076663F">
      <w:pPr>
        <w:pStyle w:val="Heading3"/>
      </w:pPr>
      <w:bookmarkStart w:id="28" w:name="_Toc27133468"/>
      <w:r>
        <w:t>Volumes</w:t>
      </w:r>
      <w:bookmarkEnd w:id="28"/>
    </w:p>
    <w:p w14:paraId="23CE7E96" w14:textId="1994DF6F" w:rsidR="00391BC8" w:rsidRDefault="00391BC8" w:rsidP="00495E8E">
      <w:r>
        <w:t>Volume</w:t>
      </w:r>
      <w:r w:rsidR="00094F58">
        <w:t xml:space="preserve"> setup. Must match arguments</w:t>
      </w:r>
      <w:r>
        <w:t>:</w:t>
      </w:r>
    </w:p>
    <w:p w14:paraId="4CD7153E" w14:textId="4A133C73" w:rsidR="00A86477" w:rsidRDefault="00A86477" w:rsidP="00215C46">
      <w:pPr>
        <w:pStyle w:val="ListParagraph"/>
        <w:numPr>
          <w:ilvl w:val="0"/>
          <w:numId w:val="7"/>
        </w:numPr>
      </w:pPr>
      <w:r>
        <w:t>/</w:t>
      </w:r>
      <w:proofErr w:type="gramStart"/>
      <w:r>
        <w:t>code  -</w:t>
      </w:r>
      <w:proofErr w:type="gramEnd"/>
      <w:r>
        <w:t xml:space="preserve">  internal location for scripts in the container (created internally)</w:t>
      </w:r>
    </w:p>
    <w:p w14:paraId="46071224" w14:textId="3CAC7DE0" w:rsidR="00391BC8" w:rsidRDefault="00391BC8" w:rsidP="00215C46">
      <w:pPr>
        <w:pStyle w:val="ListParagraph"/>
        <w:numPr>
          <w:ilvl w:val="0"/>
          <w:numId w:val="7"/>
        </w:numPr>
      </w:pPr>
      <w:r>
        <w:t>/</w:t>
      </w:r>
      <w:proofErr w:type="gramStart"/>
      <w:r>
        <w:t>in  -</w:t>
      </w:r>
      <w:proofErr w:type="gramEnd"/>
      <w:r>
        <w:t xml:space="preserve">  not used by this container</w:t>
      </w:r>
      <w:r w:rsidR="00A86477">
        <w:t xml:space="preserve"> (mandatory</w:t>
      </w:r>
      <w:r>
        <w:t>)</w:t>
      </w:r>
    </w:p>
    <w:p w14:paraId="4AC201F7" w14:textId="2B8CFACF" w:rsidR="00391BC8" w:rsidRDefault="00391BC8" w:rsidP="00215C46">
      <w:pPr>
        <w:pStyle w:val="ListParagraph"/>
        <w:numPr>
          <w:ilvl w:val="0"/>
          <w:numId w:val="7"/>
        </w:numPr>
      </w:pPr>
      <w:r>
        <w:t>/</w:t>
      </w:r>
      <w:proofErr w:type="gramStart"/>
      <w:r>
        <w:t>work  -</w:t>
      </w:r>
      <w:proofErr w:type="gramEnd"/>
      <w:r>
        <w:t xml:space="preserve">  used for intermediate files</w:t>
      </w:r>
      <w:r w:rsidR="00A86477">
        <w:t xml:space="preserve"> (mandatory)</w:t>
      </w:r>
    </w:p>
    <w:p w14:paraId="199D8336" w14:textId="23AEA6CA" w:rsidR="00391BC8" w:rsidRDefault="00391BC8" w:rsidP="00215C46">
      <w:pPr>
        <w:pStyle w:val="ListParagraph"/>
        <w:numPr>
          <w:ilvl w:val="0"/>
          <w:numId w:val="7"/>
        </w:numPr>
      </w:pPr>
      <w:r>
        <w:t>/</w:t>
      </w:r>
      <w:proofErr w:type="gramStart"/>
      <w:r>
        <w:t>out..</w:t>
      </w:r>
      <w:proofErr w:type="gramEnd"/>
      <w:r>
        <w:t>-..location for process results for next step in the pipeline</w:t>
      </w:r>
      <w:r w:rsidR="00A86477">
        <w:t xml:space="preserve"> (mandatory)</w:t>
      </w:r>
    </w:p>
    <w:p w14:paraId="7E4168DF" w14:textId="1CE68603" w:rsidR="0076663F" w:rsidRDefault="0076663F" w:rsidP="00215C46">
      <w:pPr>
        <w:pStyle w:val="ListParagraph"/>
        <w:numPr>
          <w:ilvl w:val="0"/>
          <w:numId w:val="7"/>
        </w:numPr>
      </w:pPr>
      <w:r>
        <w:t>/</w:t>
      </w:r>
      <w:proofErr w:type="gramStart"/>
      <w:r>
        <w:t>coordinates..</w:t>
      </w:r>
      <w:proofErr w:type="gramEnd"/>
      <w:r>
        <w:t>-  location for location CSV file (match path in enviro</w:t>
      </w:r>
      <w:r w:rsidR="00C03CE8">
        <w:t>n</w:t>
      </w:r>
      <w:r>
        <w:t>ment)</w:t>
      </w:r>
    </w:p>
    <w:p w14:paraId="72E19B9F" w14:textId="77777777" w:rsidR="0076663F" w:rsidRDefault="0076663F" w:rsidP="0076663F">
      <w:pPr>
        <w:pStyle w:val="Heading3"/>
      </w:pPr>
      <w:bookmarkStart w:id="29" w:name="_Toc27133469"/>
      <w:r>
        <w:t>Arguments</w:t>
      </w:r>
      <w:bookmarkEnd w:id="29"/>
    </w:p>
    <w:p w14:paraId="7A4E1D60" w14:textId="5B368FAB" w:rsidR="00391BC8" w:rsidRDefault="00A86477" w:rsidP="00094F58">
      <w:r>
        <w:t xml:space="preserve">Arguments are passed to the container </w:t>
      </w:r>
      <w:proofErr w:type="spellStart"/>
      <w:r>
        <w:t>entrypoint</w:t>
      </w:r>
      <w:proofErr w:type="spellEnd"/>
      <w:r>
        <w:t xml:space="preserve"> and as environment variables</w:t>
      </w:r>
      <w:r w:rsidR="00391BC8">
        <w:t>:</w:t>
      </w:r>
    </w:p>
    <w:p w14:paraId="37BA302E" w14:textId="77777777" w:rsidR="00094F58" w:rsidRDefault="00A86477" w:rsidP="00094F58">
      <w:r>
        <w:t xml:space="preserve">Container </w:t>
      </w:r>
      <w:proofErr w:type="spellStart"/>
      <w:r>
        <w:t>entrypoint</w:t>
      </w:r>
      <w:proofErr w:type="spellEnd"/>
      <w:r w:rsidR="00094F58">
        <w:t xml:space="preserve"> params</w:t>
      </w:r>
      <w:r>
        <w:t>:</w:t>
      </w:r>
    </w:p>
    <w:p w14:paraId="774B5A56" w14:textId="25EF6AC7" w:rsidR="00A86477" w:rsidRDefault="00A86477" w:rsidP="00215C46">
      <w:pPr>
        <w:pStyle w:val="ListParagraph"/>
        <w:numPr>
          <w:ilvl w:val="0"/>
          <w:numId w:val="8"/>
        </w:numPr>
      </w:pPr>
      <w:r>
        <w:t>Max wait for file count. Set to '0' (not used by this container)</w:t>
      </w:r>
    </w:p>
    <w:p w14:paraId="6CE00A64" w14:textId="3A0D456D" w:rsidR="00A86477" w:rsidRDefault="00A86477" w:rsidP="00215C46">
      <w:pPr>
        <w:pStyle w:val="ListParagraph"/>
        <w:numPr>
          <w:ilvl w:val="0"/>
          <w:numId w:val="8"/>
        </w:numPr>
      </w:pPr>
      <w:r>
        <w:t>Name of code location. Set to '/code'</w:t>
      </w:r>
    </w:p>
    <w:p w14:paraId="2A2D2B29" w14:textId="3C3CF3A5" w:rsidR="00A86477" w:rsidRDefault="00A86477" w:rsidP="00215C46">
      <w:pPr>
        <w:pStyle w:val="ListParagraph"/>
        <w:numPr>
          <w:ilvl w:val="0"/>
          <w:numId w:val="8"/>
        </w:numPr>
      </w:pPr>
      <w:r>
        <w:t>Name of input location. Set to '/in'</w:t>
      </w:r>
      <w:r w:rsidR="00495E8E">
        <w:t xml:space="preserve"> (must match given volume name)</w:t>
      </w:r>
    </w:p>
    <w:p w14:paraId="06E7E158" w14:textId="0AC6452E" w:rsidR="00A86477" w:rsidRDefault="00A86477" w:rsidP="00215C46">
      <w:pPr>
        <w:pStyle w:val="ListParagraph"/>
        <w:numPr>
          <w:ilvl w:val="0"/>
          <w:numId w:val="8"/>
        </w:numPr>
      </w:pPr>
      <w:r>
        <w:t>Name of work location. Set to '/work'</w:t>
      </w:r>
      <w:r w:rsidR="00495E8E">
        <w:t xml:space="preserve"> (must match given volume name)</w:t>
      </w:r>
    </w:p>
    <w:p w14:paraId="769AD03A" w14:textId="2C791B70" w:rsidR="00A86477" w:rsidRDefault="00A86477" w:rsidP="00215C46">
      <w:pPr>
        <w:pStyle w:val="ListParagraph"/>
        <w:numPr>
          <w:ilvl w:val="0"/>
          <w:numId w:val="8"/>
        </w:numPr>
      </w:pPr>
      <w:r>
        <w:t xml:space="preserve">Name of out location. Set to </w:t>
      </w:r>
      <w:r w:rsidR="007A5751">
        <w:t>'</w:t>
      </w:r>
      <w:r>
        <w:t>/</w:t>
      </w:r>
      <w:r w:rsidR="007A5751">
        <w:t>out'</w:t>
      </w:r>
      <w:r w:rsidR="00495E8E">
        <w:t xml:space="preserve"> (must match given volume name)</w:t>
      </w:r>
    </w:p>
    <w:p w14:paraId="7C6DA674" w14:textId="77777777" w:rsidR="00C242D3" w:rsidRDefault="00C242D3" w:rsidP="00C242D3">
      <w:r>
        <w:t>Example params:  0 /code /in /work /out</w:t>
      </w:r>
    </w:p>
    <w:p w14:paraId="3D1E5CD9" w14:textId="7978FCC5" w:rsidR="00495E8E" w:rsidRDefault="00094F58" w:rsidP="00C242D3">
      <w:r>
        <w:t>The forecast parameters are passed via environment variables:</w:t>
      </w:r>
    </w:p>
    <w:p w14:paraId="2B945BC0" w14:textId="24EE7304" w:rsidR="00094F58" w:rsidRDefault="00094F58" w:rsidP="00215C46">
      <w:pPr>
        <w:pStyle w:val="ListParagraph"/>
        <w:numPr>
          <w:ilvl w:val="0"/>
          <w:numId w:val="9"/>
        </w:numPr>
      </w:pPr>
      <w:r>
        <w:t>WE_INPUT_TYPE: to be set to "env"</w:t>
      </w:r>
    </w:p>
    <w:p w14:paraId="7590981C" w14:textId="77777777" w:rsidR="00094F58" w:rsidRDefault="00094F58" w:rsidP="00215C46">
      <w:pPr>
        <w:pStyle w:val="ListParagraph"/>
        <w:numPr>
          <w:ilvl w:val="0"/>
          <w:numId w:val="9"/>
        </w:numPr>
      </w:pPr>
      <w:r>
        <w:t>WE_OWM_KEY: OWM API key used when accessing the weather service</w:t>
      </w:r>
    </w:p>
    <w:p w14:paraId="47284F53" w14:textId="77777777" w:rsidR="00094F58" w:rsidRDefault="00094F58" w:rsidP="00215C46">
      <w:pPr>
        <w:pStyle w:val="ListParagraph"/>
        <w:numPr>
          <w:ilvl w:val="0"/>
          <w:numId w:val="9"/>
        </w:numPr>
      </w:pPr>
      <w:r>
        <w:t>WE_REGION_CSV_FILE: csv file listing all the regions and their coordinates</w:t>
      </w:r>
    </w:p>
    <w:p w14:paraId="70780561" w14:textId="77777777" w:rsidR="00094F58" w:rsidRDefault="00094F58" w:rsidP="00215C46">
      <w:pPr>
        <w:pStyle w:val="ListParagraph"/>
        <w:numPr>
          <w:ilvl w:val="0"/>
          <w:numId w:val="9"/>
        </w:numPr>
      </w:pPr>
      <w:r>
        <w:t xml:space="preserve">WE_KEY_SEQUENCE: specify which weather forecast fields of the </w:t>
      </w:r>
      <w:proofErr w:type="spellStart"/>
      <w:r>
        <w:t>grib</w:t>
      </w:r>
      <w:proofErr w:type="spellEnd"/>
      <w:r>
        <w:t xml:space="preserve"> will be shown on the csv and their order. The fields must be separated by commas (no spaces)</w:t>
      </w:r>
    </w:p>
    <w:p w14:paraId="47735F76" w14:textId="40359A15" w:rsidR="00094F58" w:rsidRDefault="00094F58" w:rsidP="00215C46">
      <w:pPr>
        <w:pStyle w:val="ListParagraph"/>
        <w:numPr>
          <w:ilvl w:val="0"/>
          <w:numId w:val="9"/>
        </w:numPr>
      </w:pPr>
      <w:r>
        <w:t>WE_NEW_KEY_SEQUENCE: this is used to possibly rename the forecast fields when writing the csv. It must contain the same number of elements as the WE_KEY_SEQUENCE. And be empty for the fields not to be renamed. The position field will be expanded and renamed to "Latitude" and "Longitude" regardless of the WE_NEW_KEY_SEQUENCE.</w:t>
      </w:r>
    </w:p>
    <w:p w14:paraId="30220A35" w14:textId="1C7622E8" w:rsidR="00094F58" w:rsidRDefault="00094F58" w:rsidP="00215C46">
      <w:pPr>
        <w:pStyle w:val="ListParagraph"/>
        <w:numPr>
          <w:ilvl w:val="0"/>
          <w:numId w:val="9"/>
        </w:numPr>
      </w:pPr>
      <w:r>
        <w:lastRenderedPageBreak/>
        <w:t xml:space="preserve">WE_JSON_OUTPUT: if set to true, the output forecast will be written to a json file instead of a </w:t>
      </w:r>
      <w:r w:rsidR="00C242D3">
        <w:t>csv</w:t>
      </w:r>
      <w:r>
        <w:t>. The default is false.</w:t>
      </w:r>
    </w:p>
    <w:p w14:paraId="6DE16676" w14:textId="56BDA074" w:rsidR="00391BC8" w:rsidRDefault="00391BC8" w:rsidP="00C242D3">
      <w:r>
        <w:t xml:space="preserve">Example of </w:t>
      </w:r>
      <w:r w:rsidR="00C242D3">
        <w:t>environment vars</w:t>
      </w:r>
      <w:r>
        <w:t>:</w:t>
      </w:r>
    </w:p>
    <w:p w14:paraId="54D305A5" w14:textId="52EBCFDB" w:rsidR="002705F2" w:rsidRPr="002705F2" w:rsidRDefault="002705F2" w:rsidP="00A7456A">
      <w:pPr>
        <w:pStyle w:val="Codelisting"/>
        <w:rPr>
          <w:rStyle w:val="HTMLCode"/>
          <w:rFonts w:ascii="Consolas" w:eastAsia="Perpetua" w:hAnsi="Consolas"/>
          <w:color w:val="24292E"/>
          <w:bdr w:val="none" w:sz="0" w:space="0" w:color="auto" w:frame="1"/>
          <w:lang w:val="en-GB"/>
        </w:rPr>
      </w:pPr>
      <w:r w:rsidRPr="002705F2">
        <w:rPr>
          <w:rStyle w:val="HTMLCode"/>
          <w:rFonts w:ascii="Consolas" w:eastAsia="Perpetua" w:hAnsi="Consolas"/>
          <w:color w:val="24292E"/>
          <w:bdr w:val="none" w:sz="0" w:space="0" w:color="auto" w:frame="1"/>
          <w:lang w:val="en-GB"/>
        </w:rPr>
        <w:t>WE_INPUT_TYPE: env</w:t>
      </w:r>
    </w:p>
    <w:p w14:paraId="3E8C8021" w14:textId="09E4295F" w:rsidR="002705F2" w:rsidRPr="002705F2" w:rsidRDefault="002705F2" w:rsidP="00A7456A">
      <w:pPr>
        <w:pStyle w:val="Codelisting"/>
        <w:rPr>
          <w:rStyle w:val="HTMLCode"/>
          <w:rFonts w:ascii="Consolas" w:eastAsia="Perpetua" w:hAnsi="Consolas"/>
          <w:color w:val="24292E"/>
          <w:bdr w:val="none" w:sz="0" w:space="0" w:color="auto" w:frame="1"/>
          <w:lang w:val="en-GB"/>
        </w:rPr>
      </w:pPr>
      <w:r w:rsidRPr="002705F2">
        <w:rPr>
          <w:rStyle w:val="HTMLCode"/>
          <w:rFonts w:ascii="Consolas" w:eastAsia="Perpetua" w:hAnsi="Consolas"/>
          <w:color w:val="24292E"/>
          <w:bdr w:val="none" w:sz="0" w:space="0" w:color="auto" w:frame="1"/>
          <w:lang w:val="en-GB"/>
        </w:rPr>
        <w:t xml:space="preserve">WE_OWM_KEY: </w:t>
      </w:r>
      <w:bookmarkStart w:id="30" w:name="_Hlk20831859"/>
      <w:r w:rsidRPr="00C242D3">
        <w:rPr>
          <w:rStyle w:val="HTMLCode"/>
          <w:rFonts w:eastAsia="Perpetua"/>
          <w:color w:val="24292E"/>
          <w:bdr w:val="none" w:sz="0" w:space="0" w:color="auto" w:frame="1"/>
          <w:lang w:val="en-GB"/>
        </w:rPr>
        <w:t>lkljrjwerlkj134u9024</w:t>
      </w:r>
      <w:bookmarkEnd w:id="30"/>
    </w:p>
    <w:p w14:paraId="2F1C4F20" w14:textId="6BBD7559" w:rsidR="002705F2" w:rsidRPr="002705F2" w:rsidRDefault="002705F2" w:rsidP="00A7456A">
      <w:pPr>
        <w:pStyle w:val="Codelisting"/>
        <w:rPr>
          <w:rStyle w:val="HTMLCode"/>
          <w:rFonts w:ascii="Consolas" w:eastAsia="Perpetua" w:hAnsi="Consolas"/>
          <w:color w:val="24292E"/>
          <w:bdr w:val="none" w:sz="0" w:space="0" w:color="auto" w:frame="1"/>
          <w:lang w:val="en-GB"/>
        </w:rPr>
      </w:pPr>
      <w:r w:rsidRPr="002705F2">
        <w:rPr>
          <w:rStyle w:val="HTMLCode"/>
          <w:rFonts w:ascii="Consolas" w:eastAsia="Perpetua" w:hAnsi="Consolas"/>
          <w:color w:val="24292E"/>
          <w:bdr w:val="none" w:sz="0" w:space="0" w:color="auto" w:frame="1"/>
          <w:lang w:val="en-GB"/>
        </w:rPr>
        <w:t>WE_REGION_CSV_FILE: /coordinates/regions_measurence.csv</w:t>
      </w:r>
    </w:p>
    <w:p w14:paraId="6C144FFF" w14:textId="616781C9" w:rsidR="002705F2" w:rsidRPr="002705F2" w:rsidRDefault="002705F2" w:rsidP="00A7456A">
      <w:pPr>
        <w:pStyle w:val="Codelisting"/>
        <w:rPr>
          <w:rStyle w:val="HTMLCode"/>
          <w:rFonts w:ascii="Consolas" w:eastAsia="Perpetua" w:hAnsi="Consolas"/>
          <w:color w:val="24292E"/>
          <w:bdr w:val="none" w:sz="0" w:space="0" w:color="auto" w:frame="1"/>
          <w:lang w:val="en-GB"/>
        </w:rPr>
      </w:pPr>
      <w:r w:rsidRPr="002705F2">
        <w:rPr>
          <w:rStyle w:val="HTMLCode"/>
          <w:rFonts w:ascii="Consolas" w:eastAsia="Perpetua" w:hAnsi="Consolas"/>
          <w:color w:val="24292E"/>
          <w:bdr w:val="none" w:sz="0" w:space="0" w:color="auto" w:frame="1"/>
          <w:lang w:val="en-GB"/>
        </w:rPr>
        <w:t>WE_KEY_SEQUENCE: 2d,2t,10u,10</w:t>
      </w:r>
      <w:proofErr w:type="gramStart"/>
      <w:r w:rsidRPr="002705F2">
        <w:rPr>
          <w:rStyle w:val="HTMLCode"/>
          <w:rFonts w:ascii="Consolas" w:eastAsia="Perpetua" w:hAnsi="Consolas"/>
          <w:color w:val="24292E"/>
          <w:bdr w:val="none" w:sz="0" w:space="0" w:color="auto" w:frame="1"/>
          <w:lang w:val="en-GB"/>
        </w:rPr>
        <w:t>v,ptype</w:t>
      </w:r>
      <w:proofErr w:type="gramEnd"/>
      <w:r w:rsidRPr="002705F2">
        <w:rPr>
          <w:rStyle w:val="HTMLCode"/>
          <w:rFonts w:ascii="Consolas" w:eastAsia="Perpetua" w:hAnsi="Consolas"/>
          <w:color w:val="24292E"/>
          <w:bdr w:val="none" w:sz="0" w:space="0" w:color="auto" w:frame="1"/>
          <w:lang w:val="en-GB"/>
        </w:rPr>
        <w:t>,sd,sf,sund,ssr,sp,tcc,tp,vis,ws,rh,cityName,region,strRegion,geonameId,position,validTime,validityDateTime</w:t>
      </w:r>
    </w:p>
    <w:p w14:paraId="6FE32526" w14:textId="13B35B25" w:rsidR="002705F2" w:rsidRDefault="002705F2" w:rsidP="00A7456A">
      <w:pPr>
        <w:pStyle w:val="Codelisting"/>
        <w:rPr>
          <w:rStyle w:val="HTMLCode"/>
          <w:rFonts w:ascii="Consolas" w:eastAsia="Perpetua" w:hAnsi="Consolas"/>
          <w:color w:val="24292E"/>
          <w:bdr w:val="none" w:sz="0" w:space="0" w:color="auto" w:frame="1"/>
          <w:lang w:val="en-GB"/>
        </w:rPr>
      </w:pPr>
      <w:r w:rsidRPr="002705F2">
        <w:rPr>
          <w:rStyle w:val="HTMLCode"/>
          <w:rFonts w:ascii="Consolas" w:eastAsia="Perpetua" w:hAnsi="Consolas"/>
          <w:color w:val="24292E"/>
          <w:bdr w:val="none" w:sz="0" w:space="0" w:color="auto" w:frame="1"/>
          <w:lang w:val="en-GB"/>
        </w:rPr>
        <w:t>WE_NEW_KEY_SEQUENCE: ',,,,,,,,,,,,,,,,,,,,,'</w:t>
      </w:r>
    </w:p>
    <w:p w14:paraId="505323F8" w14:textId="26517312" w:rsidR="00391BC8" w:rsidRDefault="005571E8" w:rsidP="005571E8">
      <w:pPr>
        <w:pStyle w:val="Heading3"/>
      </w:pPr>
      <w:bookmarkStart w:id="31" w:name="_Toc27133470"/>
      <w:r>
        <w:t>Source</w:t>
      </w:r>
      <w:bookmarkEnd w:id="31"/>
      <w:r>
        <w:t xml:space="preserve"> </w:t>
      </w:r>
    </w:p>
    <w:p w14:paraId="7BD4C4DD" w14:textId="33A342B4" w:rsidR="00335FD8" w:rsidRDefault="00391BC8" w:rsidP="00335FD8">
      <w:pPr>
        <w:pStyle w:val="BodyContent"/>
        <w:rPr>
          <w:rFonts w:ascii="Helvetica" w:hAnsi="Helvetica"/>
          <w:color w:val="2C3E50"/>
          <w:sz w:val="20"/>
          <w:szCs w:val="20"/>
          <w:shd w:val="clear" w:color="auto" w:fill="FEF9E8"/>
        </w:rPr>
      </w:pPr>
      <w:r>
        <w:rPr>
          <w:lang w:val="en-GB"/>
        </w:rPr>
        <w:t xml:space="preserve">Docker image: </w:t>
      </w:r>
      <w:proofErr w:type="spellStart"/>
      <w:r w:rsidR="00760E08" w:rsidRPr="00760E08">
        <w:rPr>
          <w:rFonts w:ascii="Helvetica" w:hAnsi="Helvetica"/>
          <w:color w:val="2C3E50"/>
          <w:sz w:val="20"/>
          <w:szCs w:val="20"/>
          <w:shd w:val="clear" w:color="auto" w:fill="FEF9E8"/>
        </w:rPr>
        <w:t>datagraft</w:t>
      </w:r>
      <w:proofErr w:type="spellEnd"/>
      <w:r w:rsidR="00760E08" w:rsidRPr="00760E08">
        <w:rPr>
          <w:rFonts w:ascii="Helvetica" w:hAnsi="Helvetica"/>
          <w:color w:val="2C3E50"/>
          <w:sz w:val="20"/>
          <w:szCs w:val="20"/>
          <w:shd w:val="clear" w:color="auto" w:fill="FEF9E8"/>
        </w:rPr>
        <w:t>/lib_06_fetch_weather_owm</w:t>
      </w:r>
    </w:p>
    <w:p w14:paraId="39B1E0D2" w14:textId="0F130D47" w:rsidR="00760E08" w:rsidRDefault="00391BC8" w:rsidP="00391BC8">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16" w:history="1">
        <w:r w:rsidR="00760E08" w:rsidRPr="00094C7F">
          <w:rPr>
            <w:rStyle w:val="Hyperlink"/>
          </w:rPr>
          <w:t>https://github.com/ew-shopp/ingestion_lib/tree/master/06_fetch_weather_owm</w:t>
        </w:r>
      </w:hyperlink>
    </w:p>
    <w:p w14:paraId="3DC082D5" w14:textId="5E8E6F3F" w:rsidR="005571E8" w:rsidRDefault="005571E8" w:rsidP="005571E8">
      <w:pPr>
        <w:pStyle w:val="Heading3"/>
      </w:pPr>
      <w:bookmarkStart w:id="32" w:name="_Toc27133471"/>
      <w:r>
        <w:t>Rancher setup example:</w:t>
      </w:r>
      <w:bookmarkEnd w:id="32"/>
    </w:p>
    <w:p w14:paraId="7B47DEBC" w14:textId="77777777" w:rsidR="00796F70" w:rsidRPr="00796F70" w:rsidRDefault="00796F70" w:rsidP="00796F70">
      <w:pPr>
        <w:pStyle w:val="Codelisting"/>
      </w:pPr>
      <w:r w:rsidRPr="00796F70">
        <w:t xml:space="preserve">  test-</w:t>
      </w:r>
      <w:proofErr w:type="spellStart"/>
      <w:r w:rsidRPr="00796F70">
        <w:t>owm</w:t>
      </w:r>
      <w:proofErr w:type="spellEnd"/>
      <w:r w:rsidRPr="00796F70">
        <w:t>:</w:t>
      </w:r>
    </w:p>
    <w:p w14:paraId="0F38C3BE" w14:textId="77777777" w:rsidR="00796F70" w:rsidRPr="00796F70" w:rsidRDefault="00796F70" w:rsidP="00796F70">
      <w:pPr>
        <w:pStyle w:val="Codelisting"/>
      </w:pPr>
      <w:r w:rsidRPr="00796F70">
        <w:t xml:space="preserve">    image: </w:t>
      </w:r>
      <w:proofErr w:type="spellStart"/>
      <w:r w:rsidRPr="00796F70">
        <w:t>datagraft</w:t>
      </w:r>
      <w:proofErr w:type="spellEnd"/>
      <w:r w:rsidRPr="00796F70">
        <w:t>/test_06_fetch_weather_owm</w:t>
      </w:r>
    </w:p>
    <w:p w14:paraId="0FBA03CD" w14:textId="77777777" w:rsidR="00796F70" w:rsidRPr="00796F70" w:rsidRDefault="00796F70" w:rsidP="00796F70">
      <w:pPr>
        <w:pStyle w:val="Codelisting"/>
      </w:pPr>
      <w:r w:rsidRPr="00796F70">
        <w:t xml:space="preserve">    environment:</w:t>
      </w:r>
    </w:p>
    <w:p w14:paraId="6E3096A7" w14:textId="77777777" w:rsidR="00796F70" w:rsidRPr="00796F70" w:rsidRDefault="00796F70" w:rsidP="00796F70">
      <w:pPr>
        <w:pStyle w:val="Codelisting"/>
      </w:pPr>
      <w:r w:rsidRPr="00796F70">
        <w:t xml:space="preserve">      WE_INPUT_TYPE: env</w:t>
      </w:r>
    </w:p>
    <w:p w14:paraId="591073EF" w14:textId="7B9DE10D" w:rsidR="00796F70" w:rsidRPr="00796F70" w:rsidRDefault="00796F70" w:rsidP="00796F70">
      <w:pPr>
        <w:pStyle w:val="Codelisting"/>
      </w:pPr>
      <w:r w:rsidRPr="00796F70">
        <w:t xml:space="preserve">      WE_OWM_KEY: lkljrjwerlkj134u9024</w:t>
      </w:r>
    </w:p>
    <w:p w14:paraId="673C8DFC" w14:textId="77777777" w:rsidR="00796F70" w:rsidRPr="00796F70" w:rsidRDefault="00796F70" w:rsidP="00796F70">
      <w:pPr>
        <w:pStyle w:val="Codelisting"/>
      </w:pPr>
      <w:r w:rsidRPr="00796F70">
        <w:t xml:space="preserve">      WE_REGION_CSV_FILE: /coordinates/regions_measurence.csv</w:t>
      </w:r>
    </w:p>
    <w:p w14:paraId="191FE78C" w14:textId="77777777" w:rsidR="00796F70" w:rsidRPr="00796F70" w:rsidRDefault="00796F70" w:rsidP="00796F70">
      <w:pPr>
        <w:pStyle w:val="Codelisting"/>
      </w:pPr>
      <w:r w:rsidRPr="00796F70">
        <w:t xml:space="preserve">      WE_KEY_SEQUENCE: 2d,2t,10u,10</w:t>
      </w:r>
      <w:proofErr w:type="gramStart"/>
      <w:r w:rsidRPr="00796F70">
        <w:t>v,ptype</w:t>
      </w:r>
      <w:proofErr w:type="gramEnd"/>
      <w:r w:rsidRPr="00796F70">
        <w:t>,sd,sf,sund,ssr,sp,tcc,tp,vis,ws,rh,cityName,region,strRegion,geonameId,position,validTime,validityDateTime</w:t>
      </w:r>
    </w:p>
    <w:p w14:paraId="7802A805" w14:textId="77777777" w:rsidR="00796F70" w:rsidRPr="00796F70" w:rsidRDefault="00796F70" w:rsidP="00796F70">
      <w:pPr>
        <w:pStyle w:val="Codelisting"/>
      </w:pPr>
      <w:r w:rsidRPr="00796F70">
        <w:t xml:space="preserve">      WE_NEW_KEY_SEQUENCE: ',,,,,,,,,,,,,,,,,,,,,'</w:t>
      </w:r>
    </w:p>
    <w:p w14:paraId="18F4B092" w14:textId="77777777" w:rsidR="00796F70" w:rsidRPr="00796F70" w:rsidRDefault="00796F70" w:rsidP="00796F70">
      <w:pPr>
        <w:pStyle w:val="Codelisting"/>
      </w:pPr>
      <w:r w:rsidRPr="00796F70">
        <w:t xml:space="preserve">    </w:t>
      </w:r>
      <w:proofErr w:type="spellStart"/>
      <w:r w:rsidRPr="00796F70">
        <w:t>stdin_open</w:t>
      </w:r>
      <w:proofErr w:type="spellEnd"/>
      <w:r w:rsidRPr="00796F70">
        <w:t>: true</w:t>
      </w:r>
    </w:p>
    <w:p w14:paraId="7E26821D" w14:textId="77777777" w:rsidR="00796F70" w:rsidRPr="00796F70" w:rsidRDefault="00796F70" w:rsidP="00796F70">
      <w:pPr>
        <w:pStyle w:val="Codelisting"/>
      </w:pPr>
      <w:r w:rsidRPr="00796F70">
        <w:t xml:space="preserve">    volumes:</w:t>
      </w:r>
    </w:p>
    <w:p w14:paraId="265A91C4" w14:textId="77777777" w:rsidR="00796F70" w:rsidRPr="00796F70" w:rsidRDefault="00796F70" w:rsidP="00796F70">
      <w:pPr>
        <w:pStyle w:val="Codelisting"/>
      </w:pPr>
      <w:r w:rsidRPr="00796F70">
        <w:t xml:space="preserve">    - /bigdata/steffen//</w:t>
      </w:r>
      <w:proofErr w:type="spellStart"/>
      <w:r w:rsidRPr="00796F70">
        <w:t>run_daily_weather_owm</w:t>
      </w:r>
      <w:proofErr w:type="spellEnd"/>
      <w:r w:rsidRPr="00796F70">
        <w:t>/in:/in</w:t>
      </w:r>
    </w:p>
    <w:p w14:paraId="7B96D029" w14:textId="77777777" w:rsidR="00796F70" w:rsidRPr="00796F70" w:rsidRDefault="00796F70" w:rsidP="00796F70">
      <w:pPr>
        <w:pStyle w:val="Codelisting"/>
      </w:pPr>
      <w:r w:rsidRPr="00796F70">
        <w:t xml:space="preserve">    - /bigdata/steffen//</w:t>
      </w:r>
      <w:proofErr w:type="spellStart"/>
      <w:r w:rsidRPr="00796F70">
        <w:t>run_daily_weather_owm</w:t>
      </w:r>
      <w:proofErr w:type="spellEnd"/>
      <w:r w:rsidRPr="00796F70">
        <w:t>/_work00:/work</w:t>
      </w:r>
    </w:p>
    <w:p w14:paraId="63BCAB6E" w14:textId="77777777" w:rsidR="00796F70" w:rsidRPr="00796F70" w:rsidRDefault="00796F70" w:rsidP="00796F70">
      <w:pPr>
        <w:pStyle w:val="Codelisting"/>
      </w:pPr>
      <w:r w:rsidRPr="00796F70">
        <w:t xml:space="preserve">    - /bigdata/steffen//</w:t>
      </w:r>
      <w:proofErr w:type="spellStart"/>
      <w:r w:rsidRPr="00796F70">
        <w:t>run_daily_weather_owm</w:t>
      </w:r>
      <w:proofErr w:type="spellEnd"/>
      <w:r w:rsidRPr="00796F70">
        <w:t>/_out00:/out</w:t>
      </w:r>
    </w:p>
    <w:p w14:paraId="58098296" w14:textId="77777777" w:rsidR="00796F70" w:rsidRPr="00796F70" w:rsidRDefault="00796F70" w:rsidP="00796F70">
      <w:pPr>
        <w:pStyle w:val="Codelisting"/>
      </w:pPr>
      <w:r w:rsidRPr="00796F70">
        <w:t xml:space="preserve">    - /bigdata/steffen//</w:t>
      </w:r>
      <w:proofErr w:type="spellStart"/>
      <w:r w:rsidRPr="00796F70">
        <w:t>run_daily_weather_owm</w:t>
      </w:r>
      <w:proofErr w:type="spellEnd"/>
      <w:r w:rsidRPr="00796F70">
        <w:t>/coordinates:/coordinates</w:t>
      </w:r>
    </w:p>
    <w:p w14:paraId="7FE39658" w14:textId="77777777" w:rsidR="00796F70" w:rsidRPr="00796F70" w:rsidRDefault="00796F70" w:rsidP="00796F70">
      <w:pPr>
        <w:pStyle w:val="Codelisting"/>
      </w:pPr>
      <w:r w:rsidRPr="00796F70">
        <w:t xml:space="preserve">    </w:t>
      </w:r>
      <w:proofErr w:type="spellStart"/>
      <w:r w:rsidRPr="00796F70">
        <w:t>tty</w:t>
      </w:r>
      <w:proofErr w:type="spellEnd"/>
      <w:r w:rsidRPr="00796F70">
        <w:t>: true</w:t>
      </w:r>
    </w:p>
    <w:p w14:paraId="590BB6B6" w14:textId="77777777" w:rsidR="00796F70" w:rsidRPr="00796F70" w:rsidRDefault="00796F70" w:rsidP="00796F70">
      <w:pPr>
        <w:pStyle w:val="Codelisting"/>
      </w:pPr>
      <w:r w:rsidRPr="00796F70">
        <w:t xml:space="preserve">    user: 1000:1000</w:t>
      </w:r>
    </w:p>
    <w:p w14:paraId="316D50FD" w14:textId="77777777" w:rsidR="00796F70" w:rsidRPr="00796F70" w:rsidRDefault="00796F70" w:rsidP="00796F70">
      <w:pPr>
        <w:pStyle w:val="Codelisting"/>
      </w:pPr>
      <w:r w:rsidRPr="00796F70">
        <w:t xml:space="preserve">    command:</w:t>
      </w:r>
    </w:p>
    <w:p w14:paraId="49C8D0D4" w14:textId="77777777" w:rsidR="00796F70" w:rsidRPr="00796F70" w:rsidRDefault="00796F70" w:rsidP="00796F70">
      <w:pPr>
        <w:pStyle w:val="Codelisting"/>
      </w:pPr>
      <w:r w:rsidRPr="00796F70">
        <w:t xml:space="preserve">    - '0'</w:t>
      </w:r>
    </w:p>
    <w:p w14:paraId="38002377" w14:textId="77777777" w:rsidR="00796F70" w:rsidRPr="00796F70" w:rsidRDefault="00796F70" w:rsidP="00796F70">
      <w:pPr>
        <w:pStyle w:val="Codelisting"/>
      </w:pPr>
      <w:r w:rsidRPr="00796F70">
        <w:t xml:space="preserve">    - /code</w:t>
      </w:r>
    </w:p>
    <w:p w14:paraId="785D6CE3" w14:textId="77777777" w:rsidR="00796F70" w:rsidRPr="00796F70" w:rsidRDefault="00796F70" w:rsidP="00796F70">
      <w:pPr>
        <w:pStyle w:val="Codelisting"/>
      </w:pPr>
      <w:r w:rsidRPr="00796F70">
        <w:t xml:space="preserve">    - /in</w:t>
      </w:r>
    </w:p>
    <w:p w14:paraId="33272672" w14:textId="77777777" w:rsidR="00796F70" w:rsidRPr="00796F70" w:rsidRDefault="00796F70" w:rsidP="00796F70">
      <w:pPr>
        <w:pStyle w:val="Codelisting"/>
      </w:pPr>
      <w:r w:rsidRPr="00796F70">
        <w:t xml:space="preserve">    - /work</w:t>
      </w:r>
    </w:p>
    <w:p w14:paraId="7FFA9F21" w14:textId="77777777" w:rsidR="00796F70" w:rsidRPr="00796F70" w:rsidRDefault="00796F70" w:rsidP="00796F70">
      <w:pPr>
        <w:pStyle w:val="Codelisting"/>
      </w:pPr>
      <w:r w:rsidRPr="00796F70">
        <w:t xml:space="preserve">    - /out</w:t>
      </w:r>
    </w:p>
    <w:p w14:paraId="4CB7AC46" w14:textId="77777777" w:rsidR="00796F70" w:rsidRPr="00796F70" w:rsidRDefault="00796F70" w:rsidP="00796F70">
      <w:pPr>
        <w:pStyle w:val="Codelisting"/>
      </w:pPr>
      <w:r w:rsidRPr="00796F70">
        <w:t xml:space="preserve">    labels:</w:t>
      </w:r>
    </w:p>
    <w:p w14:paraId="3D58D9DD" w14:textId="77777777" w:rsidR="00796F70" w:rsidRPr="00796F70" w:rsidRDefault="00796F70" w:rsidP="00796F70">
      <w:pPr>
        <w:pStyle w:val="Codelisting"/>
      </w:pPr>
      <w:r w:rsidRPr="00796F70">
        <w:t xml:space="preserve">      </w:t>
      </w:r>
      <w:proofErr w:type="spellStart"/>
      <w:proofErr w:type="gramStart"/>
      <w:r w:rsidRPr="00796F70">
        <w:t>io.rancher</w:t>
      </w:r>
      <w:proofErr w:type="gramEnd"/>
      <w:r w:rsidRPr="00796F70">
        <w:t>.container.start_once</w:t>
      </w:r>
      <w:proofErr w:type="spellEnd"/>
      <w:r w:rsidRPr="00796F70">
        <w:t>: 'true'</w:t>
      </w:r>
    </w:p>
    <w:p w14:paraId="14AAC45C" w14:textId="77777777" w:rsidR="00796F70" w:rsidRPr="00796F70" w:rsidRDefault="00796F70" w:rsidP="00796F70">
      <w:pPr>
        <w:pStyle w:val="Codelisting"/>
      </w:pPr>
      <w:r w:rsidRPr="00796F70">
        <w:t xml:space="preserve">      </w:t>
      </w:r>
      <w:proofErr w:type="spellStart"/>
      <w:proofErr w:type="gramStart"/>
      <w:r w:rsidRPr="00796F70">
        <w:t>io.rancher</w:t>
      </w:r>
      <w:proofErr w:type="gramEnd"/>
      <w:r w:rsidRPr="00796F70">
        <w:t>.container.pull_image</w:t>
      </w:r>
      <w:proofErr w:type="spellEnd"/>
      <w:r w:rsidRPr="00796F70">
        <w:t>: always</w:t>
      </w:r>
    </w:p>
    <w:p w14:paraId="194EA97E" w14:textId="763BC56D" w:rsidR="005571E8" w:rsidRPr="00335FD8" w:rsidRDefault="00796F70" w:rsidP="00796F70">
      <w:pPr>
        <w:pStyle w:val="Codelisting"/>
      </w:pPr>
      <w:r w:rsidRPr="00796F70">
        <w:t xml:space="preserve">      </w:t>
      </w:r>
      <w:proofErr w:type="spellStart"/>
      <w:proofErr w:type="gramStart"/>
      <w:r w:rsidRPr="00796F70">
        <w:t>cron.schedule</w:t>
      </w:r>
      <w:proofErr w:type="spellEnd"/>
      <w:proofErr w:type="gramEnd"/>
      <w:r w:rsidRPr="00796F70">
        <w:t>: 0 1 * * 1</w:t>
      </w:r>
    </w:p>
    <w:p w14:paraId="48920BDB" w14:textId="77777777" w:rsidR="00CC2ABD" w:rsidRDefault="00CC2ABD">
      <w:pPr>
        <w:spacing w:after="0" w:line="240" w:lineRule="auto"/>
        <w:jc w:val="left"/>
        <w:rPr>
          <w:rFonts w:eastAsia="Perpetua"/>
          <w:b/>
          <w:spacing w:val="20"/>
          <w:sz w:val="28"/>
          <w:szCs w:val="26"/>
        </w:rPr>
      </w:pPr>
      <w:r>
        <w:br w:type="page"/>
      </w:r>
    </w:p>
    <w:p w14:paraId="2CA839C5" w14:textId="210E9C61" w:rsidR="004F486A" w:rsidRPr="004F486A" w:rsidRDefault="004F486A" w:rsidP="004F486A">
      <w:pPr>
        <w:pStyle w:val="Heading2"/>
      </w:pPr>
      <w:bookmarkStart w:id="33" w:name="_Toc27133472"/>
      <w:r w:rsidRPr="004F486A">
        <w:lastRenderedPageBreak/>
        <w:t>07_uploadtomysql</w:t>
      </w:r>
      <w:bookmarkEnd w:id="33"/>
    </w:p>
    <w:p w14:paraId="6AADF552" w14:textId="207E64E1" w:rsidR="00C7078A" w:rsidRDefault="00C7078A" w:rsidP="00C7078A">
      <w:r>
        <w:t>This script fetches a csv file with one header row and upload the data to a MySQL database table</w:t>
      </w:r>
      <w:r>
        <w:br/>
        <w:t xml:space="preserve">The script monitors the input </w:t>
      </w:r>
      <w:proofErr w:type="spellStart"/>
      <w:r>
        <w:t>dir</w:t>
      </w:r>
      <w:proofErr w:type="spellEnd"/>
      <w:r w:rsidR="00761A19">
        <w:t xml:space="preserve"> for csv files to upload. If not file present it will sleep for 60sec before trying again.</w:t>
      </w:r>
    </w:p>
    <w:p w14:paraId="778997C1" w14:textId="77777777" w:rsidR="00495017" w:rsidRDefault="00495017" w:rsidP="00495017">
      <w:pPr>
        <w:pStyle w:val="Heading3"/>
      </w:pPr>
      <w:bookmarkStart w:id="34" w:name="_Toc27133473"/>
      <w:r>
        <w:t>Volumes</w:t>
      </w:r>
      <w:bookmarkEnd w:id="34"/>
    </w:p>
    <w:p w14:paraId="748FCB5C" w14:textId="77777777" w:rsidR="00495017" w:rsidRDefault="00495017" w:rsidP="00495017">
      <w:r>
        <w:t>Volume setup. Must match arguments:</w:t>
      </w:r>
    </w:p>
    <w:p w14:paraId="4B797930" w14:textId="77777777" w:rsidR="00495017" w:rsidRDefault="00495017" w:rsidP="00215C46">
      <w:pPr>
        <w:pStyle w:val="ListParagraph"/>
        <w:numPr>
          <w:ilvl w:val="0"/>
          <w:numId w:val="7"/>
        </w:numPr>
      </w:pPr>
      <w:r>
        <w:t>/</w:t>
      </w:r>
      <w:proofErr w:type="gramStart"/>
      <w:r>
        <w:t>code  -</w:t>
      </w:r>
      <w:proofErr w:type="gramEnd"/>
      <w:r>
        <w:t xml:space="preserve">  internal location for scripts in the container (created internally)</w:t>
      </w:r>
    </w:p>
    <w:p w14:paraId="0E2B0E84" w14:textId="36D95FEA" w:rsidR="00495017" w:rsidRDefault="00495017" w:rsidP="00215C46">
      <w:pPr>
        <w:pStyle w:val="ListParagraph"/>
        <w:numPr>
          <w:ilvl w:val="0"/>
          <w:numId w:val="7"/>
        </w:numPr>
      </w:pPr>
      <w:r>
        <w:t>/</w:t>
      </w:r>
      <w:proofErr w:type="gramStart"/>
      <w:r>
        <w:t>in  -</w:t>
      </w:r>
      <w:proofErr w:type="gramEnd"/>
      <w:r>
        <w:t xml:space="preserve">  used for passing input files to this container (mandatory)</w:t>
      </w:r>
    </w:p>
    <w:p w14:paraId="24D89CE5" w14:textId="77777777" w:rsidR="00495017" w:rsidRDefault="00495017" w:rsidP="00215C46">
      <w:pPr>
        <w:pStyle w:val="ListParagraph"/>
        <w:numPr>
          <w:ilvl w:val="0"/>
          <w:numId w:val="7"/>
        </w:numPr>
      </w:pPr>
      <w:r>
        <w:t>/</w:t>
      </w:r>
      <w:proofErr w:type="gramStart"/>
      <w:r>
        <w:t>work  -</w:t>
      </w:r>
      <w:proofErr w:type="gramEnd"/>
      <w:r>
        <w:t xml:space="preserve">  used for intermediate files (mandatory)</w:t>
      </w:r>
    </w:p>
    <w:p w14:paraId="2507C6D9" w14:textId="77777777" w:rsidR="00495017" w:rsidRDefault="00495017" w:rsidP="00215C46">
      <w:pPr>
        <w:pStyle w:val="ListParagraph"/>
        <w:numPr>
          <w:ilvl w:val="0"/>
          <w:numId w:val="7"/>
        </w:numPr>
      </w:pPr>
      <w:r>
        <w:t>/</w:t>
      </w:r>
      <w:proofErr w:type="gramStart"/>
      <w:r>
        <w:t>out..</w:t>
      </w:r>
      <w:proofErr w:type="gramEnd"/>
      <w:r>
        <w:t>-..location for process results for next step in the pipeline (mandatory)</w:t>
      </w:r>
    </w:p>
    <w:p w14:paraId="5FB17527" w14:textId="77777777" w:rsidR="00495017" w:rsidRDefault="00495017" w:rsidP="00495017">
      <w:pPr>
        <w:pStyle w:val="Heading3"/>
      </w:pPr>
      <w:bookmarkStart w:id="35" w:name="_Toc27133474"/>
      <w:r>
        <w:t>Arguments</w:t>
      </w:r>
      <w:bookmarkEnd w:id="35"/>
    </w:p>
    <w:p w14:paraId="35E83C39" w14:textId="77777777" w:rsidR="00495017" w:rsidRDefault="00495017" w:rsidP="00495017">
      <w:r>
        <w:t xml:space="preserve">Arguments are passed to the container </w:t>
      </w:r>
      <w:proofErr w:type="spellStart"/>
      <w:r>
        <w:t>entrypoint</w:t>
      </w:r>
      <w:proofErr w:type="spellEnd"/>
      <w:r>
        <w:t xml:space="preserve"> and as environment variables:</w:t>
      </w:r>
    </w:p>
    <w:p w14:paraId="295B357E" w14:textId="77777777" w:rsidR="00495017" w:rsidRDefault="00495017" w:rsidP="00495017">
      <w:r>
        <w:t xml:space="preserve">Container </w:t>
      </w:r>
      <w:proofErr w:type="spellStart"/>
      <w:r>
        <w:t>entrypoint</w:t>
      </w:r>
      <w:proofErr w:type="spellEnd"/>
      <w:r>
        <w:t xml:space="preserve"> params:</w:t>
      </w:r>
    </w:p>
    <w:p w14:paraId="2B1FF3FF" w14:textId="0EF0C6A4" w:rsidR="00495017" w:rsidRDefault="00495017" w:rsidP="00215C46">
      <w:pPr>
        <w:pStyle w:val="ListParagraph"/>
        <w:numPr>
          <w:ilvl w:val="0"/>
          <w:numId w:val="8"/>
        </w:numPr>
      </w:pPr>
      <w:r>
        <w:t>Max wait for file count. Set to '0' (how many idle 60 sleep periods before terminating)</w:t>
      </w:r>
    </w:p>
    <w:p w14:paraId="03E05395" w14:textId="77777777" w:rsidR="00495017" w:rsidRDefault="00495017" w:rsidP="00215C46">
      <w:pPr>
        <w:pStyle w:val="ListParagraph"/>
        <w:numPr>
          <w:ilvl w:val="0"/>
          <w:numId w:val="8"/>
        </w:numPr>
      </w:pPr>
      <w:r>
        <w:t>Name of code location. Set to '/code'</w:t>
      </w:r>
    </w:p>
    <w:p w14:paraId="4FF33BB7" w14:textId="77777777" w:rsidR="00495017" w:rsidRDefault="00495017" w:rsidP="00215C46">
      <w:pPr>
        <w:pStyle w:val="ListParagraph"/>
        <w:numPr>
          <w:ilvl w:val="0"/>
          <w:numId w:val="8"/>
        </w:numPr>
      </w:pPr>
      <w:r>
        <w:t>Name of input location. Set to '/in' (must match given volume name)</w:t>
      </w:r>
    </w:p>
    <w:p w14:paraId="4146CB59" w14:textId="77777777" w:rsidR="00495017" w:rsidRDefault="00495017" w:rsidP="00215C46">
      <w:pPr>
        <w:pStyle w:val="ListParagraph"/>
        <w:numPr>
          <w:ilvl w:val="0"/>
          <w:numId w:val="8"/>
        </w:numPr>
      </w:pPr>
      <w:r>
        <w:t>Name of work location. Set to '/work' (must match given volume name)</w:t>
      </w:r>
    </w:p>
    <w:p w14:paraId="53F3F670" w14:textId="77777777" w:rsidR="00495017" w:rsidRDefault="00495017" w:rsidP="00215C46">
      <w:pPr>
        <w:pStyle w:val="ListParagraph"/>
        <w:numPr>
          <w:ilvl w:val="0"/>
          <w:numId w:val="8"/>
        </w:numPr>
      </w:pPr>
      <w:r>
        <w:t>Name of out location. Set to '/out' (must match given volume name)</w:t>
      </w:r>
    </w:p>
    <w:p w14:paraId="5142101C" w14:textId="77777777" w:rsidR="00495017" w:rsidRDefault="00495017" w:rsidP="00495017">
      <w:r>
        <w:t>Example params:  0 /code /in /work /out</w:t>
      </w:r>
    </w:p>
    <w:p w14:paraId="37B02535" w14:textId="0B106D16" w:rsidR="00A7456A" w:rsidRPr="00A7456A" w:rsidRDefault="00A7456A" w:rsidP="00A7456A">
      <w:pPr>
        <w:rPr>
          <w:lang w:eastAsia="nb-NO"/>
        </w:rPr>
      </w:pPr>
      <w:r w:rsidRPr="00A7456A">
        <w:rPr>
          <w:lang w:eastAsia="nb-NO"/>
        </w:rPr>
        <w:t>A set of environment variables are ne</w:t>
      </w:r>
      <w:r>
        <w:rPr>
          <w:lang w:eastAsia="nb-NO"/>
        </w:rPr>
        <w:t>e</w:t>
      </w:r>
      <w:r w:rsidRPr="00A7456A">
        <w:rPr>
          <w:lang w:eastAsia="nb-NO"/>
        </w:rPr>
        <w:t>ded to access the database</w:t>
      </w:r>
    </w:p>
    <w:p w14:paraId="7B9025D6" w14:textId="77777777" w:rsidR="00A7456A" w:rsidRPr="00A7456A" w:rsidRDefault="00A7456A" w:rsidP="00215C46">
      <w:pPr>
        <w:pStyle w:val="ListParagraph"/>
        <w:numPr>
          <w:ilvl w:val="0"/>
          <w:numId w:val="10"/>
        </w:numPr>
        <w:rPr>
          <w:lang w:eastAsia="nb-NO"/>
        </w:rPr>
      </w:pPr>
      <w:r w:rsidRPr="00A7456A">
        <w:rPr>
          <w:lang w:eastAsia="nb-NO"/>
        </w:rPr>
        <w:t>WE_SERVER_ADDR: IP address of name to the MySQL server</w:t>
      </w:r>
    </w:p>
    <w:p w14:paraId="64087CCC" w14:textId="77777777" w:rsidR="00A7456A" w:rsidRPr="00A7456A" w:rsidRDefault="00A7456A" w:rsidP="00215C46">
      <w:pPr>
        <w:pStyle w:val="ListParagraph"/>
        <w:numPr>
          <w:ilvl w:val="0"/>
          <w:numId w:val="10"/>
        </w:numPr>
        <w:rPr>
          <w:lang w:val="nb-NO" w:eastAsia="nb-NO"/>
        </w:rPr>
      </w:pPr>
      <w:r w:rsidRPr="00A7456A">
        <w:rPr>
          <w:lang w:val="nb-NO" w:eastAsia="nb-NO"/>
        </w:rPr>
        <w:t xml:space="preserve">WE_SERVER_USR: </w:t>
      </w:r>
      <w:proofErr w:type="spellStart"/>
      <w:r w:rsidRPr="00A7456A">
        <w:rPr>
          <w:lang w:val="nb-NO" w:eastAsia="nb-NO"/>
        </w:rPr>
        <w:t>Username</w:t>
      </w:r>
      <w:proofErr w:type="spellEnd"/>
    </w:p>
    <w:p w14:paraId="34A89A44" w14:textId="77777777" w:rsidR="00A7456A" w:rsidRPr="00A7456A" w:rsidRDefault="00A7456A" w:rsidP="00215C46">
      <w:pPr>
        <w:pStyle w:val="ListParagraph"/>
        <w:numPr>
          <w:ilvl w:val="0"/>
          <w:numId w:val="10"/>
        </w:numPr>
        <w:rPr>
          <w:lang w:val="nb-NO" w:eastAsia="nb-NO"/>
        </w:rPr>
      </w:pPr>
      <w:r w:rsidRPr="00A7456A">
        <w:rPr>
          <w:lang w:val="nb-NO" w:eastAsia="nb-NO"/>
        </w:rPr>
        <w:t xml:space="preserve">WE_SERVER_PWD: </w:t>
      </w:r>
      <w:proofErr w:type="spellStart"/>
      <w:r w:rsidRPr="00A7456A">
        <w:rPr>
          <w:lang w:val="nb-NO" w:eastAsia="nb-NO"/>
        </w:rPr>
        <w:t>Password</w:t>
      </w:r>
      <w:proofErr w:type="spellEnd"/>
    </w:p>
    <w:p w14:paraId="4332FBB8" w14:textId="77777777" w:rsidR="00A7456A" w:rsidRPr="00A7456A" w:rsidRDefault="00A7456A" w:rsidP="00215C46">
      <w:pPr>
        <w:pStyle w:val="ListParagraph"/>
        <w:numPr>
          <w:ilvl w:val="0"/>
          <w:numId w:val="10"/>
        </w:numPr>
        <w:rPr>
          <w:lang w:eastAsia="nb-NO"/>
        </w:rPr>
      </w:pPr>
      <w:r w:rsidRPr="00A7456A">
        <w:rPr>
          <w:lang w:eastAsia="nb-NO"/>
        </w:rPr>
        <w:t>WE_DB_NAME: Database name.</w:t>
      </w:r>
    </w:p>
    <w:p w14:paraId="15EF9398" w14:textId="77777777" w:rsidR="00A7456A" w:rsidRPr="00A7456A" w:rsidRDefault="00A7456A" w:rsidP="00215C46">
      <w:pPr>
        <w:pStyle w:val="ListParagraph"/>
        <w:numPr>
          <w:ilvl w:val="0"/>
          <w:numId w:val="10"/>
        </w:numPr>
        <w:rPr>
          <w:lang w:eastAsia="nb-NO"/>
        </w:rPr>
      </w:pPr>
      <w:r w:rsidRPr="00A7456A">
        <w:rPr>
          <w:lang w:eastAsia="nb-NO"/>
        </w:rPr>
        <w:t>WE_TABLE_NAME: Table name in the database to upload to.</w:t>
      </w:r>
    </w:p>
    <w:p w14:paraId="22FDE837" w14:textId="77777777" w:rsidR="00A7456A" w:rsidRPr="00A7456A" w:rsidRDefault="00A7456A" w:rsidP="00215C46">
      <w:pPr>
        <w:pStyle w:val="ListParagraph"/>
        <w:numPr>
          <w:ilvl w:val="0"/>
          <w:numId w:val="10"/>
        </w:numPr>
        <w:rPr>
          <w:lang w:eastAsia="nb-NO"/>
        </w:rPr>
      </w:pPr>
      <w:r w:rsidRPr="00A7456A">
        <w:rPr>
          <w:lang w:eastAsia="nb-NO"/>
        </w:rPr>
        <w:t xml:space="preserve">WE_TABLE_COLUMNS: Column names to use. </w:t>
      </w:r>
      <w:proofErr w:type="gramStart"/>
      <w:r w:rsidRPr="00A7456A">
        <w:rPr>
          <w:lang w:eastAsia="nb-NO"/>
        </w:rPr>
        <w:t>Has to</w:t>
      </w:r>
      <w:proofErr w:type="gramEnd"/>
      <w:r w:rsidRPr="00A7456A">
        <w:rPr>
          <w:lang w:eastAsia="nb-NO"/>
        </w:rPr>
        <w:t xml:space="preserve"> be a comma separated list.</w:t>
      </w:r>
    </w:p>
    <w:p w14:paraId="5EBC21C0" w14:textId="77777777" w:rsidR="00495017" w:rsidRDefault="00495017" w:rsidP="00495017">
      <w:r>
        <w:t>Example of environment vars:</w:t>
      </w:r>
    </w:p>
    <w:p w14:paraId="4CCCE450" w14:textId="77777777" w:rsidR="00A7456A" w:rsidRPr="00A7456A" w:rsidRDefault="00A7456A" w:rsidP="00A7456A">
      <w:pPr>
        <w:pStyle w:val="Codelisting"/>
        <w:rPr>
          <w:bdr w:val="none" w:sz="0" w:space="0" w:color="auto" w:frame="1"/>
          <w:lang w:eastAsia="nb-NO"/>
        </w:rPr>
      </w:pPr>
      <w:r w:rsidRPr="00A7456A">
        <w:rPr>
          <w:bdr w:val="none" w:sz="0" w:space="0" w:color="auto" w:frame="1"/>
          <w:lang w:eastAsia="nb-NO"/>
        </w:rPr>
        <w:t>WE_SERVER_ADDR=192.168.1.21</w:t>
      </w:r>
    </w:p>
    <w:p w14:paraId="6B5FBF21" w14:textId="77777777" w:rsidR="00A7456A" w:rsidRPr="00A7456A" w:rsidRDefault="00A7456A" w:rsidP="00A7456A">
      <w:pPr>
        <w:pStyle w:val="Codelisting"/>
        <w:rPr>
          <w:bdr w:val="none" w:sz="0" w:space="0" w:color="auto" w:frame="1"/>
          <w:lang w:eastAsia="nb-NO"/>
        </w:rPr>
      </w:pPr>
      <w:r w:rsidRPr="00A7456A">
        <w:rPr>
          <w:bdr w:val="none" w:sz="0" w:space="0" w:color="auto" w:frame="1"/>
          <w:lang w:eastAsia="nb-NO"/>
        </w:rPr>
        <w:t>WE_SERVER_USR=</w:t>
      </w:r>
      <w:proofErr w:type="spellStart"/>
      <w:r w:rsidRPr="00A7456A">
        <w:rPr>
          <w:bdr w:val="none" w:sz="0" w:space="0" w:color="auto" w:frame="1"/>
          <w:lang w:eastAsia="nb-NO"/>
        </w:rPr>
        <w:t>my_user</w:t>
      </w:r>
      <w:proofErr w:type="spellEnd"/>
    </w:p>
    <w:p w14:paraId="53344EAC" w14:textId="77777777" w:rsidR="00A7456A" w:rsidRPr="00A7456A" w:rsidRDefault="00A7456A" w:rsidP="00A7456A">
      <w:pPr>
        <w:pStyle w:val="Codelisting"/>
        <w:rPr>
          <w:bdr w:val="none" w:sz="0" w:space="0" w:color="auto" w:frame="1"/>
          <w:lang w:eastAsia="nb-NO"/>
        </w:rPr>
      </w:pPr>
      <w:r w:rsidRPr="00A7456A">
        <w:rPr>
          <w:bdr w:val="none" w:sz="0" w:space="0" w:color="auto" w:frame="1"/>
          <w:lang w:eastAsia="nb-NO"/>
        </w:rPr>
        <w:t>WE_SERVER_PWD=</w:t>
      </w:r>
      <w:proofErr w:type="spellStart"/>
      <w:r w:rsidRPr="00A7456A">
        <w:rPr>
          <w:bdr w:val="none" w:sz="0" w:space="0" w:color="auto" w:frame="1"/>
          <w:lang w:eastAsia="nb-NO"/>
        </w:rPr>
        <w:t>xyzz</w:t>
      </w:r>
      <w:proofErr w:type="spellEnd"/>
    </w:p>
    <w:p w14:paraId="18BAF5BA" w14:textId="77777777" w:rsidR="00A7456A" w:rsidRPr="00A7456A" w:rsidRDefault="00A7456A" w:rsidP="00A7456A">
      <w:pPr>
        <w:pStyle w:val="Codelisting"/>
        <w:rPr>
          <w:bdr w:val="none" w:sz="0" w:space="0" w:color="auto" w:frame="1"/>
          <w:lang w:eastAsia="nb-NO"/>
        </w:rPr>
      </w:pPr>
      <w:r w:rsidRPr="00A7456A">
        <w:rPr>
          <w:bdr w:val="none" w:sz="0" w:space="0" w:color="auto" w:frame="1"/>
          <w:lang w:eastAsia="nb-NO"/>
        </w:rPr>
        <w:t>WE_DB_NAME=</w:t>
      </w:r>
      <w:proofErr w:type="spellStart"/>
      <w:r w:rsidRPr="00A7456A">
        <w:rPr>
          <w:bdr w:val="none" w:sz="0" w:space="0" w:color="auto" w:frame="1"/>
          <w:lang w:eastAsia="nb-NO"/>
        </w:rPr>
        <w:t>test_import</w:t>
      </w:r>
      <w:proofErr w:type="spellEnd"/>
    </w:p>
    <w:p w14:paraId="5771A0DC" w14:textId="77777777" w:rsidR="00A7456A" w:rsidRPr="00A7456A" w:rsidRDefault="00A7456A" w:rsidP="00A7456A">
      <w:pPr>
        <w:pStyle w:val="Codelisting"/>
        <w:rPr>
          <w:bdr w:val="none" w:sz="0" w:space="0" w:color="auto" w:frame="1"/>
          <w:lang w:eastAsia="nb-NO"/>
        </w:rPr>
      </w:pPr>
      <w:r w:rsidRPr="00A7456A">
        <w:rPr>
          <w:bdr w:val="none" w:sz="0" w:space="0" w:color="auto" w:frame="1"/>
          <w:lang w:eastAsia="nb-NO"/>
        </w:rPr>
        <w:t>WE_TABLE_NAME=</w:t>
      </w:r>
      <w:proofErr w:type="spellStart"/>
      <w:r w:rsidRPr="00A7456A">
        <w:rPr>
          <w:bdr w:val="none" w:sz="0" w:space="0" w:color="auto" w:frame="1"/>
          <w:lang w:eastAsia="nb-NO"/>
        </w:rPr>
        <w:t>weather_data</w:t>
      </w:r>
      <w:proofErr w:type="spellEnd"/>
    </w:p>
    <w:p w14:paraId="3D34EBEB" w14:textId="77777777" w:rsidR="00A7456A" w:rsidRPr="00A7456A" w:rsidRDefault="00A7456A" w:rsidP="00A7456A">
      <w:pPr>
        <w:pStyle w:val="Codelisting"/>
        <w:rPr>
          <w:lang w:eastAsia="nb-NO"/>
        </w:rPr>
      </w:pPr>
      <w:r w:rsidRPr="00A7456A">
        <w:rPr>
          <w:bdr w:val="none" w:sz="0" w:space="0" w:color="auto" w:frame="1"/>
          <w:lang w:eastAsia="nb-NO"/>
        </w:rPr>
        <w:t>WE_TABLE_COLUMNS</w:t>
      </w:r>
      <w:proofErr w:type="gramStart"/>
      <w:r w:rsidRPr="00A7456A">
        <w:rPr>
          <w:bdr w:val="none" w:sz="0" w:space="0" w:color="auto" w:frame="1"/>
          <w:lang w:eastAsia="nb-NO"/>
        </w:rPr>
        <w:t>=(</w:t>
      </w:r>
      <w:proofErr w:type="spellStart"/>
      <w:proofErr w:type="gramEnd"/>
      <w:r w:rsidRPr="00A7456A">
        <w:rPr>
          <w:bdr w:val="none" w:sz="0" w:space="0" w:color="auto" w:frame="1"/>
          <w:lang w:eastAsia="nb-NO"/>
        </w:rPr>
        <w:t>storeId</w:t>
      </w:r>
      <w:proofErr w:type="spellEnd"/>
      <w:r w:rsidRPr="00A7456A">
        <w:rPr>
          <w:bdr w:val="none" w:sz="0" w:space="0" w:color="auto" w:frame="1"/>
          <w:lang w:eastAsia="nb-NO"/>
        </w:rPr>
        <w:t xml:space="preserve">, date, </w:t>
      </w:r>
      <w:proofErr w:type="spellStart"/>
      <w:r w:rsidRPr="00A7456A">
        <w:rPr>
          <w:bdr w:val="none" w:sz="0" w:space="0" w:color="auto" w:frame="1"/>
          <w:lang w:eastAsia="nb-NO"/>
        </w:rPr>
        <w:t>temp_avg</w:t>
      </w:r>
      <w:proofErr w:type="spellEnd"/>
      <w:r w:rsidRPr="00A7456A">
        <w:rPr>
          <w:bdr w:val="none" w:sz="0" w:space="0" w:color="auto" w:frame="1"/>
          <w:lang w:eastAsia="nb-NO"/>
        </w:rPr>
        <w:t xml:space="preserve">, </w:t>
      </w:r>
      <w:proofErr w:type="spellStart"/>
      <w:r w:rsidRPr="00A7456A">
        <w:rPr>
          <w:bdr w:val="none" w:sz="0" w:space="0" w:color="auto" w:frame="1"/>
          <w:lang w:eastAsia="nb-NO"/>
        </w:rPr>
        <w:t>temp_max</w:t>
      </w:r>
      <w:proofErr w:type="spellEnd"/>
      <w:r w:rsidRPr="00A7456A">
        <w:rPr>
          <w:bdr w:val="none" w:sz="0" w:space="0" w:color="auto" w:frame="1"/>
          <w:lang w:eastAsia="nb-NO"/>
        </w:rPr>
        <w:t xml:space="preserve">, </w:t>
      </w:r>
      <w:proofErr w:type="spellStart"/>
      <w:r w:rsidRPr="00A7456A">
        <w:rPr>
          <w:bdr w:val="none" w:sz="0" w:space="0" w:color="auto" w:frame="1"/>
          <w:lang w:eastAsia="nb-NO"/>
        </w:rPr>
        <w:t>temp_min</w:t>
      </w:r>
      <w:proofErr w:type="spellEnd"/>
      <w:r w:rsidRPr="00A7456A">
        <w:rPr>
          <w:bdr w:val="none" w:sz="0" w:space="0" w:color="auto" w:frame="1"/>
          <w:lang w:eastAsia="nb-NO"/>
        </w:rPr>
        <w:t xml:space="preserve">, </w:t>
      </w:r>
      <w:proofErr w:type="spellStart"/>
      <w:r w:rsidRPr="00A7456A">
        <w:rPr>
          <w:bdr w:val="none" w:sz="0" w:space="0" w:color="auto" w:frame="1"/>
          <w:lang w:eastAsia="nb-NO"/>
        </w:rPr>
        <w:t>precip_tot</w:t>
      </w:r>
      <w:proofErr w:type="spellEnd"/>
      <w:r w:rsidRPr="00A7456A">
        <w:rPr>
          <w:bdr w:val="none" w:sz="0" w:space="0" w:color="auto" w:frame="1"/>
          <w:lang w:eastAsia="nb-NO"/>
        </w:rPr>
        <w:t xml:space="preserve">, </w:t>
      </w:r>
      <w:proofErr w:type="spellStart"/>
      <w:r w:rsidRPr="00A7456A">
        <w:rPr>
          <w:bdr w:val="none" w:sz="0" w:space="0" w:color="auto" w:frame="1"/>
          <w:lang w:eastAsia="nb-NO"/>
        </w:rPr>
        <w:t>cloud_cov_avg</w:t>
      </w:r>
      <w:proofErr w:type="spellEnd"/>
      <w:r w:rsidRPr="00A7456A">
        <w:rPr>
          <w:bdr w:val="none" w:sz="0" w:space="0" w:color="auto" w:frame="1"/>
          <w:lang w:eastAsia="nb-NO"/>
        </w:rPr>
        <w:t>)</w:t>
      </w:r>
    </w:p>
    <w:p w14:paraId="3252D482" w14:textId="77777777" w:rsidR="00F851D0" w:rsidRDefault="00F851D0" w:rsidP="00F851D0">
      <w:pPr>
        <w:pStyle w:val="Heading3"/>
      </w:pPr>
      <w:bookmarkStart w:id="36" w:name="_Toc27133475"/>
      <w:r>
        <w:lastRenderedPageBreak/>
        <w:t>Source</w:t>
      </w:r>
      <w:bookmarkEnd w:id="36"/>
      <w:r>
        <w:t xml:space="preserve"> </w:t>
      </w:r>
    </w:p>
    <w:p w14:paraId="2EAF3EB1" w14:textId="1D898171" w:rsidR="00F851D0" w:rsidRDefault="00F851D0" w:rsidP="00F851D0">
      <w:pPr>
        <w:pStyle w:val="BodyContent"/>
        <w:rPr>
          <w:rFonts w:ascii="Helvetica" w:hAnsi="Helvetica"/>
          <w:color w:val="2C3E50"/>
          <w:sz w:val="20"/>
          <w:szCs w:val="20"/>
          <w:shd w:val="clear" w:color="auto" w:fill="FEF9E8"/>
        </w:rPr>
      </w:pPr>
      <w:r>
        <w:rPr>
          <w:lang w:val="en-GB"/>
        </w:rPr>
        <w:t xml:space="preserve">Docker image: </w:t>
      </w:r>
      <w:proofErr w:type="spellStart"/>
      <w:r w:rsidR="00760E08" w:rsidRPr="00760E08">
        <w:rPr>
          <w:rFonts w:ascii="Helvetica" w:hAnsi="Helvetica"/>
          <w:color w:val="2C3E50"/>
          <w:sz w:val="20"/>
          <w:szCs w:val="20"/>
          <w:shd w:val="clear" w:color="auto" w:fill="FEF9E8"/>
        </w:rPr>
        <w:t>datagraft</w:t>
      </w:r>
      <w:proofErr w:type="spellEnd"/>
      <w:r w:rsidR="00760E08" w:rsidRPr="00760E08">
        <w:rPr>
          <w:rFonts w:ascii="Helvetica" w:hAnsi="Helvetica"/>
          <w:color w:val="2C3E50"/>
          <w:sz w:val="20"/>
          <w:szCs w:val="20"/>
          <w:shd w:val="clear" w:color="auto" w:fill="FEF9E8"/>
        </w:rPr>
        <w:t>/lib_07_uploadtomysql</w:t>
      </w:r>
    </w:p>
    <w:p w14:paraId="1404E060" w14:textId="6195A646" w:rsidR="00F851D0" w:rsidRDefault="00F851D0" w:rsidP="00F851D0">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17" w:history="1">
        <w:r w:rsidR="00760E08" w:rsidRPr="00094C7F">
          <w:rPr>
            <w:rStyle w:val="Hyperlink"/>
          </w:rPr>
          <w:t>https://github.com/ew-shopp/ingestion_lib/tree/master/07_uploadtomysql</w:t>
        </w:r>
      </w:hyperlink>
      <w:hyperlink r:id="rId18" w:history="1"/>
    </w:p>
    <w:p w14:paraId="1A206EB6" w14:textId="77777777" w:rsidR="00F851D0" w:rsidRDefault="00F851D0" w:rsidP="00F851D0">
      <w:pPr>
        <w:pStyle w:val="Heading3"/>
      </w:pPr>
      <w:bookmarkStart w:id="37" w:name="_Toc27133476"/>
      <w:r>
        <w:t>Rancher setup example:</w:t>
      </w:r>
      <w:bookmarkEnd w:id="37"/>
    </w:p>
    <w:p w14:paraId="751F2B95" w14:textId="77777777" w:rsidR="00F851D0" w:rsidRDefault="00F851D0" w:rsidP="00F851D0">
      <w:pPr>
        <w:pStyle w:val="Codelisting"/>
      </w:pPr>
      <w:r>
        <w:t xml:space="preserve">  test-</w:t>
      </w:r>
      <w:proofErr w:type="spellStart"/>
      <w:r>
        <w:t>mysql</w:t>
      </w:r>
      <w:proofErr w:type="spellEnd"/>
      <w:r>
        <w:t>-upload:</w:t>
      </w:r>
    </w:p>
    <w:p w14:paraId="47D7F97A" w14:textId="77777777" w:rsidR="00F851D0" w:rsidRDefault="00F851D0" w:rsidP="00F851D0">
      <w:pPr>
        <w:pStyle w:val="Codelisting"/>
      </w:pPr>
      <w:r>
        <w:t xml:space="preserve">    image: </w:t>
      </w:r>
      <w:proofErr w:type="spellStart"/>
      <w:r>
        <w:t>datagraft</w:t>
      </w:r>
      <w:proofErr w:type="spellEnd"/>
      <w:r>
        <w:t>/test_07_uploadtomysql</w:t>
      </w:r>
    </w:p>
    <w:p w14:paraId="438A8B05" w14:textId="77777777" w:rsidR="00F851D0" w:rsidRDefault="00F851D0" w:rsidP="00F851D0">
      <w:pPr>
        <w:pStyle w:val="Codelisting"/>
      </w:pPr>
      <w:r>
        <w:t xml:space="preserve">    environment:</w:t>
      </w:r>
    </w:p>
    <w:p w14:paraId="35042685" w14:textId="77777777" w:rsidR="00F851D0" w:rsidRDefault="00F851D0" w:rsidP="00F851D0">
      <w:pPr>
        <w:pStyle w:val="Codelisting"/>
      </w:pPr>
      <w:r>
        <w:t xml:space="preserve">      WE_SERVER_ADDR: 192.168.1.21</w:t>
      </w:r>
    </w:p>
    <w:p w14:paraId="7B467EC6" w14:textId="77777777" w:rsidR="00F851D0" w:rsidRDefault="00F851D0" w:rsidP="00F851D0">
      <w:pPr>
        <w:pStyle w:val="Codelisting"/>
      </w:pPr>
      <w:r>
        <w:t xml:space="preserve">      WE_SERVER_USR: root</w:t>
      </w:r>
    </w:p>
    <w:p w14:paraId="5A7A768D" w14:textId="14AFB3C2" w:rsidR="00F851D0" w:rsidRDefault="00F851D0" w:rsidP="00F851D0">
      <w:pPr>
        <w:pStyle w:val="Codelisting"/>
      </w:pPr>
      <w:r>
        <w:t xml:space="preserve">      WE_SERVER_PWD: </w:t>
      </w:r>
      <w:proofErr w:type="spellStart"/>
      <w:r>
        <w:t>xyzz</w:t>
      </w:r>
      <w:proofErr w:type="spellEnd"/>
    </w:p>
    <w:p w14:paraId="2722EC8B" w14:textId="77777777" w:rsidR="00F851D0" w:rsidRDefault="00F851D0" w:rsidP="00F851D0">
      <w:pPr>
        <w:pStyle w:val="Codelisting"/>
      </w:pPr>
      <w:r>
        <w:t xml:space="preserve">      WE_DB_NAME: </w:t>
      </w:r>
      <w:proofErr w:type="spellStart"/>
      <w:r>
        <w:t>test_import</w:t>
      </w:r>
      <w:proofErr w:type="spellEnd"/>
    </w:p>
    <w:p w14:paraId="01D96ADD" w14:textId="77777777" w:rsidR="00F851D0" w:rsidRDefault="00F851D0" w:rsidP="00F851D0">
      <w:pPr>
        <w:pStyle w:val="Codelisting"/>
      </w:pPr>
      <w:r>
        <w:t xml:space="preserve">      WE_TABLE_NAME: </w:t>
      </w:r>
      <w:proofErr w:type="spellStart"/>
      <w:r>
        <w:t>weather_data</w:t>
      </w:r>
      <w:proofErr w:type="spellEnd"/>
    </w:p>
    <w:p w14:paraId="0CE55603" w14:textId="77777777" w:rsidR="00F851D0" w:rsidRDefault="00F851D0" w:rsidP="00F851D0">
      <w:pPr>
        <w:pStyle w:val="Codelisting"/>
      </w:pPr>
      <w:r>
        <w:t xml:space="preserve">      WE_TABLE_COLUMNS: (</w:t>
      </w:r>
      <w:proofErr w:type="spellStart"/>
      <w:r>
        <w:t>storeId</w:t>
      </w:r>
      <w:proofErr w:type="spellEnd"/>
      <w:r>
        <w:t xml:space="preserve">, date, </w:t>
      </w:r>
      <w:proofErr w:type="spellStart"/>
      <w:r>
        <w:t>temp_avg</w:t>
      </w:r>
      <w:proofErr w:type="spellEnd"/>
      <w:r>
        <w:t xml:space="preserve">, </w:t>
      </w:r>
      <w:proofErr w:type="spellStart"/>
      <w:r>
        <w:t>temp_max</w:t>
      </w:r>
      <w:proofErr w:type="spellEnd"/>
      <w:r>
        <w:t xml:space="preserve">, </w:t>
      </w:r>
      <w:proofErr w:type="spellStart"/>
      <w:r>
        <w:t>temp_min</w:t>
      </w:r>
      <w:proofErr w:type="spellEnd"/>
      <w:r>
        <w:t xml:space="preserve">, </w:t>
      </w:r>
      <w:proofErr w:type="spellStart"/>
      <w:r>
        <w:t>precip_tot</w:t>
      </w:r>
      <w:proofErr w:type="spellEnd"/>
      <w:r>
        <w:t xml:space="preserve">, </w:t>
      </w:r>
      <w:proofErr w:type="spellStart"/>
      <w:r>
        <w:t>cloud_cov_avg</w:t>
      </w:r>
      <w:proofErr w:type="spellEnd"/>
      <w:r>
        <w:t>)</w:t>
      </w:r>
    </w:p>
    <w:p w14:paraId="55216DA2" w14:textId="77777777" w:rsidR="00F851D0" w:rsidRDefault="00F851D0" w:rsidP="00F851D0">
      <w:pPr>
        <w:pStyle w:val="Codelisting"/>
      </w:pPr>
      <w:r>
        <w:t xml:space="preserve">      LOG_JOBS: '1'</w:t>
      </w:r>
    </w:p>
    <w:p w14:paraId="7E77C7B0" w14:textId="77777777" w:rsidR="00F851D0" w:rsidRDefault="00F851D0" w:rsidP="00F851D0">
      <w:pPr>
        <w:pStyle w:val="Codelisting"/>
      </w:pPr>
      <w:r>
        <w:t xml:space="preserve">    </w:t>
      </w:r>
      <w:proofErr w:type="spellStart"/>
      <w:r>
        <w:t>stdin_open</w:t>
      </w:r>
      <w:proofErr w:type="spellEnd"/>
      <w:r>
        <w:t>: true</w:t>
      </w:r>
    </w:p>
    <w:p w14:paraId="5434B8C7" w14:textId="77777777" w:rsidR="00F851D0" w:rsidRDefault="00F851D0" w:rsidP="00F851D0">
      <w:pPr>
        <w:pStyle w:val="Codelisting"/>
      </w:pPr>
      <w:r>
        <w:t xml:space="preserve">    volumes:</w:t>
      </w:r>
    </w:p>
    <w:p w14:paraId="05A17E4B" w14:textId="77777777" w:rsidR="00F851D0" w:rsidRDefault="00F851D0" w:rsidP="00F851D0">
      <w:pPr>
        <w:pStyle w:val="Codelisting"/>
      </w:pPr>
      <w:r>
        <w:t xml:space="preserve">    - /bigdata/steffen//</w:t>
      </w:r>
      <w:proofErr w:type="spellStart"/>
      <w:r>
        <w:t>run_daily_weather_owm</w:t>
      </w:r>
      <w:proofErr w:type="spellEnd"/>
      <w:r>
        <w:t>/_out01:/in</w:t>
      </w:r>
    </w:p>
    <w:p w14:paraId="1F76A81D" w14:textId="77777777" w:rsidR="00F851D0" w:rsidRDefault="00F851D0" w:rsidP="00F851D0">
      <w:pPr>
        <w:pStyle w:val="Codelisting"/>
      </w:pPr>
      <w:r>
        <w:t xml:space="preserve">    - /bigdata/steffen//</w:t>
      </w:r>
      <w:proofErr w:type="spellStart"/>
      <w:r>
        <w:t>run_daily_weather_owm</w:t>
      </w:r>
      <w:proofErr w:type="spellEnd"/>
      <w:r>
        <w:t>/_work02:/work</w:t>
      </w:r>
    </w:p>
    <w:p w14:paraId="261C2219" w14:textId="77777777" w:rsidR="00F851D0" w:rsidRDefault="00F851D0" w:rsidP="00F851D0">
      <w:pPr>
        <w:pStyle w:val="Codelisting"/>
      </w:pPr>
      <w:r>
        <w:t xml:space="preserve">    - /bigdata/steffen//</w:t>
      </w:r>
      <w:proofErr w:type="spellStart"/>
      <w:r>
        <w:t>run_daily_weather_owm</w:t>
      </w:r>
      <w:proofErr w:type="spellEnd"/>
      <w:r>
        <w:t>/_out02:/out</w:t>
      </w:r>
    </w:p>
    <w:p w14:paraId="2054F073" w14:textId="77777777" w:rsidR="00F851D0" w:rsidRDefault="00F851D0" w:rsidP="00F851D0">
      <w:pPr>
        <w:pStyle w:val="Codelisting"/>
      </w:pPr>
      <w:r>
        <w:t xml:space="preserve">    </w:t>
      </w:r>
      <w:proofErr w:type="spellStart"/>
      <w:r>
        <w:t>tty</w:t>
      </w:r>
      <w:proofErr w:type="spellEnd"/>
      <w:r>
        <w:t>: true</w:t>
      </w:r>
    </w:p>
    <w:p w14:paraId="75993DAC" w14:textId="77777777" w:rsidR="00F851D0" w:rsidRDefault="00F851D0" w:rsidP="00F851D0">
      <w:pPr>
        <w:pStyle w:val="Codelisting"/>
      </w:pPr>
      <w:r>
        <w:t xml:space="preserve">    user: 1000:1000</w:t>
      </w:r>
    </w:p>
    <w:p w14:paraId="12DFDDC8" w14:textId="77777777" w:rsidR="00F851D0" w:rsidRDefault="00F851D0" w:rsidP="00F851D0">
      <w:pPr>
        <w:pStyle w:val="Codelisting"/>
      </w:pPr>
      <w:r>
        <w:t xml:space="preserve">    command:</w:t>
      </w:r>
    </w:p>
    <w:p w14:paraId="314C0385" w14:textId="77777777" w:rsidR="00F851D0" w:rsidRDefault="00F851D0" w:rsidP="00F851D0">
      <w:pPr>
        <w:pStyle w:val="Codelisting"/>
      </w:pPr>
      <w:r>
        <w:t xml:space="preserve">    - '0'</w:t>
      </w:r>
    </w:p>
    <w:p w14:paraId="4C2FD231" w14:textId="77777777" w:rsidR="00F851D0" w:rsidRDefault="00F851D0" w:rsidP="00F851D0">
      <w:pPr>
        <w:pStyle w:val="Codelisting"/>
      </w:pPr>
      <w:r>
        <w:t xml:space="preserve">    - /code</w:t>
      </w:r>
    </w:p>
    <w:p w14:paraId="619F8993" w14:textId="77777777" w:rsidR="00F851D0" w:rsidRDefault="00F851D0" w:rsidP="00F851D0">
      <w:pPr>
        <w:pStyle w:val="Codelisting"/>
      </w:pPr>
      <w:r>
        <w:t xml:space="preserve">    - /in</w:t>
      </w:r>
    </w:p>
    <w:p w14:paraId="406DBC32" w14:textId="77777777" w:rsidR="00F851D0" w:rsidRDefault="00F851D0" w:rsidP="00F851D0">
      <w:pPr>
        <w:pStyle w:val="Codelisting"/>
      </w:pPr>
      <w:r>
        <w:t xml:space="preserve">    - /work</w:t>
      </w:r>
    </w:p>
    <w:p w14:paraId="4CD9A44D" w14:textId="77777777" w:rsidR="00F851D0" w:rsidRDefault="00F851D0" w:rsidP="00F851D0">
      <w:pPr>
        <w:pStyle w:val="Codelisting"/>
      </w:pPr>
      <w:r>
        <w:t xml:space="preserve">    - /out</w:t>
      </w:r>
    </w:p>
    <w:p w14:paraId="54810B84" w14:textId="77777777" w:rsidR="00F851D0" w:rsidRDefault="00F851D0" w:rsidP="00F851D0">
      <w:pPr>
        <w:pStyle w:val="Codelisting"/>
      </w:pPr>
      <w:r>
        <w:t xml:space="preserve">    labels:</w:t>
      </w:r>
    </w:p>
    <w:p w14:paraId="75A3B638" w14:textId="77777777" w:rsidR="00F851D0" w:rsidRDefault="00F851D0" w:rsidP="00F851D0">
      <w:pPr>
        <w:pStyle w:val="Codelisting"/>
      </w:pPr>
      <w:r>
        <w:t xml:space="preserve">      </w:t>
      </w:r>
      <w:proofErr w:type="spellStart"/>
      <w:proofErr w:type="gramStart"/>
      <w:r>
        <w:t>io.rancher</w:t>
      </w:r>
      <w:proofErr w:type="gramEnd"/>
      <w:r>
        <w:t>.container.pull_image</w:t>
      </w:r>
      <w:proofErr w:type="spellEnd"/>
      <w:r>
        <w:t>: always</w:t>
      </w:r>
    </w:p>
    <w:p w14:paraId="2FC2E30B" w14:textId="6A9D2FEF" w:rsidR="00C7078A" w:rsidRDefault="00F851D0" w:rsidP="00F851D0">
      <w:pPr>
        <w:pStyle w:val="Codelisting"/>
      </w:pPr>
      <w:r>
        <w:t xml:space="preserve">      </w:t>
      </w:r>
      <w:proofErr w:type="spellStart"/>
      <w:proofErr w:type="gramStart"/>
      <w:r>
        <w:t>io.rancher</w:t>
      </w:r>
      <w:proofErr w:type="gramEnd"/>
      <w:r>
        <w:t>.container.start_once</w:t>
      </w:r>
      <w:proofErr w:type="spellEnd"/>
      <w:r>
        <w:t>: 'true'</w:t>
      </w:r>
    </w:p>
    <w:p w14:paraId="4C39329E" w14:textId="77777777" w:rsidR="006924CA" w:rsidRDefault="006924CA">
      <w:pPr>
        <w:spacing w:after="0" w:line="240" w:lineRule="auto"/>
        <w:jc w:val="left"/>
        <w:rPr>
          <w:rFonts w:eastAsia="Perpetua"/>
          <w:b/>
          <w:spacing w:val="20"/>
          <w:sz w:val="28"/>
          <w:szCs w:val="26"/>
          <w:highlight w:val="yellow"/>
        </w:rPr>
      </w:pPr>
      <w:r>
        <w:rPr>
          <w:highlight w:val="yellow"/>
        </w:rPr>
        <w:br w:type="page"/>
      </w:r>
    </w:p>
    <w:p w14:paraId="4D3400CE" w14:textId="466C850E" w:rsidR="004F486A" w:rsidRPr="005A62E5" w:rsidRDefault="004F486A" w:rsidP="004F486A">
      <w:pPr>
        <w:pStyle w:val="Heading2"/>
      </w:pPr>
      <w:bookmarkStart w:id="38" w:name="_Toc27133477"/>
      <w:r w:rsidRPr="005A62E5">
        <w:lastRenderedPageBreak/>
        <w:t>10_unzip</w:t>
      </w:r>
      <w:bookmarkEnd w:id="38"/>
    </w:p>
    <w:p w14:paraId="547D3488" w14:textId="317049E2" w:rsidR="00760E08" w:rsidRDefault="00760E08" w:rsidP="00760E08">
      <w:pPr>
        <w:pStyle w:val="BodyContent"/>
        <w:rPr>
          <w:lang w:val="en-GB"/>
        </w:rPr>
      </w:pPr>
      <w:r w:rsidRPr="00760E08">
        <w:rPr>
          <w:lang w:val="en-GB"/>
        </w:rPr>
        <w:t xml:space="preserve">This script </w:t>
      </w:r>
      <w:proofErr w:type="gramStart"/>
      <w:r w:rsidRPr="00760E08">
        <w:rPr>
          <w:lang w:val="en-GB"/>
        </w:rPr>
        <w:t>unzip</w:t>
      </w:r>
      <w:proofErr w:type="gramEnd"/>
      <w:r w:rsidRPr="00760E08">
        <w:rPr>
          <w:lang w:val="en-GB"/>
        </w:rPr>
        <w:t xml:space="preserve"> </w:t>
      </w:r>
      <w:r>
        <w:rPr>
          <w:lang w:val="en-GB"/>
        </w:rPr>
        <w:t>a zip-archive without folder information. The files in the archive are moved to the out directory.</w:t>
      </w:r>
    </w:p>
    <w:p w14:paraId="1925326E" w14:textId="77777777" w:rsidR="00760E08" w:rsidRDefault="00760E08" w:rsidP="00760E08">
      <w:pPr>
        <w:pStyle w:val="Heading3"/>
      </w:pPr>
      <w:bookmarkStart w:id="39" w:name="_Toc27133478"/>
      <w:r>
        <w:t>Volumes</w:t>
      </w:r>
      <w:bookmarkEnd w:id="39"/>
    </w:p>
    <w:p w14:paraId="430C73A9" w14:textId="77777777" w:rsidR="00760E08" w:rsidRDefault="00760E08" w:rsidP="00760E08">
      <w:r>
        <w:t>Volume setup. Must match arguments:</w:t>
      </w:r>
    </w:p>
    <w:p w14:paraId="4FBE0218" w14:textId="77777777" w:rsidR="00760E08" w:rsidRDefault="00760E08" w:rsidP="00760E08">
      <w:pPr>
        <w:pStyle w:val="ListParagraph"/>
        <w:numPr>
          <w:ilvl w:val="0"/>
          <w:numId w:val="7"/>
        </w:numPr>
      </w:pPr>
      <w:r>
        <w:t>/</w:t>
      </w:r>
      <w:proofErr w:type="gramStart"/>
      <w:r>
        <w:t>code  -</w:t>
      </w:r>
      <w:proofErr w:type="gramEnd"/>
      <w:r>
        <w:t xml:space="preserve">  internal location for scripts in the container (created internally)</w:t>
      </w:r>
    </w:p>
    <w:p w14:paraId="47633B8B" w14:textId="77777777" w:rsidR="00760E08" w:rsidRDefault="00760E08" w:rsidP="00760E08">
      <w:pPr>
        <w:pStyle w:val="ListParagraph"/>
        <w:numPr>
          <w:ilvl w:val="0"/>
          <w:numId w:val="7"/>
        </w:numPr>
      </w:pPr>
      <w:r>
        <w:t>/</w:t>
      </w:r>
      <w:proofErr w:type="gramStart"/>
      <w:r>
        <w:t>in  -</w:t>
      </w:r>
      <w:proofErr w:type="gramEnd"/>
      <w:r>
        <w:t xml:space="preserve">  not used by this container (mandatory)</w:t>
      </w:r>
    </w:p>
    <w:p w14:paraId="44F021C2" w14:textId="77777777" w:rsidR="00760E08" w:rsidRDefault="00760E08" w:rsidP="00760E08">
      <w:pPr>
        <w:pStyle w:val="ListParagraph"/>
        <w:numPr>
          <w:ilvl w:val="0"/>
          <w:numId w:val="7"/>
        </w:numPr>
      </w:pPr>
      <w:r>
        <w:t>/</w:t>
      </w:r>
      <w:proofErr w:type="gramStart"/>
      <w:r>
        <w:t>work  -</w:t>
      </w:r>
      <w:proofErr w:type="gramEnd"/>
      <w:r>
        <w:t xml:space="preserve">  used for intermediate files (mandatory)</w:t>
      </w:r>
    </w:p>
    <w:p w14:paraId="4B4BD649" w14:textId="77777777" w:rsidR="00760E08" w:rsidRDefault="00760E08" w:rsidP="00760E08">
      <w:pPr>
        <w:pStyle w:val="ListParagraph"/>
        <w:numPr>
          <w:ilvl w:val="0"/>
          <w:numId w:val="7"/>
        </w:numPr>
      </w:pPr>
      <w:r>
        <w:t>/</w:t>
      </w:r>
      <w:proofErr w:type="gramStart"/>
      <w:r>
        <w:t>out..</w:t>
      </w:r>
      <w:proofErr w:type="gramEnd"/>
      <w:r>
        <w:t>-..location for process results for next step in the pipeline (mandatory)</w:t>
      </w:r>
    </w:p>
    <w:p w14:paraId="3E417A3E" w14:textId="77777777" w:rsidR="00760E08" w:rsidRDefault="00760E08" w:rsidP="00760E08">
      <w:pPr>
        <w:pStyle w:val="Heading3"/>
      </w:pPr>
      <w:bookmarkStart w:id="40" w:name="_Toc27133479"/>
      <w:r>
        <w:t>Arguments</w:t>
      </w:r>
      <w:bookmarkEnd w:id="40"/>
    </w:p>
    <w:p w14:paraId="70FB7EAD" w14:textId="77777777" w:rsidR="00760E08" w:rsidRDefault="00760E08" w:rsidP="00760E08">
      <w:r>
        <w:t xml:space="preserve">Arguments are passed to the container </w:t>
      </w:r>
      <w:proofErr w:type="spellStart"/>
      <w:r>
        <w:t>entrypoint</w:t>
      </w:r>
      <w:proofErr w:type="spellEnd"/>
      <w:r>
        <w:t xml:space="preserve"> and as environment variables:</w:t>
      </w:r>
    </w:p>
    <w:p w14:paraId="7B37B119" w14:textId="77777777" w:rsidR="00760E08" w:rsidRDefault="00760E08" w:rsidP="00760E08">
      <w:r>
        <w:t xml:space="preserve">Container </w:t>
      </w:r>
      <w:proofErr w:type="spellStart"/>
      <w:r>
        <w:t>entrypoint</w:t>
      </w:r>
      <w:proofErr w:type="spellEnd"/>
      <w:r>
        <w:t xml:space="preserve"> params:</w:t>
      </w:r>
    </w:p>
    <w:p w14:paraId="22920ED6" w14:textId="77777777" w:rsidR="00760E08" w:rsidRDefault="00760E08" w:rsidP="00760E08">
      <w:pPr>
        <w:pStyle w:val="ListParagraph"/>
        <w:numPr>
          <w:ilvl w:val="0"/>
          <w:numId w:val="8"/>
        </w:numPr>
      </w:pPr>
      <w:r>
        <w:t>Max wait for file count. Set to '0' (not used by this container)</w:t>
      </w:r>
    </w:p>
    <w:p w14:paraId="584FD9DE" w14:textId="77777777" w:rsidR="00760E08" w:rsidRDefault="00760E08" w:rsidP="00760E08">
      <w:pPr>
        <w:pStyle w:val="ListParagraph"/>
        <w:numPr>
          <w:ilvl w:val="0"/>
          <w:numId w:val="8"/>
        </w:numPr>
      </w:pPr>
      <w:r>
        <w:t>Name of code location. Set to '/code'</w:t>
      </w:r>
    </w:p>
    <w:p w14:paraId="0A660759" w14:textId="77777777" w:rsidR="00760E08" w:rsidRDefault="00760E08" w:rsidP="00760E08">
      <w:pPr>
        <w:pStyle w:val="ListParagraph"/>
        <w:numPr>
          <w:ilvl w:val="0"/>
          <w:numId w:val="8"/>
        </w:numPr>
      </w:pPr>
      <w:r>
        <w:t>Name of input location. Set to '/in' (must match given volume name)</w:t>
      </w:r>
    </w:p>
    <w:p w14:paraId="073491D0" w14:textId="77777777" w:rsidR="00760E08" w:rsidRDefault="00760E08" w:rsidP="00760E08">
      <w:pPr>
        <w:pStyle w:val="ListParagraph"/>
        <w:numPr>
          <w:ilvl w:val="0"/>
          <w:numId w:val="8"/>
        </w:numPr>
      </w:pPr>
      <w:r>
        <w:t>Name of work location. Set to '/work' (must match given volume name)</w:t>
      </w:r>
    </w:p>
    <w:p w14:paraId="06CAA00C" w14:textId="77777777" w:rsidR="00760E08" w:rsidRDefault="00760E08" w:rsidP="00760E08">
      <w:pPr>
        <w:pStyle w:val="ListParagraph"/>
        <w:numPr>
          <w:ilvl w:val="0"/>
          <w:numId w:val="8"/>
        </w:numPr>
      </w:pPr>
      <w:r>
        <w:t>Name of out location. Set to '/out' (must match given volume name)</w:t>
      </w:r>
    </w:p>
    <w:p w14:paraId="266AAAC7" w14:textId="1D745F7F" w:rsidR="00760E08" w:rsidRDefault="00760E08" w:rsidP="00760E08">
      <w:r>
        <w:t>Example params:  0 /code /in /work /out</w:t>
      </w:r>
    </w:p>
    <w:p w14:paraId="14804AD4" w14:textId="3E7F2B85" w:rsidR="006924CA" w:rsidRDefault="006924CA" w:rsidP="00760E08">
      <w:r>
        <w:t xml:space="preserve">To enable logging </w:t>
      </w:r>
      <w:proofErr w:type="gramStart"/>
      <w:r>
        <w:t>set</w:t>
      </w:r>
      <w:proofErr w:type="gramEnd"/>
      <w:r>
        <w:t xml:space="preserve"> the environment variable </w:t>
      </w:r>
      <w:r w:rsidRPr="006924CA">
        <w:t>LOG_JOBS</w:t>
      </w:r>
      <w:r>
        <w:t xml:space="preserve"> to 1</w:t>
      </w:r>
    </w:p>
    <w:p w14:paraId="0307E034" w14:textId="77777777" w:rsidR="00760E08" w:rsidRDefault="00760E08" w:rsidP="00760E08">
      <w:pPr>
        <w:pStyle w:val="Heading3"/>
      </w:pPr>
      <w:bookmarkStart w:id="41" w:name="_Toc27133480"/>
      <w:r>
        <w:t>Source</w:t>
      </w:r>
      <w:bookmarkEnd w:id="41"/>
      <w:r>
        <w:t xml:space="preserve"> </w:t>
      </w:r>
    </w:p>
    <w:p w14:paraId="6030EFD3" w14:textId="77777777" w:rsidR="00760E08" w:rsidRDefault="00760E08" w:rsidP="00760E08">
      <w:pPr>
        <w:pStyle w:val="BodyContent"/>
        <w:rPr>
          <w:rFonts w:ascii="Helvetica" w:hAnsi="Helvetica"/>
          <w:color w:val="2C3E50"/>
          <w:sz w:val="20"/>
          <w:szCs w:val="20"/>
          <w:shd w:val="clear" w:color="auto" w:fill="FEF9E8"/>
        </w:rPr>
      </w:pPr>
      <w:r>
        <w:rPr>
          <w:lang w:val="en-GB"/>
        </w:rPr>
        <w:t xml:space="preserve">Docker image: </w:t>
      </w:r>
      <w:proofErr w:type="spellStart"/>
      <w:r>
        <w:rPr>
          <w:rFonts w:ascii="Helvetica" w:hAnsi="Helvetica"/>
          <w:color w:val="2C3E50"/>
          <w:sz w:val="20"/>
          <w:szCs w:val="20"/>
          <w:shd w:val="clear" w:color="auto" w:fill="FEF9E8"/>
        </w:rPr>
        <w:t>datagraft</w:t>
      </w:r>
      <w:proofErr w:type="spellEnd"/>
      <w:r>
        <w:rPr>
          <w:rFonts w:ascii="Helvetica" w:hAnsi="Helvetica"/>
          <w:color w:val="2C3E50"/>
          <w:sz w:val="20"/>
          <w:szCs w:val="20"/>
          <w:shd w:val="clear" w:color="auto" w:fill="FEF9E8"/>
        </w:rPr>
        <w:t>/test_06_fetch_weather_owm</w:t>
      </w:r>
    </w:p>
    <w:p w14:paraId="506D4FB0" w14:textId="77777777" w:rsidR="00760E08" w:rsidRDefault="00760E08" w:rsidP="00760E08">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19" w:history="1">
        <w:r w:rsidRPr="001C7E2E">
          <w:rPr>
            <w:rStyle w:val="Hyperlink"/>
            <w:rFonts w:ascii="Helvetica" w:hAnsi="Helvetica"/>
            <w:sz w:val="20"/>
            <w:szCs w:val="20"/>
            <w:shd w:val="clear" w:color="auto" w:fill="FEF9E8"/>
          </w:rPr>
          <w:t>https://github.com/ew-shopp/weather_import/tree/master/docker_daily_import/06_fetch_weather_owm</w:t>
        </w:r>
      </w:hyperlink>
    </w:p>
    <w:p w14:paraId="0C970236" w14:textId="77777777" w:rsidR="00760E08" w:rsidRDefault="00760E08" w:rsidP="00760E08">
      <w:pPr>
        <w:pStyle w:val="Heading3"/>
      </w:pPr>
      <w:bookmarkStart w:id="42" w:name="_Toc27133481"/>
      <w:r>
        <w:t>Rancher setup example:</w:t>
      </w:r>
      <w:bookmarkEnd w:id="42"/>
    </w:p>
    <w:p w14:paraId="61119DA4" w14:textId="77777777" w:rsidR="006924CA" w:rsidRDefault="006924CA" w:rsidP="006924CA">
      <w:pPr>
        <w:pStyle w:val="Codelisting"/>
      </w:pPr>
      <w:r>
        <w:t>00-Unzip:</w:t>
      </w:r>
    </w:p>
    <w:p w14:paraId="7BD98D91" w14:textId="77777777" w:rsidR="006924CA" w:rsidRDefault="006924CA" w:rsidP="006924CA">
      <w:pPr>
        <w:pStyle w:val="Codelisting"/>
      </w:pPr>
      <w:r>
        <w:t xml:space="preserve">    image: </w:t>
      </w:r>
      <w:proofErr w:type="spellStart"/>
      <w:r>
        <w:t>datagraft</w:t>
      </w:r>
      <w:proofErr w:type="spellEnd"/>
      <w:r>
        <w:t>/lib_10_unzip</w:t>
      </w:r>
    </w:p>
    <w:p w14:paraId="6418F094" w14:textId="77777777" w:rsidR="006924CA" w:rsidRDefault="006924CA" w:rsidP="006924CA">
      <w:pPr>
        <w:pStyle w:val="Codelisting"/>
      </w:pPr>
      <w:r>
        <w:t xml:space="preserve">    environment:</w:t>
      </w:r>
    </w:p>
    <w:p w14:paraId="2BD2562D" w14:textId="77777777" w:rsidR="006924CA" w:rsidRDefault="006924CA" w:rsidP="006924CA">
      <w:pPr>
        <w:pStyle w:val="Codelisting"/>
      </w:pPr>
      <w:r>
        <w:t xml:space="preserve">      LOG_JOBS: '1'</w:t>
      </w:r>
    </w:p>
    <w:p w14:paraId="3F40D237" w14:textId="77777777" w:rsidR="006924CA" w:rsidRDefault="006924CA" w:rsidP="006924CA">
      <w:pPr>
        <w:pStyle w:val="Codelisting"/>
      </w:pPr>
      <w:r>
        <w:t xml:space="preserve">    </w:t>
      </w:r>
      <w:proofErr w:type="spellStart"/>
      <w:r>
        <w:t>stdin_open</w:t>
      </w:r>
      <w:proofErr w:type="spellEnd"/>
      <w:r>
        <w:t>: true</w:t>
      </w:r>
    </w:p>
    <w:p w14:paraId="34CD67F7" w14:textId="77777777" w:rsidR="006924CA" w:rsidRDefault="006924CA" w:rsidP="006924CA">
      <w:pPr>
        <w:pStyle w:val="Codelisting"/>
      </w:pPr>
      <w:r>
        <w:t xml:space="preserve">    volumes:</w:t>
      </w:r>
    </w:p>
    <w:p w14:paraId="471A3C5B" w14:textId="77777777" w:rsidR="006924CA" w:rsidRDefault="006924CA" w:rsidP="006924CA">
      <w:pPr>
        <w:pStyle w:val="Codelisting"/>
      </w:pPr>
      <w:r>
        <w:lastRenderedPageBreak/>
        <w:t xml:space="preserve">    - /bigdata/steffen/run_bc4_cat_germany/in:/in</w:t>
      </w:r>
    </w:p>
    <w:p w14:paraId="548A4FCA" w14:textId="77777777" w:rsidR="006924CA" w:rsidRDefault="006924CA" w:rsidP="006924CA">
      <w:pPr>
        <w:pStyle w:val="Codelisting"/>
      </w:pPr>
      <w:r>
        <w:t xml:space="preserve">    - /bigdata/steffen/run_bc4_cat_germany/_work00:/work</w:t>
      </w:r>
    </w:p>
    <w:p w14:paraId="5923E554" w14:textId="77777777" w:rsidR="006924CA" w:rsidRDefault="006924CA" w:rsidP="006924CA">
      <w:pPr>
        <w:pStyle w:val="Codelisting"/>
      </w:pPr>
      <w:r>
        <w:t xml:space="preserve">    - /bigdata/steffen/run_bc4_cat_germany/_out00:/out</w:t>
      </w:r>
    </w:p>
    <w:p w14:paraId="5121A566" w14:textId="77777777" w:rsidR="006924CA" w:rsidRDefault="006924CA" w:rsidP="006924CA">
      <w:pPr>
        <w:pStyle w:val="Codelisting"/>
      </w:pPr>
      <w:r>
        <w:t xml:space="preserve">    </w:t>
      </w:r>
      <w:proofErr w:type="spellStart"/>
      <w:r>
        <w:t>tty</w:t>
      </w:r>
      <w:proofErr w:type="spellEnd"/>
      <w:r>
        <w:t>: true</w:t>
      </w:r>
    </w:p>
    <w:p w14:paraId="12D32AC0" w14:textId="77777777" w:rsidR="006924CA" w:rsidRDefault="006924CA" w:rsidP="006924CA">
      <w:pPr>
        <w:pStyle w:val="Codelisting"/>
      </w:pPr>
      <w:r>
        <w:t xml:space="preserve">    user: 1000:1000</w:t>
      </w:r>
    </w:p>
    <w:p w14:paraId="4A1BC26B" w14:textId="77777777" w:rsidR="006924CA" w:rsidRDefault="006924CA" w:rsidP="006924CA">
      <w:pPr>
        <w:pStyle w:val="Codelisting"/>
      </w:pPr>
      <w:r>
        <w:t xml:space="preserve">    command:</w:t>
      </w:r>
    </w:p>
    <w:p w14:paraId="25FE6554" w14:textId="77777777" w:rsidR="006924CA" w:rsidRDefault="006924CA" w:rsidP="006924CA">
      <w:pPr>
        <w:pStyle w:val="Codelisting"/>
      </w:pPr>
      <w:r>
        <w:t xml:space="preserve">    - '0'</w:t>
      </w:r>
    </w:p>
    <w:p w14:paraId="2B8214EB" w14:textId="77777777" w:rsidR="006924CA" w:rsidRDefault="006924CA" w:rsidP="006924CA">
      <w:pPr>
        <w:pStyle w:val="Codelisting"/>
      </w:pPr>
      <w:r>
        <w:t xml:space="preserve">    - /code</w:t>
      </w:r>
    </w:p>
    <w:p w14:paraId="38694733" w14:textId="77777777" w:rsidR="006924CA" w:rsidRDefault="006924CA" w:rsidP="006924CA">
      <w:pPr>
        <w:pStyle w:val="Codelisting"/>
      </w:pPr>
      <w:r>
        <w:t xml:space="preserve">    - /in</w:t>
      </w:r>
    </w:p>
    <w:p w14:paraId="39DD4279" w14:textId="77777777" w:rsidR="006924CA" w:rsidRDefault="006924CA" w:rsidP="006924CA">
      <w:pPr>
        <w:pStyle w:val="Codelisting"/>
      </w:pPr>
      <w:r>
        <w:t xml:space="preserve">    - /work</w:t>
      </w:r>
    </w:p>
    <w:p w14:paraId="784BF8B7" w14:textId="77777777" w:rsidR="006924CA" w:rsidRDefault="006924CA" w:rsidP="006924CA">
      <w:pPr>
        <w:pStyle w:val="Codelisting"/>
      </w:pPr>
      <w:r>
        <w:t xml:space="preserve">    - /out</w:t>
      </w:r>
    </w:p>
    <w:p w14:paraId="15917FBE" w14:textId="77777777" w:rsidR="006924CA" w:rsidRDefault="006924CA" w:rsidP="006924CA">
      <w:pPr>
        <w:pStyle w:val="Codelisting"/>
      </w:pPr>
      <w:r>
        <w:t xml:space="preserve">    labels:</w:t>
      </w:r>
    </w:p>
    <w:p w14:paraId="09DE47DC" w14:textId="77777777" w:rsidR="006924CA" w:rsidRDefault="006924CA" w:rsidP="006924CA">
      <w:pPr>
        <w:pStyle w:val="Codelisting"/>
      </w:pPr>
      <w:r>
        <w:t xml:space="preserve">      </w:t>
      </w:r>
      <w:proofErr w:type="spellStart"/>
      <w:proofErr w:type="gramStart"/>
      <w:r>
        <w:t>io.rancher</w:t>
      </w:r>
      <w:proofErr w:type="gramEnd"/>
      <w:r>
        <w:t>.container.pull_image</w:t>
      </w:r>
      <w:proofErr w:type="spellEnd"/>
      <w:r>
        <w:t>: always</w:t>
      </w:r>
    </w:p>
    <w:p w14:paraId="3BCF4209" w14:textId="27B784C0" w:rsidR="00760E08" w:rsidRPr="00760E08" w:rsidRDefault="006924CA" w:rsidP="006924CA">
      <w:pPr>
        <w:pStyle w:val="Codelisting"/>
        <w:rPr>
          <w:lang w:val="en-GB"/>
        </w:rPr>
      </w:pPr>
      <w:r>
        <w:t xml:space="preserve">      </w:t>
      </w:r>
      <w:proofErr w:type="spellStart"/>
      <w:proofErr w:type="gramStart"/>
      <w:r>
        <w:t>io.rancher</w:t>
      </w:r>
      <w:proofErr w:type="gramEnd"/>
      <w:r>
        <w:t>.container.start_once</w:t>
      </w:r>
      <w:proofErr w:type="spellEnd"/>
      <w:r>
        <w:t>: 'true'</w:t>
      </w:r>
    </w:p>
    <w:p w14:paraId="00BA4026" w14:textId="77777777" w:rsidR="00693548" w:rsidRDefault="00693548">
      <w:pPr>
        <w:spacing w:after="0" w:line="240" w:lineRule="auto"/>
        <w:jc w:val="left"/>
        <w:rPr>
          <w:rFonts w:eastAsia="Perpetua"/>
          <w:b/>
          <w:spacing w:val="20"/>
          <w:sz w:val="28"/>
          <w:szCs w:val="26"/>
          <w:highlight w:val="yellow"/>
        </w:rPr>
      </w:pPr>
      <w:r>
        <w:rPr>
          <w:highlight w:val="yellow"/>
        </w:rPr>
        <w:br w:type="page"/>
      </w:r>
    </w:p>
    <w:p w14:paraId="5F0FC290" w14:textId="717993B0" w:rsidR="004F486A" w:rsidRPr="005A62E5" w:rsidRDefault="004F486A" w:rsidP="004F486A">
      <w:pPr>
        <w:pStyle w:val="Heading2"/>
      </w:pPr>
      <w:bookmarkStart w:id="43" w:name="_Toc27133482"/>
      <w:r w:rsidRPr="005A62E5">
        <w:lastRenderedPageBreak/>
        <w:t>11_tsv2csv</w:t>
      </w:r>
      <w:bookmarkEnd w:id="43"/>
    </w:p>
    <w:p w14:paraId="589596A6" w14:textId="11D500AB" w:rsidR="00693548" w:rsidRDefault="00693548" w:rsidP="00693548">
      <w:pPr>
        <w:pStyle w:val="BodyContent"/>
        <w:rPr>
          <w:lang w:val="en-GB"/>
        </w:rPr>
      </w:pPr>
      <w:r w:rsidRPr="00760E08">
        <w:rPr>
          <w:lang w:val="en-GB"/>
        </w:rPr>
        <w:t xml:space="preserve">This script </w:t>
      </w:r>
      <w:r>
        <w:rPr>
          <w:lang w:val="en-GB"/>
        </w:rPr>
        <w:t>converts a tab-separated datafile to a comma-separated datafile. The converted files are moved to the out directory.</w:t>
      </w:r>
    </w:p>
    <w:p w14:paraId="7DC1385D" w14:textId="77777777" w:rsidR="00693548" w:rsidRDefault="00693548" w:rsidP="00693548">
      <w:pPr>
        <w:pStyle w:val="Heading3"/>
      </w:pPr>
      <w:bookmarkStart w:id="44" w:name="_Toc27133483"/>
      <w:r>
        <w:t>Volumes</w:t>
      </w:r>
      <w:bookmarkEnd w:id="44"/>
    </w:p>
    <w:p w14:paraId="789C54B9" w14:textId="77777777" w:rsidR="00693548" w:rsidRDefault="00693548" w:rsidP="00693548">
      <w:r>
        <w:t>Volume setup. Must match arguments:</w:t>
      </w:r>
    </w:p>
    <w:p w14:paraId="206B30AC" w14:textId="77777777" w:rsidR="00693548" w:rsidRDefault="00693548" w:rsidP="00693548">
      <w:pPr>
        <w:pStyle w:val="ListParagraph"/>
        <w:numPr>
          <w:ilvl w:val="0"/>
          <w:numId w:val="7"/>
        </w:numPr>
      </w:pPr>
      <w:r>
        <w:t>/</w:t>
      </w:r>
      <w:proofErr w:type="gramStart"/>
      <w:r>
        <w:t>code  -</w:t>
      </w:r>
      <w:proofErr w:type="gramEnd"/>
      <w:r>
        <w:t xml:space="preserve">  internal location for scripts in the container (created internally)</w:t>
      </w:r>
    </w:p>
    <w:p w14:paraId="4B370CE0" w14:textId="77777777" w:rsidR="00693548" w:rsidRDefault="00693548" w:rsidP="00693548">
      <w:pPr>
        <w:pStyle w:val="ListParagraph"/>
        <w:numPr>
          <w:ilvl w:val="0"/>
          <w:numId w:val="7"/>
        </w:numPr>
      </w:pPr>
      <w:r>
        <w:t>/</w:t>
      </w:r>
      <w:proofErr w:type="gramStart"/>
      <w:r>
        <w:t>in  -</w:t>
      </w:r>
      <w:proofErr w:type="gramEnd"/>
      <w:r>
        <w:t xml:space="preserve">  not used by this container (mandatory)</w:t>
      </w:r>
    </w:p>
    <w:p w14:paraId="19F5D7C7" w14:textId="77777777" w:rsidR="00693548" w:rsidRDefault="00693548" w:rsidP="00693548">
      <w:pPr>
        <w:pStyle w:val="ListParagraph"/>
        <w:numPr>
          <w:ilvl w:val="0"/>
          <w:numId w:val="7"/>
        </w:numPr>
      </w:pPr>
      <w:r>
        <w:t>/</w:t>
      </w:r>
      <w:proofErr w:type="gramStart"/>
      <w:r>
        <w:t>work  -</w:t>
      </w:r>
      <w:proofErr w:type="gramEnd"/>
      <w:r>
        <w:t xml:space="preserve">  used for intermediate files (mandatory)</w:t>
      </w:r>
    </w:p>
    <w:p w14:paraId="07639E13" w14:textId="77777777" w:rsidR="00693548" w:rsidRDefault="00693548" w:rsidP="00693548">
      <w:pPr>
        <w:pStyle w:val="ListParagraph"/>
        <w:numPr>
          <w:ilvl w:val="0"/>
          <w:numId w:val="7"/>
        </w:numPr>
      </w:pPr>
      <w:r>
        <w:t>/</w:t>
      </w:r>
      <w:proofErr w:type="gramStart"/>
      <w:r>
        <w:t>out..</w:t>
      </w:r>
      <w:proofErr w:type="gramEnd"/>
      <w:r>
        <w:t>-..location for process results for next step in the pipeline (mandatory)</w:t>
      </w:r>
    </w:p>
    <w:p w14:paraId="13B3FBE6" w14:textId="77777777" w:rsidR="00693548" w:rsidRDefault="00693548" w:rsidP="00693548">
      <w:pPr>
        <w:pStyle w:val="Heading3"/>
      </w:pPr>
      <w:bookmarkStart w:id="45" w:name="_Toc27133484"/>
      <w:r>
        <w:t>Arguments</w:t>
      </w:r>
      <w:bookmarkEnd w:id="45"/>
    </w:p>
    <w:p w14:paraId="7AD3547C" w14:textId="77777777" w:rsidR="00693548" w:rsidRDefault="00693548" w:rsidP="00693548">
      <w:r>
        <w:t xml:space="preserve">Arguments are passed to the container </w:t>
      </w:r>
      <w:proofErr w:type="spellStart"/>
      <w:r>
        <w:t>entrypoint</w:t>
      </w:r>
      <w:proofErr w:type="spellEnd"/>
      <w:r>
        <w:t xml:space="preserve"> and as environment variables:</w:t>
      </w:r>
    </w:p>
    <w:p w14:paraId="185D0027" w14:textId="77777777" w:rsidR="00693548" w:rsidRDefault="00693548" w:rsidP="00693548">
      <w:r>
        <w:t xml:space="preserve">Container </w:t>
      </w:r>
      <w:proofErr w:type="spellStart"/>
      <w:r>
        <w:t>entrypoint</w:t>
      </w:r>
      <w:proofErr w:type="spellEnd"/>
      <w:r>
        <w:t xml:space="preserve"> params:</w:t>
      </w:r>
    </w:p>
    <w:p w14:paraId="42DB893F" w14:textId="77777777" w:rsidR="00693548" w:rsidRDefault="00693548" w:rsidP="00693548">
      <w:pPr>
        <w:pStyle w:val="ListParagraph"/>
        <w:numPr>
          <w:ilvl w:val="0"/>
          <w:numId w:val="8"/>
        </w:numPr>
      </w:pPr>
      <w:r>
        <w:t>Max wait for file count. Set to '0' (not used by this container)</w:t>
      </w:r>
    </w:p>
    <w:p w14:paraId="7B2D0EC0" w14:textId="77777777" w:rsidR="00693548" w:rsidRDefault="00693548" w:rsidP="00693548">
      <w:pPr>
        <w:pStyle w:val="ListParagraph"/>
        <w:numPr>
          <w:ilvl w:val="0"/>
          <w:numId w:val="8"/>
        </w:numPr>
      </w:pPr>
      <w:r>
        <w:t>Name of code location. Set to '/code'</w:t>
      </w:r>
    </w:p>
    <w:p w14:paraId="0A9BC5ED" w14:textId="77777777" w:rsidR="00693548" w:rsidRDefault="00693548" w:rsidP="00693548">
      <w:pPr>
        <w:pStyle w:val="ListParagraph"/>
        <w:numPr>
          <w:ilvl w:val="0"/>
          <w:numId w:val="8"/>
        </w:numPr>
      </w:pPr>
      <w:r>
        <w:t>Name of input location. Set to '/in' (must match given volume name)</w:t>
      </w:r>
    </w:p>
    <w:p w14:paraId="1504D76A" w14:textId="77777777" w:rsidR="00693548" w:rsidRDefault="00693548" w:rsidP="00693548">
      <w:pPr>
        <w:pStyle w:val="ListParagraph"/>
        <w:numPr>
          <w:ilvl w:val="0"/>
          <w:numId w:val="8"/>
        </w:numPr>
      </w:pPr>
      <w:r>
        <w:t>Name of work location. Set to '/work' (must match given volume name)</w:t>
      </w:r>
    </w:p>
    <w:p w14:paraId="75C8A777" w14:textId="77777777" w:rsidR="00693548" w:rsidRDefault="00693548" w:rsidP="00693548">
      <w:pPr>
        <w:pStyle w:val="ListParagraph"/>
        <w:numPr>
          <w:ilvl w:val="0"/>
          <w:numId w:val="8"/>
        </w:numPr>
      </w:pPr>
      <w:r>
        <w:t>Name of out location. Set to '/out' (must match given volume name)</w:t>
      </w:r>
    </w:p>
    <w:p w14:paraId="2DCD75A5" w14:textId="77777777" w:rsidR="00693548" w:rsidRDefault="00693548" w:rsidP="00693548">
      <w:r>
        <w:t>Example params:  0 /code /in /work /out</w:t>
      </w:r>
    </w:p>
    <w:p w14:paraId="3E2706B2" w14:textId="77777777" w:rsidR="00693548" w:rsidRDefault="00693548" w:rsidP="00693548">
      <w:r>
        <w:t xml:space="preserve">To enable logging </w:t>
      </w:r>
      <w:proofErr w:type="gramStart"/>
      <w:r>
        <w:t>set</w:t>
      </w:r>
      <w:proofErr w:type="gramEnd"/>
      <w:r>
        <w:t xml:space="preserve"> the environment variable </w:t>
      </w:r>
      <w:r w:rsidRPr="006924CA">
        <w:t>LOG_JOBS</w:t>
      </w:r>
      <w:r>
        <w:t xml:space="preserve"> to 1</w:t>
      </w:r>
    </w:p>
    <w:p w14:paraId="7A38A6A3" w14:textId="77777777" w:rsidR="00693548" w:rsidRDefault="00693548" w:rsidP="00693548">
      <w:pPr>
        <w:pStyle w:val="Heading3"/>
      </w:pPr>
      <w:bookmarkStart w:id="46" w:name="_Toc27133485"/>
      <w:r>
        <w:t>Source</w:t>
      </w:r>
      <w:bookmarkEnd w:id="46"/>
      <w:r>
        <w:t xml:space="preserve"> </w:t>
      </w:r>
    </w:p>
    <w:p w14:paraId="6A5DC275" w14:textId="2FC3DE2D" w:rsidR="00693548" w:rsidRPr="00D2598C" w:rsidRDefault="00693548" w:rsidP="00693548">
      <w:pPr>
        <w:pStyle w:val="BodyContent"/>
        <w:rPr>
          <w:rFonts w:ascii="Helvetica" w:hAnsi="Helvetica"/>
          <w:color w:val="2C3E50"/>
          <w:sz w:val="20"/>
          <w:szCs w:val="20"/>
          <w:shd w:val="clear" w:color="auto" w:fill="FEF9E8"/>
          <w:lang w:val="nb-NO"/>
        </w:rPr>
      </w:pPr>
      <w:proofErr w:type="spellStart"/>
      <w:r w:rsidRPr="00D2598C">
        <w:rPr>
          <w:lang w:val="nb-NO"/>
        </w:rPr>
        <w:t>Docker</w:t>
      </w:r>
      <w:proofErr w:type="spellEnd"/>
      <w:r w:rsidRPr="00D2598C">
        <w:rPr>
          <w:lang w:val="nb-NO"/>
        </w:rPr>
        <w:t xml:space="preserve"> image: </w:t>
      </w:r>
      <w:proofErr w:type="spellStart"/>
      <w:r w:rsidR="00D2598C" w:rsidRPr="00D2598C">
        <w:rPr>
          <w:rFonts w:ascii="Helvetica" w:hAnsi="Helvetica"/>
          <w:color w:val="2C3E50"/>
          <w:sz w:val="20"/>
          <w:szCs w:val="20"/>
          <w:shd w:val="clear" w:color="auto" w:fill="FEF9E8"/>
          <w:lang w:val="nb-NO"/>
        </w:rPr>
        <w:t>datagraft</w:t>
      </w:r>
      <w:proofErr w:type="spellEnd"/>
      <w:r w:rsidR="00D2598C" w:rsidRPr="00D2598C">
        <w:rPr>
          <w:rFonts w:ascii="Helvetica" w:hAnsi="Helvetica"/>
          <w:color w:val="2C3E50"/>
          <w:sz w:val="20"/>
          <w:szCs w:val="20"/>
          <w:shd w:val="clear" w:color="auto" w:fill="FEF9E8"/>
          <w:lang w:val="nb-NO"/>
        </w:rPr>
        <w:t>/lib_11_tsv2csv</w:t>
      </w:r>
    </w:p>
    <w:p w14:paraId="59CCB351" w14:textId="326214EE" w:rsidR="00D2598C" w:rsidRDefault="00693548" w:rsidP="00693548">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20" w:history="1">
        <w:r w:rsidR="00D2598C" w:rsidRPr="00094C7F">
          <w:rPr>
            <w:rStyle w:val="Hyperlink"/>
          </w:rPr>
          <w:t>https://github.com/ew-shopp/ingestion_lib/tree/master/11_tsv2csv</w:t>
        </w:r>
      </w:hyperlink>
    </w:p>
    <w:p w14:paraId="767D747A" w14:textId="77777777" w:rsidR="00693548" w:rsidRDefault="00693548" w:rsidP="00693548">
      <w:pPr>
        <w:pStyle w:val="Heading3"/>
      </w:pPr>
      <w:bookmarkStart w:id="47" w:name="_Toc27133486"/>
      <w:r>
        <w:t>Rancher setup example:</w:t>
      </w:r>
      <w:bookmarkEnd w:id="47"/>
    </w:p>
    <w:p w14:paraId="46C313B6" w14:textId="77777777" w:rsidR="00693548" w:rsidRPr="00693548" w:rsidRDefault="00693548" w:rsidP="00693548">
      <w:pPr>
        <w:pStyle w:val="Codelisting"/>
        <w:rPr>
          <w:lang w:val="nb-NO"/>
        </w:rPr>
      </w:pPr>
      <w:r w:rsidRPr="00693548">
        <w:rPr>
          <w:lang w:val="nb-NO"/>
        </w:rPr>
        <w:t>01-tsv2csv:</w:t>
      </w:r>
    </w:p>
    <w:p w14:paraId="44D8011D" w14:textId="77777777" w:rsidR="00693548" w:rsidRPr="00693548" w:rsidRDefault="00693548" w:rsidP="00693548">
      <w:pPr>
        <w:pStyle w:val="Codelisting"/>
        <w:rPr>
          <w:lang w:val="nb-NO"/>
        </w:rPr>
      </w:pPr>
      <w:r w:rsidRPr="00693548">
        <w:rPr>
          <w:lang w:val="nb-NO"/>
        </w:rPr>
        <w:t xml:space="preserve">    image: </w:t>
      </w:r>
      <w:proofErr w:type="spellStart"/>
      <w:r w:rsidRPr="00693548">
        <w:rPr>
          <w:lang w:val="nb-NO"/>
        </w:rPr>
        <w:t>datagraft</w:t>
      </w:r>
      <w:proofErr w:type="spellEnd"/>
      <w:r w:rsidRPr="00693548">
        <w:rPr>
          <w:lang w:val="nb-NO"/>
        </w:rPr>
        <w:t>/lib_11_tsv2csv</w:t>
      </w:r>
    </w:p>
    <w:p w14:paraId="2DAF80C4" w14:textId="77777777" w:rsidR="00693548" w:rsidRPr="00693548" w:rsidRDefault="00693548" w:rsidP="00693548">
      <w:pPr>
        <w:pStyle w:val="Codelisting"/>
        <w:rPr>
          <w:lang w:val="nb-NO"/>
        </w:rPr>
      </w:pPr>
      <w:r w:rsidRPr="00693548">
        <w:rPr>
          <w:lang w:val="nb-NO"/>
        </w:rPr>
        <w:t xml:space="preserve">    </w:t>
      </w:r>
      <w:proofErr w:type="spellStart"/>
      <w:r w:rsidRPr="00693548">
        <w:rPr>
          <w:lang w:val="nb-NO"/>
        </w:rPr>
        <w:t>environment</w:t>
      </w:r>
      <w:proofErr w:type="spellEnd"/>
      <w:r w:rsidRPr="00693548">
        <w:rPr>
          <w:lang w:val="nb-NO"/>
        </w:rPr>
        <w:t>:</w:t>
      </w:r>
    </w:p>
    <w:p w14:paraId="40EBA0C4" w14:textId="77777777" w:rsidR="00693548" w:rsidRDefault="00693548" w:rsidP="00693548">
      <w:pPr>
        <w:pStyle w:val="Codelisting"/>
      </w:pPr>
      <w:r w:rsidRPr="00693548">
        <w:rPr>
          <w:lang w:val="nb-NO"/>
        </w:rPr>
        <w:t xml:space="preserve">      </w:t>
      </w:r>
      <w:r>
        <w:t>LOG_JOBS: '1'</w:t>
      </w:r>
    </w:p>
    <w:p w14:paraId="2A835692" w14:textId="77777777" w:rsidR="00693548" w:rsidRDefault="00693548" w:rsidP="00693548">
      <w:pPr>
        <w:pStyle w:val="Codelisting"/>
      </w:pPr>
      <w:r>
        <w:t xml:space="preserve">    </w:t>
      </w:r>
      <w:proofErr w:type="spellStart"/>
      <w:r>
        <w:t>stdin_open</w:t>
      </w:r>
      <w:proofErr w:type="spellEnd"/>
      <w:r>
        <w:t>: true</w:t>
      </w:r>
    </w:p>
    <w:p w14:paraId="0B9CF0F0" w14:textId="77777777" w:rsidR="00693548" w:rsidRDefault="00693548" w:rsidP="00693548">
      <w:pPr>
        <w:pStyle w:val="Codelisting"/>
      </w:pPr>
      <w:r>
        <w:t xml:space="preserve">    volumes:</w:t>
      </w:r>
    </w:p>
    <w:p w14:paraId="1ED3EF1F" w14:textId="77777777" w:rsidR="00693548" w:rsidRDefault="00693548" w:rsidP="00693548">
      <w:pPr>
        <w:pStyle w:val="Codelisting"/>
      </w:pPr>
      <w:r>
        <w:t xml:space="preserve">    - /bigdata/steffen/run_bc4_cat_germany/_out00:/in</w:t>
      </w:r>
    </w:p>
    <w:p w14:paraId="43893A20" w14:textId="77777777" w:rsidR="00693548" w:rsidRDefault="00693548" w:rsidP="00693548">
      <w:pPr>
        <w:pStyle w:val="Codelisting"/>
      </w:pPr>
      <w:r>
        <w:lastRenderedPageBreak/>
        <w:t xml:space="preserve">    - /bigdata/steffen/run_bc4_cat_germany/_work01:/work</w:t>
      </w:r>
    </w:p>
    <w:p w14:paraId="0287AA81" w14:textId="77777777" w:rsidR="00693548" w:rsidRDefault="00693548" w:rsidP="00693548">
      <w:pPr>
        <w:pStyle w:val="Codelisting"/>
      </w:pPr>
      <w:r>
        <w:t xml:space="preserve">    - /bigdata/steffen/run_bc4_cat_germany/</w:t>
      </w:r>
      <w:proofErr w:type="spellStart"/>
      <w:r>
        <w:t>in_all_kwds</w:t>
      </w:r>
      <w:proofErr w:type="spellEnd"/>
      <w:r>
        <w:t>:/out</w:t>
      </w:r>
    </w:p>
    <w:p w14:paraId="29A4D847" w14:textId="77777777" w:rsidR="00693548" w:rsidRDefault="00693548" w:rsidP="00693548">
      <w:pPr>
        <w:pStyle w:val="Codelisting"/>
      </w:pPr>
      <w:r>
        <w:t xml:space="preserve">    </w:t>
      </w:r>
      <w:proofErr w:type="spellStart"/>
      <w:r>
        <w:t>tty</w:t>
      </w:r>
      <w:proofErr w:type="spellEnd"/>
      <w:r>
        <w:t>: true</w:t>
      </w:r>
    </w:p>
    <w:p w14:paraId="3409E53A" w14:textId="77777777" w:rsidR="00693548" w:rsidRDefault="00693548" w:rsidP="00693548">
      <w:pPr>
        <w:pStyle w:val="Codelisting"/>
      </w:pPr>
      <w:r>
        <w:t xml:space="preserve">    user: 1000:1000</w:t>
      </w:r>
    </w:p>
    <w:p w14:paraId="7AABACD8" w14:textId="77777777" w:rsidR="00693548" w:rsidRDefault="00693548" w:rsidP="00693548">
      <w:pPr>
        <w:pStyle w:val="Codelisting"/>
      </w:pPr>
      <w:r>
        <w:t xml:space="preserve">    command:</w:t>
      </w:r>
    </w:p>
    <w:p w14:paraId="2712E550" w14:textId="77777777" w:rsidR="00693548" w:rsidRDefault="00693548" w:rsidP="00693548">
      <w:pPr>
        <w:pStyle w:val="Codelisting"/>
      </w:pPr>
      <w:r>
        <w:t xml:space="preserve">    - '0'</w:t>
      </w:r>
    </w:p>
    <w:p w14:paraId="1AF3F7DF" w14:textId="77777777" w:rsidR="00693548" w:rsidRDefault="00693548" w:rsidP="00693548">
      <w:pPr>
        <w:pStyle w:val="Codelisting"/>
      </w:pPr>
      <w:r>
        <w:t xml:space="preserve">    - /code</w:t>
      </w:r>
    </w:p>
    <w:p w14:paraId="1C78D645" w14:textId="77777777" w:rsidR="00693548" w:rsidRDefault="00693548" w:rsidP="00693548">
      <w:pPr>
        <w:pStyle w:val="Codelisting"/>
      </w:pPr>
      <w:r>
        <w:t xml:space="preserve">    - /in</w:t>
      </w:r>
    </w:p>
    <w:p w14:paraId="62C0C7A4" w14:textId="77777777" w:rsidR="00693548" w:rsidRDefault="00693548" w:rsidP="00693548">
      <w:pPr>
        <w:pStyle w:val="Codelisting"/>
      </w:pPr>
      <w:r>
        <w:t xml:space="preserve">    - /work</w:t>
      </w:r>
    </w:p>
    <w:p w14:paraId="18B7CFB9" w14:textId="77777777" w:rsidR="00693548" w:rsidRDefault="00693548" w:rsidP="00693548">
      <w:pPr>
        <w:pStyle w:val="Codelisting"/>
      </w:pPr>
      <w:r>
        <w:t xml:space="preserve">    - /out</w:t>
      </w:r>
    </w:p>
    <w:p w14:paraId="5EA8AA52" w14:textId="77777777" w:rsidR="00693548" w:rsidRDefault="00693548" w:rsidP="00693548">
      <w:pPr>
        <w:pStyle w:val="Codelisting"/>
      </w:pPr>
      <w:r>
        <w:t xml:space="preserve">    labels:</w:t>
      </w:r>
    </w:p>
    <w:p w14:paraId="079AFBE3" w14:textId="77777777" w:rsidR="00693548" w:rsidRDefault="00693548" w:rsidP="00693548">
      <w:pPr>
        <w:pStyle w:val="Codelisting"/>
      </w:pPr>
      <w:r>
        <w:t xml:space="preserve">      </w:t>
      </w:r>
      <w:proofErr w:type="spellStart"/>
      <w:proofErr w:type="gramStart"/>
      <w:r>
        <w:t>io.rancher</w:t>
      </w:r>
      <w:proofErr w:type="gramEnd"/>
      <w:r>
        <w:t>.container.pull_image</w:t>
      </w:r>
      <w:proofErr w:type="spellEnd"/>
      <w:r>
        <w:t>: always</w:t>
      </w:r>
    </w:p>
    <w:p w14:paraId="6023CDA8" w14:textId="11CA8ED0" w:rsidR="00693548" w:rsidRPr="00693548" w:rsidRDefault="00693548" w:rsidP="00693548">
      <w:pPr>
        <w:pStyle w:val="Codelisting"/>
      </w:pPr>
      <w:r>
        <w:t xml:space="preserve">      </w:t>
      </w:r>
      <w:proofErr w:type="spellStart"/>
      <w:proofErr w:type="gramStart"/>
      <w:r>
        <w:t>io.rancher</w:t>
      </w:r>
      <w:proofErr w:type="gramEnd"/>
      <w:r>
        <w:t>.container.start_once</w:t>
      </w:r>
      <w:proofErr w:type="spellEnd"/>
      <w:r>
        <w:t>: 'true'</w:t>
      </w:r>
    </w:p>
    <w:p w14:paraId="16BD9AD9" w14:textId="77777777" w:rsidR="005A62E5" w:rsidRDefault="005A62E5">
      <w:pPr>
        <w:spacing w:after="0" w:line="240" w:lineRule="auto"/>
        <w:jc w:val="left"/>
        <w:rPr>
          <w:rFonts w:eastAsia="Perpetua"/>
          <w:b/>
          <w:spacing w:val="20"/>
          <w:sz w:val="28"/>
          <w:szCs w:val="26"/>
          <w:highlight w:val="yellow"/>
        </w:rPr>
      </w:pPr>
      <w:r>
        <w:rPr>
          <w:highlight w:val="yellow"/>
        </w:rPr>
        <w:br w:type="page"/>
      </w:r>
    </w:p>
    <w:p w14:paraId="7AA80572" w14:textId="589426B5" w:rsidR="004F486A" w:rsidRPr="005A62E5" w:rsidRDefault="004F486A" w:rsidP="004F486A">
      <w:pPr>
        <w:pStyle w:val="Heading2"/>
      </w:pPr>
      <w:bookmarkStart w:id="48" w:name="_Toc27133487"/>
      <w:r w:rsidRPr="005A62E5">
        <w:lastRenderedPageBreak/>
        <w:t>12_split</w:t>
      </w:r>
      <w:bookmarkEnd w:id="48"/>
    </w:p>
    <w:p w14:paraId="6752FE41" w14:textId="737CD47E" w:rsidR="005A62E5" w:rsidRDefault="005A62E5" w:rsidP="005A62E5">
      <w:pPr>
        <w:pStyle w:val="BodyContent"/>
        <w:rPr>
          <w:lang w:val="en-GB"/>
        </w:rPr>
      </w:pPr>
      <w:r w:rsidRPr="00760E08">
        <w:rPr>
          <w:lang w:val="en-GB"/>
        </w:rPr>
        <w:t xml:space="preserve">This script </w:t>
      </w:r>
      <w:r>
        <w:rPr>
          <w:lang w:val="en-GB"/>
        </w:rPr>
        <w:t xml:space="preserve">splits a csv file if its above </w:t>
      </w:r>
      <w:r>
        <w:rPr>
          <w:rFonts w:ascii="Consolas" w:hAnsi="Consolas"/>
          <w:color w:val="24292E"/>
          <w:sz w:val="18"/>
          <w:szCs w:val="18"/>
          <w:shd w:val="clear" w:color="auto" w:fill="FFFFFF"/>
        </w:rPr>
        <w:t xml:space="preserve">800000 </w:t>
      </w:r>
      <w:r>
        <w:rPr>
          <w:lang w:val="en-GB"/>
        </w:rPr>
        <w:t xml:space="preserve">rows. The header row is not duplicated. The </w:t>
      </w:r>
      <w:proofErr w:type="spellStart"/>
      <w:r>
        <w:rPr>
          <w:lang w:val="en-GB"/>
        </w:rPr>
        <w:t>splitted</w:t>
      </w:r>
      <w:proofErr w:type="spellEnd"/>
      <w:r>
        <w:rPr>
          <w:lang w:val="en-GB"/>
        </w:rPr>
        <w:t xml:space="preserve"> files are moved to the out directory.</w:t>
      </w:r>
    </w:p>
    <w:p w14:paraId="16F0CA1B" w14:textId="38DEDB69" w:rsidR="005A62E5" w:rsidRDefault="005A62E5" w:rsidP="005A62E5">
      <w:pPr>
        <w:pStyle w:val="BodyContent"/>
        <w:rPr>
          <w:lang w:val="en-GB"/>
        </w:rPr>
      </w:pPr>
      <w:r w:rsidRPr="005A62E5">
        <w:rPr>
          <w:highlight w:val="yellow"/>
          <w:lang w:val="en-GB"/>
        </w:rPr>
        <w:t>TODO: Make number of rows a</w:t>
      </w:r>
      <w:r>
        <w:rPr>
          <w:highlight w:val="yellow"/>
          <w:lang w:val="en-GB"/>
        </w:rPr>
        <w:t>n</w:t>
      </w:r>
      <w:r w:rsidRPr="005A62E5">
        <w:rPr>
          <w:highlight w:val="yellow"/>
          <w:lang w:val="en-GB"/>
        </w:rPr>
        <w:t xml:space="preserve"> environment variable</w:t>
      </w:r>
    </w:p>
    <w:p w14:paraId="75F0E64A" w14:textId="77777777" w:rsidR="005A62E5" w:rsidRDefault="005A62E5" w:rsidP="005A62E5">
      <w:pPr>
        <w:pStyle w:val="Heading3"/>
      </w:pPr>
      <w:bookmarkStart w:id="49" w:name="_Toc27133488"/>
      <w:r>
        <w:t>Volumes</w:t>
      </w:r>
      <w:bookmarkEnd w:id="49"/>
    </w:p>
    <w:p w14:paraId="35BFAD8E" w14:textId="77777777" w:rsidR="005A62E5" w:rsidRDefault="005A62E5" w:rsidP="005A62E5">
      <w:r>
        <w:t>Volume setup. Must match arguments:</w:t>
      </w:r>
    </w:p>
    <w:p w14:paraId="1571E00E" w14:textId="77777777" w:rsidR="005A62E5" w:rsidRDefault="005A62E5" w:rsidP="005A62E5">
      <w:pPr>
        <w:pStyle w:val="ListParagraph"/>
        <w:numPr>
          <w:ilvl w:val="0"/>
          <w:numId w:val="7"/>
        </w:numPr>
      </w:pPr>
      <w:r>
        <w:t>/</w:t>
      </w:r>
      <w:proofErr w:type="gramStart"/>
      <w:r>
        <w:t>code  -</w:t>
      </w:r>
      <w:proofErr w:type="gramEnd"/>
      <w:r>
        <w:t xml:space="preserve">  internal location for scripts in the container (created internally)</w:t>
      </w:r>
    </w:p>
    <w:p w14:paraId="4CAD26CB" w14:textId="77777777" w:rsidR="005A62E5" w:rsidRDefault="005A62E5" w:rsidP="005A62E5">
      <w:pPr>
        <w:pStyle w:val="ListParagraph"/>
        <w:numPr>
          <w:ilvl w:val="0"/>
          <w:numId w:val="7"/>
        </w:numPr>
      </w:pPr>
      <w:r>
        <w:t>/</w:t>
      </w:r>
      <w:proofErr w:type="gramStart"/>
      <w:r>
        <w:t>in  -</w:t>
      </w:r>
      <w:proofErr w:type="gramEnd"/>
      <w:r>
        <w:t xml:space="preserve">  not used by this container (mandatory)</w:t>
      </w:r>
    </w:p>
    <w:p w14:paraId="29B60BF2" w14:textId="77777777" w:rsidR="005A62E5" w:rsidRDefault="005A62E5" w:rsidP="005A62E5">
      <w:pPr>
        <w:pStyle w:val="ListParagraph"/>
        <w:numPr>
          <w:ilvl w:val="0"/>
          <w:numId w:val="7"/>
        </w:numPr>
      </w:pPr>
      <w:r>
        <w:t>/</w:t>
      </w:r>
      <w:proofErr w:type="gramStart"/>
      <w:r>
        <w:t>work  -</w:t>
      </w:r>
      <w:proofErr w:type="gramEnd"/>
      <w:r>
        <w:t xml:space="preserve">  used for intermediate files (mandatory)</w:t>
      </w:r>
    </w:p>
    <w:p w14:paraId="47F5005B" w14:textId="77777777" w:rsidR="005A62E5" w:rsidRDefault="005A62E5" w:rsidP="005A62E5">
      <w:pPr>
        <w:pStyle w:val="ListParagraph"/>
        <w:numPr>
          <w:ilvl w:val="0"/>
          <w:numId w:val="7"/>
        </w:numPr>
      </w:pPr>
      <w:r>
        <w:t>/</w:t>
      </w:r>
      <w:proofErr w:type="gramStart"/>
      <w:r>
        <w:t>out..</w:t>
      </w:r>
      <w:proofErr w:type="gramEnd"/>
      <w:r>
        <w:t>-..location for process results for next step in the pipeline (mandatory)</w:t>
      </w:r>
    </w:p>
    <w:p w14:paraId="1D1B7ACD" w14:textId="77777777" w:rsidR="005A62E5" w:rsidRDefault="005A62E5" w:rsidP="005A62E5">
      <w:pPr>
        <w:pStyle w:val="Heading3"/>
      </w:pPr>
      <w:bookmarkStart w:id="50" w:name="_Toc27133489"/>
      <w:r>
        <w:t>Arguments</w:t>
      </w:r>
      <w:bookmarkEnd w:id="50"/>
    </w:p>
    <w:p w14:paraId="4242D8D9" w14:textId="77777777" w:rsidR="005A62E5" w:rsidRDefault="005A62E5" w:rsidP="005A62E5">
      <w:r>
        <w:t xml:space="preserve">Arguments are passed to the container </w:t>
      </w:r>
      <w:proofErr w:type="spellStart"/>
      <w:r>
        <w:t>entrypoint</w:t>
      </w:r>
      <w:proofErr w:type="spellEnd"/>
      <w:r>
        <w:t xml:space="preserve"> and as environment variables:</w:t>
      </w:r>
    </w:p>
    <w:p w14:paraId="1985D686" w14:textId="77777777" w:rsidR="005A62E5" w:rsidRDefault="005A62E5" w:rsidP="005A62E5">
      <w:r>
        <w:t xml:space="preserve">Container </w:t>
      </w:r>
      <w:proofErr w:type="spellStart"/>
      <w:r>
        <w:t>entrypoint</w:t>
      </w:r>
      <w:proofErr w:type="spellEnd"/>
      <w:r>
        <w:t xml:space="preserve"> params:</w:t>
      </w:r>
    </w:p>
    <w:p w14:paraId="3E83966A" w14:textId="77777777" w:rsidR="005A62E5" w:rsidRDefault="005A62E5" w:rsidP="005A62E5">
      <w:pPr>
        <w:pStyle w:val="ListParagraph"/>
        <w:numPr>
          <w:ilvl w:val="0"/>
          <w:numId w:val="8"/>
        </w:numPr>
      </w:pPr>
      <w:r>
        <w:t>Max wait for file count. Set to '0' (not used by this container)</w:t>
      </w:r>
    </w:p>
    <w:p w14:paraId="592E4223" w14:textId="77777777" w:rsidR="005A62E5" w:rsidRDefault="005A62E5" w:rsidP="005A62E5">
      <w:pPr>
        <w:pStyle w:val="ListParagraph"/>
        <w:numPr>
          <w:ilvl w:val="0"/>
          <w:numId w:val="8"/>
        </w:numPr>
      </w:pPr>
      <w:r>
        <w:t>Name of code location. Set to '/code'</w:t>
      </w:r>
    </w:p>
    <w:p w14:paraId="5EAC2C8D" w14:textId="77777777" w:rsidR="005A62E5" w:rsidRDefault="005A62E5" w:rsidP="005A62E5">
      <w:pPr>
        <w:pStyle w:val="ListParagraph"/>
        <w:numPr>
          <w:ilvl w:val="0"/>
          <w:numId w:val="8"/>
        </w:numPr>
      </w:pPr>
      <w:r>
        <w:t>Name of input location. Set to '/in' (must match given volume name)</w:t>
      </w:r>
    </w:p>
    <w:p w14:paraId="0E361663" w14:textId="77777777" w:rsidR="005A62E5" w:rsidRDefault="005A62E5" w:rsidP="005A62E5">
      <w:pPr>
        <w:pStyle w:val="ListParagraph"/>
        <w:numPr>
          <w:ilvl w:val="0"/>
          <w:numId w:val="8"/>
        </w:numPr>
      </w:pPr>
      <w:r>
        <w:t>Name of work location. Set to '/work' (must match given volume name)</w:t>
      </w:r>
    </w:p>
    <w:p w14:paraId="4C057C6D" w14:textId="77777777" w:rsidR="005A62E5" w:rsidRDefault="005A62E5" w:rsidP="005A62E5">
      <w:pPr>
        <w:pStyle w:val="ListParagraph"/>
        <w:numPr>
          <w:ilvl w:val="0"/>
          <w:numId w:val="8"/>
        </w:numPr>
      </w:pPr>
      <w:r>
        <w:t>Name of out location. Set to '/out' (must match given volume name)</w:t>
      </w:r>
    </w:p>
    <w:p w14:paraId="09833EBD" w14:textId="77777777" w:rsidR="005A62E5" w:rsidRDefault="005A62E5" w:rsidP="005A62E5">
      <w:r>
        <w:t>Example params:  0 /code /in /work /out</w:t>
      </w:r>
    </w:p>
    <w:p w14:paraId="0B0A83AC" w14:textId="77777777" w:rsidR="005A62E5" w:rsidRDefault="005A62E5" w:rsidP="005A62E5">
      <w:r>
        <w:t xml:space="preserve">To enable logging </w:t>
      </w:r>
      <w:proofErr w:type="gramStart"/>
      <w:r>
        <w:t>set</w:t>
      </w:r>
      <w:proofErr w:type="gramEnd"/>
      <w:r>
        <w:t xml:space="preserve"> the environment variable </w:t>
      </w:r>
      <w:r w:rsidRPr="006924CA">
        <w:t>LOG_JOBS</w:t>
      </w:r>
      <w:r>
        <w:t xml:space="preserve"> to 1</w:t>
      </w:r>
    </w:p>
    <w:p w14:paraId="2D6A1B01" w14:textId="77777777" w:rsidR="005A62E5" w:rsidRDefault="005A62E5" w:rsidP="005A62E5">
      <w:pPr>
        <w:pStyle w:val="Heading3"/>
      </w:pPr>
      <w:bookmarkStart w:id="51" w:name="_Toc27133490"/>
      <w:r>
        <w:t>Source</w:t>
      </w:r>
      <w:bookmarkEnd w:id="51"/>
      <w:r>
        <w:t xml:space="preserve"> </w:t>
      </w:r>
    </w:p>
    <w:p w14:paraId="5A9AADB5" w14:textId="60DA59D2" w:rsidR="005A62E5" w:rsidRPr="00D2598C" w:rsidRDefault="005A62E5" w:rsidP="005A62E5">
      <w:pPr>
        <w:pStyle w:val="BodyContent"/>
        <w:rPr>
          <w:rFonts w:ascii="Helvetica" w:hAnsi="Helvetica"/>
          <w:color w:val="2C3E50"/>
          <w:sz w:val="20"/>
          <w:szCs w:val="20"/>
          <w:shd w:val="clear" w:color="auto" w:fill="FEF9E8"/>
          <w:lang w:val="nb-NO"/>
        </w:rPr>
      </w:pPr>
      <w:proofErr w:type="spellStart"/>
      <w:r w:rsidRPr="00D2598C">
        <w:rPr>
          <w:lang w:val="nb-NO"/>
        </w:rPr>
        <w:t>Docker</w:t>
      </w:r>
      <w:proofErr w:type="spellEnd"/>
      <w:r w:rsidRPr="00D2598C">
        <w:rPr>
          <w:lang w:val="nb-NO"/>
        </w:rPr>
        <w:t xml:space="preserve"> image: </w:t>
      </w:r>
      <w:proofErr w:type="spellStart"/>
      <w:r w:rsidRPr="005A62E5">
        <w:rPr>
          <w:rFonts w:ascii="Helvetica" w:hAnsi="Helvetica"/>
          <w:color w:val="2C3E50"/>
          <w:sz w:val="20"/>
          <w:szCs w:val="20"/>
          <w:shd w:val="clear" w:color="auto" w:fill="FEF9E8"/>
          <w:lang w:val="nb-NO"/>
        </w:rPr>
        <w:t>datagraft</w:t>
      </w:r>
      <w:proofErr w:type="spellEnd"/>
      <w:r w:rsidRPr="005A62E5">
        <w:rPr>
          <w:rFonts w:ascii="Helvetica" w:hAnsi="Helvetica"/>
          <w:color w:val="2C3E50"/>
          <w:sz w:val="20"/>
          <w:szCs w:val="20"/>
          <w:shd w:val="clear" w:color="auto" w:fill="FEF9E8"/>
          <w:lang w:val="nb-NO"/>
        </w:rPr>
        <w:t>/lib_11_tsv2csv</w:t>
      </w:r>
    </w:p>
    <w:p w14:paraId="008DF9F8" w14:textId="57CBEB2B" w:rsidR="005A62E5" w:rsidRDefault="005A62E5" w:rsidP="005A62E5">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21" w:history="1">
        <w:r w:rsidRPr="00432A52">
          <w:rPr>
            <w:rStyle w:val="Hyperlink"/>
          </w:rPr>
          <w:t>https://github.com/ew-shopp/ingestion_lib/tree/master/12_split</w:t>
        </w:r>
      </w:hyperlink>
    </w:p>
    <w:p w14:paraId="5333BB93" w14:textId="77777777" w:rsidR="005A62E5" w:rsidRDefault="005A62E5" w:rsidP="005A62E5">
      <w:pPr>
        <w:pStyle w:val="Heading3"/>
      </w:pPr>
      <w:bookmarkStart w:id="52" w:name="_Toc27133491"/>
      <w:r>
        <w:t>Rancher setup example:</w:t>
      </w:r>
      <w:bookmarkEnd w:id="52"/>
    </w:p>
    <w:p w14:paraId="6E9F10C3" w14:textId="6A2DF8BF" w:rsidR="005A62E5" w:rsidRPr="005A62E5" w:rsidRDefault="005A62E5" w:rsidP="005A62E5">
      <w:pPr>
        <w:pStyle w:val="BodyContent"/>
        <w:rPr>
          <w:highlight w:val="yellow"/>
          <w:lang w:val="en-GB"/>
        </w:rPr>
      </w:pPr>
      <w:r>
        <w:rPr>
          <w:highlight w:val="yellow"/>
          <w:lang w:val="en-GB"/>
        </w:rPr>
        <w:t>TBC</w:t>
      </w:r>
    </w:p>
    <w:p w14:paraId="7CE96F13" w14:textId="77777777" w:rsidR="005A62E5" w:rsidRDefault="005A62E5">
      <w:pPr>
        <w:spacing w:after="0" w:line="240" w:lineRule="auto"/>
        <w:jc w:val="left"/>
        <w:rPr>
          <w:rFonts w:eastAsia="Perpetua"/>
          <w:b/>
          <w:spacing w:val="20"/>
          <w:sz w:val="28"/>
          <w:szCs w:val="26"/>
        </w:rPr>
      </w:pPr>
      <w:r>
        <w:br w:type="page"/>
      </w:r>
    </w:p>
    <w:p w14:paraId="1AE5DF47" w14:textId="00ACB6B2" w:rsidR="004F486A" w:rsidRPr="004F486A" w:rsidRDefault="004F486A" w:rsidP="004F486A">
      <w:pPr>
        <w:pStyle w:val="Heading2"/>
      </w:pPr>
      <w:bookmarkStart w:id="53" w:name="_Toc27133492"/>
      <w:r w:rsidRPr="004F486A">
        <w:lastRenderedPageBreak/>
        <w:t>13_transform</w:t>
      </w:r>
      <w:bookmarkEnd w:id="53"/>
    </w:p>
    <w:p w14:paraId="31A8BC58" w14:textId="77777777" w:rsidR="004F486A" w:rsidRDefault="004F486A" w:rsidP="004F486A">
      <w:pPr>
        <w:jc w:val="left"/>
      </w:pPr>
      <w:r>
        <w:t xml:space="preserve">This script fetches a csv file and applies a transformation to it. The transformation is given as a .jar file generated by the </w:t>
      </w:r>
      <w:proofErr w:type="spellStart"/>
      <w:r>
        <w:t>Grafterizer</w:t>
      </w:r>
      <w:proofErr w:type="spellEnd"/>
      <w:r>
        <w:t xml:space="preserve"> system.</w:t>
      </w:r>
      <w:r w:rsidRPr="00C03CE8">
        <w:t xml:space="preserve"> </w:t>
      </w:r>
      <w:r>
        <w:br/>
        <w:t xml:space="preserve">The script monitors the input </w:t>
      </w:r>
      <w:proofErr w:type="spellStart"/>
      <w:r>
        <w:t>dir</w:t>
      </w:r>
      <w:proofErr w:type="spellEnd"/>
      <w:r>
        <w:t xml:space="preserve"> for csv files to upload. If not file present it will sleep for 60sec before trying again.</w:t>
      </w:r>
      <w:r>
        <w:br/>
        <w:t xml:space="preserve">Depending on the size of the transformation input the container may require memory reservation at </w:t>
      </w:r>
      <w:proofErr w:type="spellStart"/>
      <w:r>
        <w:t>startup</w:t>
      </w:r>
      <w:proofErr w:type="spellEnd"/>
      <w:r>
        <w:t>.</w:t>
      </w:r>
    </w:p>
    <w:p w14:paraId="314E4B8B" w14:textId="77777777" w:rsidR="004F486A" w:rsidRDefault="004F486A" w:rsidP="004F486A">
      <w:pPr>
        <w:pStyle w:val="Heading3"/>
      </w:pPr>
      <w:bookmarkStart w:id="54" w:name="_Toc27133493"/>
      <w:r>
        <w:t>Volumes</w:t>
      </w:r>
      <w:bookmarkEnd w:id="54"/>
    </w:p>
    <w:p w14:paraId="23B4E997" w14:textId="77777777" w:rsidR="004F486A" w:rsidRDefault="004F486A" w:rsidP="004F486A">
      <w:r>
        <w:t>Volume setup. Must match arguments:</w:t>
      </w:r>
    </w:p>
    <w:p w14:paraId="6E721461" w14:textId="77777777" w:rsidR="004F486A" w:rsidRDefault="004F486A" w:rsidP="004F486A">
      <w:pPr>
        <w:pStyle w:val="ListParagraph"/>
        <w:numPr>
          <w:ilvl w:val="0"/>
          <w:numId w:val="7"/>
        </w:numPr>
      </w:pPr>
      <w:r>
        <w:t>/</w:t>
      </w:r>
      <w:proofErr w:type="gramStart"/>
      <w:r>
        <w:t>code  -</w:t>
      </w:r>
      <w:proofErr w:type="gramEnd"/>
      <w:r>
        <w:t xml:space="preserve">  internal location for scripts in the container (created internally)</w:t>
      </w:r>
    </w:p>
    <w:p w14:paraId="2984B4DE" w14:textId="77777777" w:rsidR="004F486A" w:rsidRDefault="004F486A" w:rsidP="004F486A">
      <w:pPr>
        <w:pStyle w:val="ListParagraph"/>
        <w:numPr>
          <w:ilvl w:val="0"/>
          <w:numId w:val="7"/>
        </w:numPr>
      </w:pPr>
      <w:r>
        <w:t>/</w:t>
      </w:r>
      <w:proofErr w:type="gramStart"/>
      <w:r>
        <w:t>in  -</w:t>
      </w:r>
      <w:proofErr w:type="gramEnd"/>
      <w:r>
        <w:t xml:space="preserve">  used for passing input files to this container (mandatory)</w:t>
      </w:r>
    </w:p>
    <w:p w14:paraId="631B6437" w14:textId="77777777" w:rsidR="004F486A" w:rsidRDefault="004F486A" w:rsidP="004F486A">
      <w:pPr>
        <w:pStyle w:val="ListParagraph"/>
        <w:numPr>
          <w:ilvl w:val="0"/>
          <w:numId w:val="7"/>
        </w:numPr>
      </w:pPr>
      <w:r>
        <w:t>/</w:t>
      </w:r>
      <w:proofErr w:type="gramStart"/>
      <w:r>
        <w:t>work  -</w:t>
      </w:r>
      <w:proofErr w:type="gramEnd"/>
      <w:r>
        <w:t xml:space="preserve">  used for intermediate files (mandatory)</w:t>
      </w:r>
    </w:p>
    <w:p w14:paraId="2CE07B55" w14:textId="77777777" w:rsidR="004F486A" w:rsidRDefault="004F486A" w:rsidP="004F486A">
      <w:pPr>
        <w:pStyle w:val="ListParagraph"/>
        <w:numPr>
          <w:ilvl w:val="0"/>
          <w:numId w:val="7"/>
        </w:numPr>
      </w:pPr>
      <w:r>
        <w:t>/</w:t>
      </w:r>
      <w:proofErr w:type="gramStart"/>
      <w:r>
        <w:t>out..</w:t>
      </w:r>
      <w:proofErr w:type="gramEnd"/>
      <w:r>
        <w:t>-..location for process results for next step in the pipeline (mandatory)</w:t>
      </w:r>
    </w:p>
    <w:p w14:paraId="3AE82E31" w14:textId="4D725B2B" w:rsidR="004F486A" w:rsidRDefault="004F486A" w:rsidP="004F486A">
      <w:pPr>
        <w:pStyle w:val="ListParagraph"/>
        <w:numPr>
          <w:ilvl w:val="0"/>
          <w:numId w:val="7"/>
        </w:numPr>
      </w:pPr>
      <w:r>
        <w:t>/</w:t>
      </w:r>
      <w:proofErr w:type="gramStart"/>
      <w:r>
        <w:t>transformation..</w:t>
      </w:r>
      <w:proofErr w:type="gramEnd"/>
      <w:r>
        <w:t xml:space="preserve">-  location for transformation JAR file (match path in </w:t>
      </w:r>
      <w:r w:rsidR="000E4922">
        <w:t>argument</w:t>
      </w:r>
      <w:r>
        <w:t>)</w:t>
      </w:r>
    </w:p>
    <w:p w14:paraId="7840DE1F" w14:textId="77777777" w:rsidR="004F486A" w:rsidRDefault="004F486A" w:rsidP="004F486A">
      <w:pPr>
        <w:pStyle w:val="Heading3"/>
      </w:pPr>
      <w:bookmarkStart w:id="55" w:name="_Toc27133494"/>
      <w:r>
        <w:t>Arguments</w:t>
      </w:r>
      <w:bookmarkEnd w:id="55"/>
    </w:p>
    <w:p w14:paraId="6B9640AC" w14:textId="77777777" w:rsidR="004F486A" w:rsidRDefault="004F486A" w:rsidP="004F486A">
      <w:r>
        <w:t xml:space="preserve">Arguments are passed to the container </w:t>
      </w:r>
      <w:proofErr w:type="spellStart"/>
      <w:r>
        <w:t>entrypoint</w:t>
      </w:r>
      <w:proofErr w:type="spellEnd"/>
      <w:r>
        <w:t>:</w:t>
      </w:r>
    </w:p>
    <w:p w14:paraId="7E3BF899" w14:textId="77777777" w:rsidR="004F486A" w:rsidRDefault="004F486A" w:rsidP="004F486A">
      <w:r>
        <w:t xml:space="preserve">Container </w:t>
      </w:r>
      <w:proofErr w:type="spellStart"/>
      <w:r>
        <w:t>entrypoint</w:t>
      </w:r>
      <w:proofErr w:type="spellEnd"/>
      <w:r>
        <w:t xml:space="preserve"> params:</w:t>
      </w:r>
    </w:p>
    <w:p w14:paraId="5DBCF7FF" w14:textId="77777777" w:rsidR="004F486A" w:rsidRDefault="004F486A" w:rsidP="004F486A">
      <w:pPr>
        <w:pStyle w:val="ListParagraph"/>
        <w:numPr>
          <w:ilvl w:val="0"/>
          <w:numId w:val="8"/>
        </w:numPr>
      </w:pPr>
      <w:r>
        <w:t>Max wait for file count. Set to '0' (how many idle 60 sleep periods before terminating)</w:t>
      </w:r>
    </w:p>
    <w:p w14:paraId="3582D990" w14:textId="77777777" w:rsidR="004F486A" w:rsidRDefault="004F486A" w:rsidP="004F486A">
      <w:pPr>
        <w:pStyle w:val="ListParagraph"/>
        <w:numPr>
          <w:ilvl w:val="0"/>
          <w:numId w:val="8"/>
        </w:numPr>
      </w:pPr>
      <w:r>
        <w:t>Name of code location. Set to '/code'</w:t>
      </w:r>
    </w:p>
    <w:p w14:paraId="77E140AD" w14:textId="77777777" w:rsidR="004F486A" w:rsidRDefault="004F486A" w:rsidP="004F486A">
      <w:pPr>
        <w:pStyle w:val="ListParagraph"/>
        <w:numPr>
          <w:ilvl w:val="0"/>
          <w:numId w:val="8"/>
        </w:numPr>
      </w:pPr>
      <w:r>
        <w:t>Name of input location. Set to '/in' (must match given volume name)</w:t>
      </w:r>
    </w:p>
    <w:p w14:paraId="177B251C" w14:textId="77777777" w:rsidR="004F486A" w:rsidRDefault="004F486A" w:rsidP="004F486A">
      <w:pPr>
        <w:pStyle w:val="ListParagraph"/>
        <w:numPr>
          <w:ilvl w:val="0"/>
          <w:numId w:val="8"/>
        </w:numPr>
      </w:pPr>
      <w:r>
        <w:t>Name of work location. Set to '/work' (must match given volume name)</w:t>
      </w:r>
    </w:p>
    <w:p w14:paraId="6A4B6B2D" w14:textId="77777777" w:rsidR="004F486A" w:rsidRDefault="004F486A" w:rsidP="004F486A">
      <w:pPr>
        <w:pStyle w:val="ListParagraph"/>
        <w:numPr>
          <w:ilvl w:val="0"/>
          <w:numId w:val="8"/>
        </w:numPr>
      </w:pPr>
      <w:r>
        <w:t>Name of out location. Set to '/out' (must match given volume name)</w:t>
      </w:r>
    </w:p>
    <w:p w14:paraId="6A5B8C8A" w14:textId="77777777" w:rsidR="004F486A" w:rsidRDefault="004F486A" w:rsidP="004F486A">
      <w:pPr>
        <w:pStyle w:val="ListParagraph"/>
        <w:numPr>
          <w:ilvl w:val="0"/>
          <w:numId w:val="8"/>
        </w:numPr>
      </w:pPr>
      <w:r>
        <w:t>Path to transformation. Set to '/transformation/xxx.jar' (must match given volume name)</w:t>
      </w:r>
    </w:p>
    <w:p w14:paraId="552B7940" w14:textId="77777777" w:rsidR="004F486A" w:rsidRDefault="004F486A" w:rsidP="004F486A">
      <w:r>
        <w:t xml:space="preserve">Example params:  0 /code /in /work /out </w:t>
      </w:r>
      <w:r w:rsidRPr="00E336AF">
        <w:t>/transformation/transformation.jar</w:t>
      </w:r>
    </w:p>
    <w:p w14:paraId="7FD77466" w14:textId="77777777" w:rsidR="004F486A" w:rsidRDefault="004F486A" w:rsidP="004F486A">
      <w:pPr>
        <w:pStyle w:val="Heading3"/>
      </w:pPr>
      <w:bookmarkStart w:id="56" w:name="_Toc27133495"/>
      <w:r>
        <w:t>Source</w:t>
      </w:r>
      <w:bookmarkEnd w:id="56"/>
      <w:r>
        <w:t xml:space="preserve"> </w:t>
      </w:r>
    </w:p>
    <w:p w14:paraId="07995954" w14:textId="49426125" w:rsidR="004F486A" w:rsidRDefault="004F486A" w:rsidP="004F486A">
      <w:pPr>
        <w:pStyle w:val="BodyContent"/>
        <w:rPr>
          <w:rFonts w:ascii="Helvetica" w:hAnsi="Helvetica"/>
          <w:color w:val="2C3E50"/>
          <w:sz w:val="20"/>
          <w:szCs w:val="20"/>
          <w:shd w:val="clear" w:color="auto" w:fill="FEF9E8"/>
        </w:rPr>
      </w:pPr>
      <w:r>
        <w:rPr>
          <w:lang w:val="en-GB"/>
        </w:rPr>
        <w:t xml:space="preserve">Docker image: </w:t>
      </w:r>
      <w:proofErr w:type="spellStart"/>
      <w:r w:rsidR="00760E08" w:rsidRPr="00760E08">
        <w:rPr>
          <w:rFonts w:ascii="Helvetica" w:hAnsi="Helvetica"/>
          <w:color w:val="2C3E50"/>
          <w:sz w:val="20"/>
          <w:szCs w:val="20"/>
          <w:shd w:val="clear" w:color="auto" w:fill="FEF9E8"/>
        </w:rPr>
        <w:t>datagraft</w:t>
      </w:r>
      <w:proofErr w:type="spellEnd"/>
      <w:r w:rsidR="00760E08" w:rsidRPr="00760E08">
        <w:rPr>
          <w:rFonts w:ascii="Helvetica" w:hAnsi="Helvetica"/>
          <w:color w:val="2C3E50"/>
          <w:sz w:val="20"/>
          <w:szCs w:val="20"/>
          <w:shd w:val="clear" w:color="auto" w:fill="FEF9E8"/>
        </w:rPr>
        <w:t>/lib_13_transform</w:t>
      </w:r>
    </w:p>
    <w:p w14:paraId="7EAEFE30" w14:textId="784FA8F1" w:rsidR="00760E08" w:rsidRDefault="004F486A" w:rsidP="004F486A">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22" w:history="1">
        <w:r w:rsidR="00760E08" w:rsidRPr="00094C7F">
          <w:rPr>
            <w:rStyle w:val="Hyperlink"/>
            <w:rFonts w:ascii="Helvetica" w:hAnsi="Helvetica"/>
            <w:sz w:val="20"/>
            <w:szCs w:val="20"/>
            <w:shd w:val="clear" w:color="auto" w:fill="FEF9E8"/>
          </w:rPr>
          <w:t>https://github.com/ew-shopp/ingestion_lib/tree/master/13_transform</w:t>
        </w:r>
      </w:hyperlink>
    </w:p>
    <w:p w14:paraId="7FE901D7" w14:textId="77777777" w:rsidR="004F486A" w:rsidRDefault="00AE6631" w:rsidP="004F486A">
      <w:pPr>
        <w:pStyle w:val="BodyContent"/>
        <w:jc w:val="left"/>
        <w:rPr>
          <w:rFonts w:ascii="Helvetica" w:hAnsi="Helvetica"/>
          <w:color w:val="2C3E50"/>
          <w:sz w:val="20"/>
          <w:szCs w:val="20"/>
          <w:shd w:val="clear" w:color="auto" w:fill="FEF9E8"/>
        </w:rPr>
      </w:pPr>
      <w:hyperlink r:id="rId23" w:history="1"/>
    </w:p>
    <w:p w14:paraId="28F897A2" w14:textId="77777777" w:rsidR="004F486A" w:rsidRDefault="004F486A" w:rsidP="004F486A">
      <w:pPr>
        <w:pStyle w:val="Heading3"/>
      </w:pPr>
      <w:bookmarkStart w:id="57" w:name="_Toc27133496"/>
      <w:r>
        <w:t>Rancher setup example:</w:t>
      </w:r>
      <w:bookmarkEnd w:id="57"/>
    </w:p>
    <w:p w14:paraId="63DDE583" w14:textId="77777777" w:rsidR="004F486A" w:rsidRPr="00E336AF" w:rsidRDefault="004F486A" w:rsidP="004F486A">
      <w:pPr>
        <w:pStyle w:val="Codelisting"/>
      </w:pPr>
      <w:r w:rsidRPr="00E336AF">
        <w:lastRenderedPageBreak/>
        <w:t xml:space="preserve">  transform-</w:t>
      </w:r>
      <w:proofErr w:type="spellStart"/>
      <w:r w:rsidRPr="00E336AF">
        <w:t>owm</w:t>
      </w:r>
      <w:proofErr w:type="spellEnd"/>
      <w:r w:rsidRPr="00E336AF">
        <w:t>-data:</w:t>
      </w:r>
    </w:p>
    <w:p w14:paraId="52BAAD41" w14:textId="77777777" w:rsidR="004F486A" w:rsidRPr="00E336AF" w:rsidRDefault="004F486A" w:rsidP="004F486A">
      <w:pPr>
        <w:pStyle w:val="Codelisting"/>
      </w:pPr>
      <w:r w:rsidRPr="00E336AF">
        <w:t xml:space="preserve">    image: </w:t>
      </w:r>
      <w:proofErr w:type="spellStart"/>
      <w:r w:rsidRPr="00E336AF">
        <w:t>datagraft</w:t>
      </w:r>
      <w:proofErr w:type="spellEnd"/>
      <w:r w:rsidRPr="00E336AF">
        <w:t>/</w:t>
      </w:r>
      <w:proofErr w:type="spellStart"/>
      <w:r w:rsidRPr="00E336AF">
        <w:t>grafterizer</w:t>
      </w:r>
      <w:proofErr w:type="spellEnd"/>
      <w:r w:rsidRPr="00E336AF">
        <w:t>-jar-executor</w:t>
      </w:r>
    </w:p>
    <w:p w14:paraId="5E956835" w14:textId="77777777" w:rsidR="004F486A" w:rsidRPr="00E336AF" w:rsidRDefault="004F486A" w:rsidP="004F486A">
      <w:pPr>
        <w:pStyle w:val="Codelisting"/>
      </w:pPr>
      <w:r w:rsidRPr="00E336AF">
        <w:t xml:space="preserve">    </w:t>
      </w:r>
      <w:proofErr w:type="spellStart"/>
      <w:r w:rsidRPr="00E336AF">
        <w:t>stdin_open</w:t>
      </w:r>
      <w:proofErr w:type="spellEnd"/>
      <w:r w:rsidRPr="00E336AF">
        <w:t>: true</w:t>
      </w:r>
    </w:p>
    <w:p w14:paraId="24CBB20A" w14:textId="77777777" w:rsidR="004F486A" w:rsidRPr="00E336AF" w:rsidRDefault="004F486A" w:rsidP="004F486A">
      <w:pPr>
        <w:pStyle w:val="Codelisting"/>
      </w:pPr>
      <w:r w:rsidRPr="00E336AF">
        <w:t xml:space="preserve">    volumes:</w:t>
      </w:r>
    </w:p>
    <w:p w14:paraId="3579FBFB" w14:textId="77777777" w:rsidR="004F486A" w:rsidRPr="00E336AF" w:rsidRDefault="004F486A" w:rsidP="004F486A">
      <w:pPr>
        <w:pStyle w:val="Codelisting"/>
      </w:pPr>
      <w:r w:rsidRPr="00E336AF">
        <w:t xml:space="preserve">    - /bigdata/steffen/</w:t>
      </w:r>
      <w:proofErr w:type="spellStart"/>
      <w:r w:rsidRPr="00E336AF">
        <w:t>run_daily_weather_owm</w:t>
      </w:r>
      <w:proofErr w:type="spellEnd"/>
      <w:r w:rsidRPr="00E336AF">
        <w:t>/_out00:/in</w:t>
      </w:r>
    </w:p>
    <w:p w14:paraId="23C49790" w14:textId="77777777" w:rsidR="004F486A" w:rsidRPr="00E336AF" w:rsidRDefault="004F486A" w:rsidP="004F486A">
      <w:pPr>
        <w:pStyle w:val="Codelisting"/>
      </w:pPr>
      <w:r w:rsidRPr="00E336AF">
        <w:t xml:space="preserve">    - /bigdata/steffen/</w:t>
      </w:r>
      <w:proofErr w:type="spellStart"/>
      <w:r w:rsidRPr="00E336AF">
        <w:t>run_daily_weather_owm</w:t>
      </w:r>
      <w:proofErr w:type="spellEnd"/>
      <w:r w:rsidRPr="00E336AF">
        <w:t>/_work01:/work</w:t>
      </w:r>
    </w:p>
    <w:p w14:paraId="47F73ED0" w14:textId="77777777" w:rsidR="004F486A" w:rsidRPr="00E336AF" w:rsidRDefault="004F486A" w:rsidP="004F486A">
      <w:pPr>
        <w:pStyle w:val="Codelisting"/>
      </w:pPr>
      <w:r w:rsidRPr="00E336AF">
        <w:t xml:space="preserve">    - /bigdata/steffen/</w:t>
      </w:r>
      <w:proofErr w:type="spellStart"/>
      <w:r w:rsidRPr="00E336AF">
        <w:t>run_daily_weather_owm</w:t>
      </w:r>
      <w:proofErr w:type="spellEnd"/>
      <w:r w:rsidRPr="00E336AF">
        <w:t>/_out01:/out</w:t>
      </w:r>
    </w:p>
    <w:p w14:paraId="733180AF" w14:textId="77777777" w:rsidR="004F486A" w:rsidRPr="00E336AF" w:rsidRDefault="004F486A" w:rsidP="004F486A">
      <w:pPr>
        <w:pStyle w:val="Codelisting"/>
      </w:pPr>
      <w:r w:rsidRPr="00E336AF">
        <w:t xml:space="preserve">    - /bigdata/steffen/run_daily_weather_owm/transformation:/transformation</w:t>
      </w:r>
    </w:p>
    <w:p w14:paraId="4D22B295" w14:textId="77777777" w:rsidR="004F486A" w:rsidRPr="00E336AF" w:rsidRDefault="004F486A" w:rsidP="004F486A">
      <w:pPr>
        <w:pStyle w:val="Codelisting"/>
      </w:pPr>
      <w:r w:rsidRPr="00E336AF">
        <w:t xml:space="preserve">    </w:t>
      </w:r>
      <w:proofErr w:type="spellStart"/>
      <w:r w:rsidRPr="00E336AF">
        <w:t>tty</w:t>
      </w:r>
      <w:proofErr w:type="spellEnd"/>
      <w:r w:rsidRPr="00E336AF">
        <w:t>: true</w:t>
      </w:r>
    </w:p>
    <w:p w14:paraId="4729E574" w14:textId="77777777" w:rsidR="004F486A" w:rsidRPr="00E336AF" w:rsidRDefault="004F486A" w:rsidP="004F486A">
      <w:pPr>
        <w:pStyle w:val="Codelisting"/>
      </w:pPr>
      <w:r w:rsidRPr="00E336AF">
        <w:t xml:space="preserve">    </w:t>
      </w:r>
      <w:proofErr w:type="spellStart"/>
      <w:r w:rsidRPr="00E336AF">
        <w:t>mem_reservation</w:t>
      </w:r>
      <w:proofErr w:type="spellEnd"/>
      <w:r w:rsidRPr="00E336AF">
        <w:t>: 4194304000</w:t>
      </w:r>
    </w:p>
    <w:p w14:paraId="2D547F7D" w14:textId="77777777" w:rsidR="004F486A" w:rsidRPr="00E336AF" w:rsidRDefault="004F486A" w:rsidP="004F486A">
      <w:pPr>
        <w:pStyle w:val="Codelisting"/>
      </w:pPr>
      <w:r w:rsidRPr="00E336AF">
        <w:t xml:space="preserve">    user: 1000:1000</w:t>
      </w:r>
    </w:p>
    <w:p w14:paraId="1DABAAEA" w14:textId="77777777" w:rsidR="004F486A" w:rsidRPr="00E336AF" w:rsidRDefault="004F486A" w:rsidP="004F486A">
      <w:pPr>
        <w:pStyle w:val="Codelisting"/>
      </w:pPr>
      <w:r w:rsidRPr="00E336AF">
        <w:t xml:space="preserve">    command:</w:t>
      </w:r>
    </w:p>
    <w:p w14:paraId="5DC897F1" w14:textId="77777777" w:rsidR="004F486A" w:rsidRPr="00E336AF" w:rsidRDefault="004F486A" w:rsidP="004F486A">
      <w:pPr>
        <w:pStyle w:val="Codelisting"/>
      </w:pPr>
      <w:r w:rsidRPr="00E336AF">
        <w:t xml:space="preserve">    - '0'</w:t>
      </w:r>
    </w:p>
    <w:p w14:paraId="7379D695" w14:textId="77777777" w:rsidR="004F486A" w:rsidRPr="00E336AF" w:rsidRDefault="004F486A" w:rsidP="004F486A">
      <w:pPr>
        <w:pStyle w:val="Codelisting"/>
      </w:pPr>
      <w:r w:rsidRPr="00E336AF">
        <w:t xml:space="preserve">    - /code</w:t>
      </w:r>
    </w:p>
    <w:p w14:paraId="242A10C2" w14:textId="77777777" w:rsidR="004F486A" w:rsidRPr="00E336AF" w:rsidRDefault="004F486A" w:rsidP="004F486A">
      <w:pPr>
        <w:pStyle w:val="Codelisting"/>
      </w:pPr>
      <w:r w:rsidRPr="00E336AF">
        <w:t xml:space="preserve">    - /in</w:t>
      </w:r>
    </w:p>
    <w:p w14:paraId="7CD1BB6A" w14:textId="77777777" w:rsidR="004F486A" w:rsidRPr="00E336AF" w:rsidRDefault="004F486A" w:rsidP="004F486A">
      <w:pPr>
        <w:pStyle w:val="Codelisting"/>
      </w:pPr>
      <w:r w:rsidRPr="00E336AF">
        <w:t xml:space="preserve">    - /work</w:t>
      </w:r>
    </w:p>
    <w:p w14:paraId="150FC2A7" w14:textId="77777777" w:rsidR="004F486A" w:rsidRPr="00E336AF" w:rsidRDefault="004F486A" w:rsidP="004F486A">
      <w:pPr>
        <w:pStyle w:val="Codelisting"/>
      </w:pPr>
      <w:r w:rsidRPr="00E336AF">
        <w:t xml:space="preserve">    - /out</w:t>
      </w:r>
    </w:p>
    <w:p w14:paraId="18AB3EF0" w14:textId="77777777" w:rsidR="004F486A" w:rsidRPr="00E336AF" w:rsidRDefault="004F486A" w:rsidP="004F486A">
      <w:pPr>
        <w:pStyle w:val="Codelisting"/>
      </w:pPr>
      <w:r w:rsidRPr="00E336AF">
        <w:t xml:space="preserve">    - /transformation/transformation.jar</w:t>
      </w:r>
    </w:p>
    <w:p w14:paraId="7C9A2E7D" w14:textId="77777777" w:rsidR="004F486A" w:rsidRPr="00E336AF" w:rsidRDefault="004F486A" w:rsidP="004F486A">
      <w:pPr>
        <w:pStyle w:val="Codelisting"/>
      </w:pPr>
      <w:r w:rsidRPr="00E336AF">
        <w:t xml:space="preserve">    labels:</w:t>
      </w:r>
    </w:p>
    <w:p w14:paraId="41F65F2E" w14:textId="77777777" w:rsidR="004F486A" w:rsidRDefault="004F486A" w:rsidP="004F486A">
      <w:pPr>
        <w:pStyle w:val="Codelisting"/>
      </w:pPr>
      <w:r w:rsidRPr="00E336AF">
        <w:t xml:space="preserve">      </w:t>
      </w:r>
      <w:proofErr w:type="spellStart"/>
      <w:proofErr w:type="gramStart"/>
      <w:r w:rsidRPr="00E336AF">
        <w:t>io.rancher</w:t>
      </w:r>
      <w:proofErr w:type="gramEnd"/>
      <w:r w:rsidRPr="00E336AF">
        <w:t>.container.pull_image</w:t>
      </w:r>
      <w:proofErr w:type="spellEnd"/>
      <w:r w:rsidRPr="00E336AF">
        <w:t>: always</w:t>
      </w:r>
    </w:p>
    <w:p w14:paraId="543D0208" w14:textId="46015861" w:rsidR="004F486A" w:rsidRPr="007B57E2" w:rsidRDefault="004F486A" w:rsidP="007B57E2">
      <w:pPr>
        <w:spacing w:after="0" w:line="240" w:lineRule="auto"/>
        <w:jc w:val="left"/>
        <w:rPr>
          <w:rFonts w:eastAsia="Perpetua"/>
          <w:b/>
          <w:spacing w:val="20"/>
          <w:sz w:val="28"/>
          <w:szCs w:val="26"/>
        </w:rPr>
      </w:pPr>
      <w:r>
        <w:br w:type="page"/>
      </w:r>
    </w:p>
    <w:p w14:paraId="7FB359D1" w14:textId="52E5FA8A" w:rsidR="004F486A" w:rsidRPr="007B57E2" w:rsidRDefault="004F486A" w:rsidP="004F486A">
      <w:pPr>
        <w:pStyle w:val="Heading2"/>
      </w:pPr>
      <w:bookmarkStart w:id="58" w:name="_Toc27133497"/>
      <w:r w:rsidRPr="007B57E2">
        <w:lastRenderedPageBreak/>
        <w:t>14_toarango</w:t>
      </w:r>
      <w:bookmarkEnd w:id="58"/>
    </w:p>
    <w:p w14:paraId="5625FBC9" w14:textId="20EA71B7" w:rsidR="000912EC" w:rsidRPr="007B57E2" w:rsidRDefault="00172F74" w:rsidP="000912EC">
      <w:pPr>
        <w:pStyle w:val="BodyContent"/>
        <w:rPr>
          <w:lang w:val="en-GB"/>
        </w:rPr>
      </w:pPr>
      <w:r>
        <w:rPr>
          <w:lang w:val="en-GB"/>
        </w:rPr>
        <w:t>Transforms a</w:t>
      </w:r>
      <w:r w:rsidR="00E03728">
        <w:rPr>
          <w:lang w:val="en-GB"/>
        </w:rPr>
        <w:t xml:space="preserve"> </w:t>
      </w:r>
      <w:proofErr w:type="spellStart"/>
      <w:r w:rsidR="00E03728">
        <w:rPr>
          <w:lang w:val="en-GB"/>
        </w:rPr>
        <w:t>rdf</w:t>
      </w:r>
      <w:proofErr w:type="spellEnd"/>
      <w:r w:rsidR="00E03728">
        <w:rPr>
          <w:lang w:val="en-GB"/>
        </w:rPr>
        <w:t xml:space="preserve"> file to doc and </w:t>
      </w:r>
      <w:r w:rsidR="009B773E">
        <w:rPr>
          <w:lang w:val="en-GB"/>
        </w:rPr>
        <w:t xml:space="preserve">edge collections based on an external </w:t>
      </w:r>
      <w:r w:rsidR="0037671D">
        <w:rPr>
          <w:lang w:val="en-GB"/>
        </w:rPr>
        <w:t>JS-script.</w:t>
      </w:r>
      <w:r w:rsidR="007B57E2">
        <w:rPr>
          <w:lang w:val="en-GB"/>
        </w:rPr>
        <w:t xml:space="preserve"> </w:t>
      </w:r>
      <w:r w:rsidR="007B57E2" w:rsidRPr="007B57E2">
        <w:rPr>
          <w:lang w:val="en-GB"/>
        </w:rPr>
        <w:t xml:space="preserve">See </w:t>
      </w:r>
      <w:hyperlink r:id="rId24" w:history="1">
        <w:r w:rsidR="007B57E2" w:rsidRPr="007B57E2">
          <w:rPr>
            <w:rStyle w:val="Hyperlink"/>
            <w:lang w:val="en-GB"/>
          </w:rPr>
          <w:t>https://github.com/datagraft/datagraft-csv-to-arangodb</w:t>
        </w:r>
      </w:hyperlink>
      <w:r w:rsidR="007B57E2" w:rsidRPr="007B57E2">
        <w:rPr>
          <w:lang w:val="en-GB"/>
        </w:rPr>
        <w:t xml:space="preserve"> for detail</w:t>
      </w:r>
      <w:r w:rsidR="007B57E2">
        <w:rPr>
          <w:lang w:val="en-GB"/>
        </w:rPr>
        <w:t>s.</w:t>
      </w:r>
    </w:p>
    <w:p w14:paraId="4CE63E2A" w14:textId="77777777" w:rsidR="000912EC" w:rsidRDefault="000912EC" w:rsidP="000912EC">
      <w:pPr>
        <w:pStyle w:val="Heading3"/>
      </w:pPr>
      <w:bookmarkStart w:id="59" w:name="_Toc27133498"/>
      <w:r>
        <w:t>Volumes</w:t>
      </w:r>
      <w:bookmarkEnd w:id="59"/>
    </w:p>
    <w:p w14:paraId="37EBA8B3" w14:textId="77777777" w:rsidR="000912EC" w:rsidRDefault="000912EC" w:rsidP="000912EC">
      <w:r>
        <w:t>Volume setup. Must match arguments:</w:t>
      </w:r>
    </w:p>
    <w:p w14:paraId="66B3B3E4" w14:textId="77777777" w:rsidR="000912EC" w:rsidRDefault="000912EC" w:rsidP="000912EC">
      <w:pPr>
        <w:pStyle w:val="ListParagraph"/>
        <w:numPr>
          <w:ilvl w:val="0"/>
          <w:numId w:val="7"/>
        </w:numPr>
      </w:pPr>
      <w:r>
        <w:t>/</w:t>
      </w:r>
      <w:proofErr w:type="gramStart"/>
      <w:r>
        <w:t>code  -</w:t>
      </w:r>
      <w:proofErr w:type="gramEnd"/>
      <w:r>
        <w:t xml:space="preserve">  internal location for scripts in the container (created internally)</w:t>
      </w:r>
    </w:p>
    <w:p w14:paraId="17091C01" w14:textId="77777777" w:rsidR="000912EC" w:rsidRDefault="000912EC" w:rsidP="000912EC">
      <w:pPr>
        <w:pStyle w:val="ListParagraph"/>
        <w:numPr>
          <w:ilvl w:val="0"/>
          <w:numId w:val="7"/>
        </w:numPr>
      </w:pPr>
      <w:r>
        <w:t>/</w:t>
      </w:r>
      <w:proofErr w:type="gramStart"/>
      <w:r>
        <w:t>in  -</w:t>
      </w:r>
      <w:proofErr w:type="gramEnd"/>
      <w:r>
        <w:t xml:space="preserve">  not used by this container (mandatory)</w:t>
      </w:r>
    </w:p>
    <w:p w14:paraId="53841499" w14:textId="77777777" w:rsidR="000912EC" w:rsidRDefault="000912EC" w:rsidP="000912EC">
      <w:pPr>
        <w:pStyle w:val="ListParagraph"/>
        <w:numPr>
          <w:ilvl w:val="0"/>
          <w:numId w:val="7"/>
        </w:numPr>
      </w:pPr>
      <w:r>
        <w:t>/</w:t>
      </w:r>
      <w:proofErr w:type="gramStart"/>
      <w:r>
        <w:t>work  -</w:t>
      </w:r>
      <w:proofErr w:type="gramEnd"/>
      <w:r>
        <w:t xml:space="preserve">  used for intermediate files (mandatory)</w:t>
      </w:r>
    </w:p>
    <w:p w14:paraId="0D17214E" w14:textId="5265696B" w:rsidR="000912EC" w:rsidRDefault="000912EC" w:rsidP="000912EC">
      <w:pPr>
        <w:pStyle w:val="ListParagraph"/>
        <w:numPr>
          <w:ilvl w:val="0"/>
          <w:numId w:val="7"/>
        </w:numPr>
      </w:pPr>
      <w:r>
        <w:t>/</w:t>
      </w:r>
      <w:proofErr w:type="gramStart"/>
      <w:r>
        <w:t>out..</w:t>
      </w:r>
      <w:proofErr w:type="gramEnd"/>
      <w:r>
        <w:t>-..location for process results for next step in the pipeline (mandatory)</w:t>
      </w:r>
    </w:p>
    <w:p w14:paraId="50228EE9" w14:textId="3D4A9B6F" w:rsidR="001F1CF3" w:rsidRDefault="001F1CF3" w:rsidP="001F1CF3">
      <w:pPr>
        <w:pStyle w:val="ListParagraph"/>
        <w:numPr>
          <w:ilvl w:val="0"/>
          <w:numId w:val="7"/>
        </w:numPr>
      </w:pPr>
      <w:r>
        <w:t>/</w:t>
      </w:r>
      <w:proofErr w:type="gramStart"/>
      <w:r>
        <w:t>transformation..</w:t>
      </w:r>
      <w:proofErr w:type="gramEnd"/>
      <w:r>
        <w:t xml:space="preserve">-  location for transformation </w:t>
      </w:r>
      <w:r w:rsidR="000A548E">
        <w:t>scripts</w:t>
      </w:r>
      <w:r>
        <w:t xml:space="preserve"> (match path in </w:t>
      </w:r>
      <w:r w:rsidR="000E4922">
        <w:t>argument</w:t>
      </w:r>
      <w:r>
        <w:t>)</w:t>
      </w:r>
    </w:p>
    <w:p w14:paraId="178A0684" w14:textId="77777777" w:rsidR="001F1CF3" w:rsidRDefault="001F1CF3" w:rsidP="001F1CF3">
      <w:pPr>
        <w:pStyle w:val="ListParagraph"/>
      </w:pPr>
    </w:p>
    <w:p w14:paraId="4B655A25" w14:textId="77777777" w:rsidR="000912EC" w:rsidRDefault="000912EC" w:rsidP="000912EC">
      <w:pPr>
        <w:pStyle w:val="Heading3"/>
      </w:pPr>
      <w:bookmarkStart w:id="60" w:name="_Toc27133499"/>
      <w:r>
        <w:t>Arguments</w:t>
      </w:r>
      <w:bookmarkEnd w:id="60"/>
    </w:p>
    <w:p w14:paraId="0A4008BF" w14:textId="77777777" w:rsidR="000912EC" w:rsidRDefault="000912EC" w:rsidP="000912EC">
      <w:r>
        <w:t xml:space="preserve">Arguments are passed to the container </w:t>
      </w:r>
      <w:proofErr w:type="spellStart"/>
      <w:r>
        <w:t>entrypoint</w:t>
      </w:r>
      <w:proofErr w:type="spellEnd"/>
      <w:r>
        <w:t xml:space="preserve"> and as environment variables:</w:t>
      </w:r>
    </w:p>
    <w:p w14:paraId="559C4FEB" w14:textId="77777777" w:rsidR="000912EC" w:rsidRDefault="000912EC" w:rsidP="000912EC">
      <w:r>
        <w:t xml:space="preserve">Container </w:t>
      </w:r>
      <w:proofErr w:type="spellStart"/>
      <w:r>
        <w:t>entrypoint</w:t>
      </w:r>
      <w:proofErr w:type="spellEnd"/>
      <w:r>
        <w:t xml:space="preserve"> params:</w:t>
      </w:r>
    </w:p>
    <w:p w14:paraId="68B2BD9D" w14:textId="77777777" w:rsidR="000912EC" w:rsidRDefault="000912EC" w:rsidP="000912EC">
      <w:pPr>
        <w:pStyle w:val="ListParagraph"/>
        <w:numPr>
          <w:ilvl w:val="0"/>
          <w:numId w:val="8"/>
        </w:numPr>
      </w:pPr>
      <w:r>
        <w:t>Max wait for file count. Set to '0' (not used by this container)</w:t>
      </w:r>
    </w:p>
    <w:p w14:paraId="2C2128AC" w14:textId="77777777" w:rsidR="000912EC" w:rsidRDefault="000912EC" w:rsidP="000912EC">
      <w:pPr>
        <w:pStyle w:val="ListParagraph"/>
        <w:numPr>
          <w:ilvl w:val="0"/>
          <w:numId w:val="8"/>
        </w:numPr>
      </w:pPr>
      <w:r>
        <w:t>Name of code location. Set to '/code'</w:t>
      </w:r>
    </w:p>
    <w:p w14:paraId="0F2212E6" w14:textId="77777777" w:rsidR="000912EC" w:rsidRDefault="000912EC" w:rsidP="000912EC">
      <w:pPr>
        <w:pStyle w:val="ListParagraph"/>
        <w:numPr>
          <w:ilvl w:val="0"/>
          <w:numId w:val="8"/>
        </w:numPr>
      </w:pPr>
      <w:r>
        <w:t>Name of input location. Set to '/in' (must match given volume name)</w:t>
      </w:r>
    </w:p>
    <w:p w14:paraId="293BAED0" w14:textId="77777777" w:rsidR="000912EC" w:rsidRDefault="000912EC" w:rsidP="000912EC">
      <w:pPr>
        <w:pStyle w:val="ListParagraph"/>
        <w:numPr>
          <w:ilvl w:val="0"/>
          <w:numId w:val="8"/>
        </w:numPr>
      </w:pPr>
      <w:r>
        <w:t>Name of work location. Set to '/work' (must match given volume name)</w:t>
      </w:r>
    </w:p>
    <w:p w14:paraId="71AE304F" w14:textId="0A28D375" w:rsidR="000912EC" w:rsidRDefault="000912EC" w:rsidP="000912EC">
      <w:pPr>
        <w:pStyle w:val="ListParagraph"/>
        <w:numPr>
          <w:ilvl w:val="0"/>
          <w:numId w:val="8"/>
        </w:numPr>
      </w:pPr>
      <w:r>
        <w:t>Name of out location. Set to '/out' (must match given volume name)</w:t>
      </w:r>
    </w:p>
    <w:p w14:paraId="5B44E06E" w14:textId="73A6EF85" w:rsidR="00026F6D" w:rsidRDefault="00026F6D" w:rsidP="000A4E39">
      <w:pPr>
        <w:pStyle w:val="ListParagraph"/>
        <w:numPr>
          <w:ilvl w:val="0"/>
          <w:numId w:val="8"/>
        </w:numPr>
      </w:pPr>
      <w:r>
        <w:t>Path to transformation. Set to '/transformation/xxx.</w:t>
      </w:r>
      <w:r w:rsidR="00E73B3F">
        <w:t>js</w:t>
      </w:r>
      <w:r>
        <w:t>' (must match given volume name)</w:t>
      </w:r>
    </w:p>
    <w:p w14:paraId="4280433B" w14:textId="7AB4F420" w:rsidR="000912EC" w:rsidRDefault="000912EC" w:rsidP="000912EC">
      <w:r>
        <w:t>Example params:  0 /code /in /work /out</w:t>
      </w:r>
      <w:r w:rsidR="00DF4335">
        <w:t xml:space="preserve"> /transformation/</w:t>
      </w:r>
      <w:r w:rsidR="00C4562A" w:rsidRPr="00C4562A">
        <w:t>transformscript.js</w:t>
      </w:r>
    </w:p>
    <w:p w14:paraId="4DA00413" w14:textId="77777777" w:rsidR="000912EC" w:rsidRDefault="000912EC" w:rsidP="000912EC">
      <w:r>
        <w:t xml:space="preserve">To enable logging </w:t>
      </w:r>
      <w:proofErr w:type="gramStart"/>
      <w:r>
        <w:t>set</w:t>
      </w:r>
      <w:proofErr w:type="gramEnd"/>
      <w:r>
        <w:t xml:space="preserve"> the environment variable </w:t>
      </w:r>
      <w:r w:rsidRPr="006924CA">
        <w:t>LOG_JOBS</w:t>
      </w:r>
      <w:r>
        <w:t xml:space="preserve"> to 1</w:t>
      </w:r>
    </w:p>
    <w:p w14:paraId="0EC93E59" w14:textId="77777777" w:rsidR="000912EC" w:rsidRDefault="000912EC" w:rsidP="000912EC">
      <w:pPr>
        <w:pStyle w:val="Heading3"/>
      </w:pPr>
      <w:bookmarkStart w:id="61" w:name="_Toc27133500"/>
      <w:r>
        <w:t>Source</w:t>
      </w:r>
      <w:bookmarkEnd w:id="61"/>
      <w:r>
        <w:t xml:space="preserve"> </w:t>
      </w:r>
    </w:p>
    <w:p w14:paraId="59698FF5" w14:textId="1F66D66A" w:rsidR="000912EC" w:rsidRPr="00D2598C" w:rsidRDefault="000912EC" w:rsidP="000912EC">
      <w:pPr>
        <w:pStyle w:val="BodyContent"/>
        <w:rPr>
          <w:rFonts w:ascii="Helvetica" w:hAnsi="Helvetica"/>
          <w:color w:val="2C3E50"/>
          <w:sz w:val="20"/>
          <w:szCs w:val="20"/>
          <w:shd w:val="clear" w:color="auto" w:fill="FEF9E8"/>
          <w:lang w:val="nb-NO"/>
        </w:rPr>
      </w:pPr>
      <w:proofErr w:type="spellStart"/>
      <w:r w:rsidRPr="00D2598C">
        <w:rPr>
          <w:lang w:val="nb-NO"/>
        </w:rPr>
        <w:t>Docker</w:t>
      </w:r>
      <w:proofErr w:type="spellEnd"/>
      <w:r w:rsidRPr="00D2598C">
        <w:rPr>
          <w:lang w:val="nb-NO"/>
        </w:rPr>
        <w:t xml:space="preserve"> image: </w:t>
      </w:r>
      <w:proofErr w:type="spellStart"/>
      <w:r w:rsidRPr="005A62E5">
        <w:rPr>
          <w:rFonts w:ascii="Helvetica" w:hAnsi="Helvetica"/>
          <w:color w:val="2C3E50"/>
          <w:sz w:val="20"/>
          <w:szCs w:val="20"/>
          <w:shd w:val="clear" w:color="auto" w:fill="FEF9E8"/>
          <w:lang w:val="nb-NO"/>
        </w:rPr>
        <w:t>datagraft</w:t>
      </w:r>
      <w:proofErr w:type="spellEnd"/>
      <w:r w:rsidRPr="005A62E5">
        <w:rPr>
          <w:rFonts w:ascii="Helvetica" w:hAnsi="Helvetica"/>
          <w:color w:val="2C3E50"/>
          <w:sz w:val="20"/>
          <w:szCs w:val="20"/>
          <w:shd w:val="clear" w:color="auto" w:fill="FEF9E8"/>
          <w:lang w:val="nb-NO"/>
        </w:rPr>
        <w:t>/lib_</w:t>
      </w:r>
      <w:r w:rsidR="00DE4E77" w:rsidRPr="00DE4E77">
        <w:rPr>
          <w:rFonts w:ascii="Helvetica" w:hAnsi="Helvetica"/>
          <w:color w:val="2C3E50"/>
          <w:sz w:val="20"/>
          <w:szCs w:val="20"/>
          <w:shd w:val="clear" w:color="auto" w:fill="FEF9E8"/>
          <w:lang w:val="nb-NO"/>
        </w:rPr>
        <w:t>14_toarango</w:t>
      </w:r>
    </w:p>
    <w:p w14:paraId="43D07308" w14:textId="7A48EE92" w:rsidR="00DE4E77" w:rsidRDefault="000912EC" w:rsidP="000912EC">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25" w:history="1">
        <w:r w:rsidR="00DE4E77" w:rsidRPr="00090599">
          <w:rPr>
            <w:rStyle w:val="Hyperlink"/>
          </w:rPr>
          <w:t>https://github.com/ew-shopp/ingestion_lib/tree/master/14_toarango</w:t>
        </w:r>
      </w:hyperlink>
    </w:p>
    <w:p w14:paraId="2BE01D2F" w14:textId="77777777" w:rsidR="000912EC" w:rsidRDefault="000912EC" w:rsidP="000912EC">
      <w:pPr>
        <w:pStyle w:val="Heading3"/>
      </w:pPr>
      <w:bookmarkStart w:id="62" w:name="_Toc27133501"/>
      <w:r>
        <w:t>Rancher setup example:</w:t>
      </w:r>
      <w:bookmarkEnd w:id="62"/>
    </w:p>
    <w:p w14:paraId="5BC95746" w14:textId="4A6E4A70" w:rsidR="000912EC" w:rsidRPr="000912EC" w:rsidRDefault="000912EC" w:rsidP="000912EC">
      <w:pPr>
        <w:pStyle w:val="BodyContent"/>
        <w:rPr>
          <w:highlight w:val="yellow"/>
          <w:lang w:val="en-GB"/>
        </w:rPr>
      </w:pPr>
      <w:r>
        <w:rPr>
          <w:highlight w:val="yellow"/>
          <w:lang w:val="en-GB"/>
        </w:rPr>
        <w:t>TBC</w:t>
      </w:r>
    </w:p>
    <w:p w14:paraId="1E899B84" w14:textId="25DDA980" w:rsidR="004F486A" w:rsidRPr="00322870" w:rsidRDefault="004F486A" w:rsidP="004F486A">
      <w:pPr>
        <w:pStyle w:val="Heading2"/>
      </w:pPr>
      <w:bookmarkStart w:id="63" w:name="_Toc27133502"/>
      <w:r w:rsidRPr="00322870">
        <w:lastRenderedPageBreak/>
        <w:t>15_jot_categorize</w:t>
      </w:r>
      <w:bookmarkEnd w:id="63"/>
    </w:p>
    <w:p w14:paraId="586B1DB3" w14:textId="5E328A51" w:rsidR="00330D6A" w:rsidRDefault="00CC2ABD" w:rsidP="00CC2ABD">
      <w:pPr>
        <w:jc w:val="left"/>
      </w:pPr>
      <w:r>
        <w:t xml:space="preserve">This script </w:t>
      </w:r>
      <w:r w:rsidR="00745CB1">
        <w:t xml:space="preserve">correlates </w:t>
      </w:r>
      <w:r w:rsidR="00AF2D2C">
        <w:t>keywords in the input file to categories</w:t>
      </w:r>
      <w:r w:rsidR="002336F1">
        <w:t xml:space="preserve"> given as </w:t>
      </w:r>
      <w:proofErr w:type="spellStart"/>
      <w:r w:rsidR="002E2A5E">
        <w:t>startup</w:t>
      </w:r>
      <w:proofErr w:type="spellEnd"/>
      <w:r w:rsidR="002E2A5E">
        <w:t xml:space="preserve"> information</w:t>
      </w:r>
      <w:r w:rsidR="00330D6A">
        <w:t>.</w:t>
      </w:r>
      <w:r w:rsidR="00571074">
        <w:t xml:space="preserve"> </w:t>
      </w:r>
      <w:r w:rsidR="00CA1D65">
        <w:t xml:space="preserve">The categoriser is </w:t>
      </w:r>
      <w:r w:rsidR="003A31A7">
        <w:t xml:space="preserve">documented in </w:t>
      </w:r>
      <w:hyperlink r:id="rId26" w:history="1">
        <w:r w:rsidR="00D11BE8">
          <w:rPr>
            <w:rStyle w:val="Hyperlink"/>
          </w:rPr>
          <w:t>https://github.com/JozefStefanInstitute/ew-shopp-public/tree/master/keyword_clustering</w:t>
        </w:r>
      </w:hyperlink>
    </w:p>
    <w:p w14:paraId="1A97955E" w14:textId="7040C872" w:rsidR="00D11BE8" w:rsidRDefault="00F4004F" w:rsidP="00CC2ABD">
      <w:pPr>
        <w:jc w:val="left"/>
      </w:pPr>
      <w:r>
        <w:t xml:space="preserve">The </w:t>
      </w:r>
      <w:r w:rsidR="00115534">
        <w:t>keyword</w:t>
      </w:r>
      <w:r w:rsidR="00232348">
        <w:t xml:space="preserve"> to category mapping </w:t>
      </w:r>
      <w:proofErr w:type="gramStart"/>
      <w:r w:rsidR="00232348">
        <w:t>are</w:t>
      </w:r>
      <w:proofErr w:type="gramEnd"/>
      <w:r w:rsidR="00232348">
        <w:t xml:space="preserve"> normalized and joined</w:t>
      </w:r>
      <w:r w:rsidR="009C604E">
        <w:t xml:space="preserve"> with the original inp</w:t>
      </w:r>
      <w:r w:rsidR="00F4420F">
        <w:t xml:space="preserve">ut file. The result is a </w:t>
      </w:r>
      <w:r w:rsidR="00C109F1">
        <w:t xml:space="preserve">new file with </w:t>
      </w:r>
      <w:r w:rsidR="00D500DB">
        <w:t>category columns added.</w:t>
      </w:r>
    </w:p>
    <w:p w14:paraId="531F7D29" w14:textId="77777777" w:rsidR="00CC2ABD" w:rsidRDefault="00CC2ABD" w:rsidP="00CC2ABD">
      <w:pPr>
        <w:pStyle w:val="Heading3"/>
      </w:pPr>
      <w:bookmarkStart w:id="64" w:name="_Toc27133503"/>
      <w:r>
        <w:t>Volumes</w:t>
      </w:r>
      <w:bookmarkEnd w:id="64"/>
    </w:p>
    <w:p w14:paraId="7A115D8A" w14:textId="77777777" w:rsidR="00CC2ABD" w:rsidRDefault="00CC2ABD" w:rsidP="00CC2ABD">
      <w:r>
        <w:t>Volume setup. Must match arguments:</w:t>
      </w:r>
    </w:p>
    <w:p w14:paraId="073E7A90" w14:textId="77777777" w:rsidR="00CC2ABD" w:rsidRDefault="00CC2ABD" w:rsidP="00CC2ABD">
      <w:pPr>
        <w:pStyle w:val="ListParagraph"/>
        <w:numPr>
          <w:ilvl w:val="0"/>
          <w:numId w:val="7"/>
        </w:numPr>
      </w:pPr>
      <w:r>
        <w:t>/</w:t>
      </w:r>
      <w:proofErr w:type="gramStart"/>
      <w:r>
        <w:t>code  -</w:t>
      </w:r>
      <w:proofErr w:type="gramEnd"/>
      <w:r>
        <w:t xml:space="preserve">  internal location for scripts in the container (created internally)</w:t>
      </w:r>
    </w:p>
    <w:p w14:paraId="02F08A82" w14:textId="77777777" w:rsidR="00CC2ABD" w:rsidRDefault="00CC2ABD" w:rsidP="00CC2ABD">
      <w:pPr>
        <w:pStyle w:val="ListParagraph"/>
        <w:numPr>
          <w:ilvl w:val="0"/>
          <w:numId w:val="7"/>
        </w:numPr>
      </w:pPr>
      <w:r>
        <w:t>/</w:t>
      </w:r>
      <w:proofErr w:type="gramStart"/>
      <w:r>
        <w:t>in  -</w:t>
      </w:r>
      <w:proofErr w:type="gramEnd"/>
      <w:r>
        <w:t xml:space="preserve">  not used by this container (mandatory)</w:t>
      </w:r>
    </w:p>
    <w:p w14:paraId="60FE466F" w14:textId="77777777" w:rsidR="00CC2ABD" w:rsidRDefault="00CC2ABD" w:rsidP="00CC2ABD">
      <w:pPr>
        <w:pStyle w:val="ListParagraph"/>
        <w:numPr>
          <w:ilvl w:val="0"/>
          <w:numId w:val="7"/>
        </w:numPr>
      </w:pPr>
      <w:r>
        <w:t>/</w:t>
      </w:r>
      <w:proofErr w:type="gramStart"/>
      <w:r>
        <w:t>work  -</w:t>
      </w:r>
      <w:proofErr w:type="gramEnd"/>
      <w:r>
        <w:t xml:space="preserve">  used for intermediate files (mandatory)</w:t>
      </w:r>
    </w:p>
    <w:p w14:paraId="15E10CC9" w14:textId="77777777" w:rsidR="00CC2ABD" w:rsidRDefault="00CC2ABD" w:rsidP="00CC2ABD">
      <w:pPr>
        <w:pStyle w:val="ListParagraph"/>
        <w:numPr>
          <w:ilvl w:val="0"/>
          <w:numId w:val="7"/>
        </w:numPr>
      </w:pPr>
      <w:r>
        <w:t>/</w:t>
      </w:r>
      <w:proofErr w:type="gramStart"/>
      <w:r>
        <w:t>out..</w:t>
      </w:r>
      <w:proofErr w:type="gramEnd"/>
      <w:r>
        <w:t>-..location for process results for next step in the pipeline (mandatory)</w:t>
      </w:r>
    </w:p>
    <w:p w14:paraId="1E28FBA3" w14:textId="77777777" w:rsidR="00CC2ABD" w:rsidRDefault="00CC2ABD" w:rsidP="00CC2ABD">
      <w:pPr>
        <w:pStyle w:val="Heading3"/>
      </w:pPr>
      <w:bookmarkStart w:id="65" w:name="_Toc27133504"/>
      <w:r>
        <w:t>Arguments</w:t>
      </w:r>
      <w:bookmarkEnd w:id="65"/>
    </w:p>
    <w:p w14:paraId="254A58AF" w14:textId="77777777" w:rsidR="00CC2ABD" w:rsidRDefault="00CC2ABD" w:rsidP="00CC2ABD">
      <w:r>
        <w:t xml:space="preserve">Arguments are passed to the container </w:t>
      </w:r>
      <w:proofErr w:type="spellStart"/>
      <w:r>
        <w:t>entrypoint</w:t>
      </w:r>
      <w:proofErr w:type="spellEnd"/>
      <w:r>
        <w:t xml:space="preserve"> and as environment variables:</w:t>
      </w:r>
    </w:p>
    <w:p w14:paraId="3038FB74" w14:textId="77777777" w:rsidR="00CC2ABD" w:rsidRDefault="00CC2ABD" w:rsidP="00CC2ABD">
      <w:r>
        <w:t xml:space="preserve">Container </w:t>
      </w:r>
      <w:proofErr w:type="spellStart"/>
      <w:r>
        <w:t>entrypoint</w:t>
      </w:r>
      <w:proofErr w:type="spellEnd"/>
      <w:r>
        <w:t xml:space="preserve"> params:</w:t>
      </w:r>
    </w:p>
    <w:p w14:paraId="15136EBB" w14:textId="77777777" w:rsidR="00CC2ABD" w:rsidRDefault="00CC2ABD" w:rsidP="00CC2ABD">
      <w:pPr>
        <w:pStyle w:val="ListParagraph"/>
        <w:numPr>
          <w:ilvl w:val="0"/>
          <w:numId w:val="8"/>
        </w:numPr>
      </w:pPr>
      <w:r>
        <w:t>Max wait for file count. Set to '0' (not used by this container)</w:t>
      </w:r>
    </w:p>
    <w:p w14:paraId="258BAA64" w14:textId="77777777" w:rsidR="00CC2ABD" w:rsidRDefault="00CC2ABD" w:rsidP="00CC2ABD">
      <w:pPr>
        <w:pStyle w:val="ListParagraph"/>
        <w:numPr>
          <w:ilvl w:val="0"/>
          <w:numId w:val="8"/>
        </w:numPr>
      </w:pPr>
      <w:r>
        <w:t>Name of code location. Set to '/code'</w:t>
      </w:r>
    </w:p>
    <w:p w14:paraId="7A14897A" w14:textId="77777777" w:rsidR="00CC2ABD" w:rsidRDefault="00CC2ABD" w:rsidP="00CC2ABD">
      <w:pPr>
        <w:pStyle w:val="ListParagraph"/>
        <w:numPr>
          <w:ilvl w:val="0"/>
          <w:numId w:val="8"/>
        </w:numPr>
      </w:pPr>
      <w:r>
        <w:t>Name of input location. Set to '/in' (must match given volume name)</w:t>
      </w:r>
    </w:p>
    <w:p w14:paraId="00EB14A5" w14:textId="77777777" w:rsidR="00CC2ABD" w:rsidRDefault="00CC2ABD" w:rsidP="00CC2ABD">
      <w:pPr>
        <w:pStyle w:val="ListParagraph"/>
        <w:numPr>
          <w:ilvl w:val="0"/>
          <w:numId w:val="8"/>
        </w:numPr>
      </w:pPr>
      <w:r>
        <w:t>Name of work location. Set to '/work' (must match given volume name)</w:t>
      </w:r>
    </w:p>
    <w:p w14:paraId="5583B337" w14:textId="77777777" w:rsidR="00CC2ABD" w:rsidRDefault="00CC2ABD" w:rsidP="00CC2ABD">
      <w:pPr>
        <w:pStyle w:val="ListParagraph"/>
        <w:numPr>
          <w:ilvl w:val="0"/>
          <w:numId w:val="8"/>
        </w:numPr>
      </w:pPr>
      <w:r>
        <w:t>Name of out location. Set to '/out' (must match given volume name)</w:t>
      </w:r>
    </w:p>
    <w:p w14:paraId="387F2471" w14:textId="77777777" w:rsidR="00CC2ABD" w:rsidRDefault="00CC2ABD" w:rsidP="00CC2ABD">
      <w:r>
        <w:t>Example params:  0 /code /in /work /out</w:t>
      </w:r>
    </w:p>
    <w:p w14:paraId="6A4F7F1E" w14:textId="77777777" w:rsidR="00102B1C" w:rsidRDefault="00102B1C" w:rsidP="00102B1C">
      <w:r>
        <w:t xml:space="preserve">To enable logging </w:t>
      </w:r>
      <w:proofErr w:type="gramStart"/>
      <w:r>
        <w:t>set</w:t>
      </w:r>
      <w:proofErr w:type="gramEnd"/>
      <w:r>
        <w:t xml:space="preserve"> the environment variable </w:t>
      </w:r>
      <w:r w:rsidRPr="006924CA">
        <w:t>LOG_JOBS</w:t>
      </w:r>
      <w:r>
        <w:t xml:space="preserve"> to 1</w:t>
      </w:r>
    </w:p>
    <w:p w14:paraId="00A5D1BB" w14:textId="17B2BAA0" w:rsidR="00CC2ABD" w:rsidRDefault="00CC2ABD" w:rsidP="00CC2ABD">
      <w:r>
        <w:t xml:space="preserve">The </w:t>
      </w:r>
      <w:r w:rsidR="00717501">
        <w:t xml:space="preserve">following </w:t>
      </w:r>
      <w:r>
        <w:t>parameters are passed via environment variables:</w:t>
      </w:r>
    </w:p>
    <w:p w14:paraId="746B9BC4" w14:textId="01BAED7C" w:rsidR="00CC2ABD" w:rsidRDefault="00EB1995" w:rsidP="00CC2ABD">
      <w:pPr>
        <w:pStyle w:val="ListParagraph"/>
        <w:numPr>
          <w:ilvl w:val="0"/>
          <w:numId w:val="9"/>
        </w:numPr>
      </w:pPr>
      <w:r w:rsidRPr="00EB1995">
        <w:t>JOB_CAT_FASTEXT_FULL_PATH</w:t>
      </w:r>
      <w:r w:rsidR="00CC2ABD">
        <w:t xml:space="preserve">: </w:t>
      </w:r>
      <w:r w:rsidR="00B27DB0" w:rsidRPr="00B27DB0">
        <w:t xml:space="preserve">Path to the </w:t>
      </w:r>
      <w:proofErr w:type="spellStart"/>
      <w:r w:rsidR="00B27DB0" w:rsidRPr="00B27DB0">
        <w:t>FastText</w:t>
      </w:r>
      <w:proofErr w:type="spellEnd"/>
      <w:r w:rsidR="00B27DB0" w:rsidRPr="00B27DB0">
        <w:t xml:space="preserve"> model binary file.</w:t>
      </w:r>
    </w:p>
    <w:p w14:paraId="5F43AE2E" w14:textId="2B3448BB" w:rsidR="00CC2ABD" w:rsidRDefault="00AA2849" w:rsidP="00CC2ABD">
      <w:pPr>
        <w:pStyle w:val="ListParagraph"/>
        <w:numPr>
          <w:ilvl w:val="0"/>
          <w:numId w:val="9"/>
        </w:numPr>
      </w:pPr>
      <w:r w:rsidRPr="00AA2849">
        <w:t>JOB_CAT_EMBEDDER_FULL_PATH</w:t>
      </w:r>
      <w:r>
        <w:t>:</w:t>
      </w:r>
      <w:r w:rsidR="00CC2ABD">
        <w:t xml:space="preserve"> </w:t>
      </w:r>
      <w:r w:rsidR="009802E4" w:rsidRPr="009802E4">
        <w:t>Path to the embedder parameters json file.</w:t>
      </w:r>
    </w:p>
    <w:p w14:paraId="427E0961" w14:textId="74FF29F5" w:rsidR="00CC2ABD" w:rsidRDefault="008E57D7" w:rsidP="00CC2ABD">
      <w:pPr>
        <w:pStyle w:val="ListParagraph"/>
        <w:numPr>
          <w:ilvl w:val="0"/>
          <w:numId w:val="9"/>
        </w:numPr>
      </w:pPr>
      <w:r w:rsidRPr="008E57D7">
        <w:t>JOB_CAT_CATEGORIES_FULL_PATH</w:t>
      </w:r>
      <w:r w:rsidR="00CC2ABD">
        <w:t xml:space="preserve">: </w:t>
      </w:r>
      <w:r w:rsidR="00C037DC" w:rsidRPr="00C037DC">
        <w:t>Path to the categories file.</w:t>
      </w:r>
    </w:p>
    <w:p w14:paraId="783AB2F0" w14:textId="743262F7" w:rsidR="00CC2ABD" w:rsidRDefault="00733915" w:rsidP="00CC2ABD">
      <w:pPr>
        <w:pStyle w:val="ListParagraph"/>
        <w:numPr>
          <w:ilvl w:val="0"/>
          <w:numId w:val="9"/>
        </w:numPr>
      </w:pPr>
      <w:r w:rsidRPr="00733915">
        <w:t>JOB_CAT_CATEGORIES_COLUMN</w:t>
      </w:r>
      <w:r w:rsidR="00CC2ABD">
        <w:t xml:space="preserve">: </w:t>
      </w:r>
      <w:r w:rsidR="00942130" w:rsidRPr="00942130">
        <w:t xml:space="preserve">Name of column containing categories in the </w:t>
      </w:r>
      <w:proofErr w:type="gramStart"/>
      <w:r w:rsidR="00942130" w:rsidRPr="00942130">
        <w:t>categories</w:t>
      </w:r>
      <w:proofErr w:type="gramEnd"/>
      <w:r w:rsidR="00942130" w:rsidRPr="00942130">
        <w:t xml:space="preserve"> csv file. (default: Category)</w:t>
      </w:r>
    </w:p>
    <w:p w14:paraId="7EEFA62F" w14:textId="6FA7EB13" w:rsidR="00CC2ABD" w:rsidRDefault="00AE37B2" w:rsidP="00CC2ABD">
      <w:pPr>
        <w:pStyle w:val="ListParagraph"/>
        <w:numPr>
          <w:ilvl w:val="0"/>
          <w:numId w:val="9"/>
        </w:numPr>
      </w:pPr>
      <w:r w:rsidRPr="00AE37B2">
        <w:t>JOB_CAT_CATEGORIES_ID_COLUMN</w:t>
      </w:r>
      <w:r w:rsidR="00CC2ABD">
        <w:t xml:space="preserve">: </w:t>
      </w:r>
      <w:r w:rsidR="00003C11" w:rsidRPr="00003C11">
        <w:t xml:space="preserve">Name of column containing category ids in the </w:t>
      </w:r>
      <w:proofErr w:type="gramStart"/>
      <w:r w:rsidR="00003C11" w:rsidRPr="00003C11">
        <w:t>categories</w:t>
      </w:r>
      <w:proofErr w:type="gramEnd"/>
      <w:r w:rsidR="00003C11" w:rsidRPr="00003C11">
        <w:t xml:space="preserve"> csv file. (default: </w:t>
      </w:r>
      <w:proofErr w:type="spellStart"/>
      <w:r w:rsidR="00003C11" w:rsidRPr="00003C11">
        <w:t>CategoryID</w:t>
      </w:r>
      <w:proofErr w:type="spellEnd"/>
      <w:r w:rsidR="00003C11" w:rsidRPr="00003C11">
        <w:t>)</w:t>
      </w:r>
      <w:r w:rsidR="00003C11">
        <w:t>.</w:t>
      </w:r>
    </w:p>
    <w:p w14:paraId="4AC742CC" w14:textId="5788CF74" w:rsidR="00CC2ABD" w:rsidRDefault="00902F82" w:rsidP="00CC2ABD">
      <w:pPr>
        <w:pStyle w:val="ListParagraph"/>
        <w:numPr>
          <w:ilvl w:val="0"/>
          <w:numId w:val="9"/>
        </w:numPr>
      </w:pPr>
      <w:r w:rsidRPr="00902F82">
        <w:t>JOB_CAT_KEYWORDS_COUNTRY_CODE</w:t>
      </w:r>
      <w:r w:rsidR="00CC2ABD">
        <w:t xml:space="preserve">: </w:t>
      </w:r>
      <w:r w:rsidR="00F368D6">
        <w:t xml:space="preserve">Country code to be </w:t>
      </w:r>
      <w:r w:rsidR="00D56995">
        <w:t>used from the keywords file</w:t>
      </w:r>
      <w:r w:rsidR="00CC2ABD">
        <w:t>.</w:t>
      </w:r>
    </w:p>
    <w:p w14:paraId="2211024C" w14:textId="319641A7" w:rsidR="00A81DBD" w:rsidRDefault="00A81DBD" w:rsidP="00CC2ABD">
      <w:pPr>
        <w:pStyle w:val="ListParagraph"/>
        <w:numPr>
          <w:ilvl w:val="0"/>
          <w:numId w:val="9"/>
        </w:numPr>
      </w:pPr>
      <w:r w:rsidRPr="00A81DBD">
        <w:lastRenderedPageBreak/>
        <w:t>JOB_CAT_KEYWORDS_CHUNK_SIZE</w:t>
      </w:r>
      <w:r>
        <w:t>:</w:t>
      </w:r>
      <w:r w:rsidR="000009E8">
        <w:t xml:space="preserve"> </w:t>
      </w:r>
      <w:r w:rsidR="00FF3F78">
        <w:t>(</w:t>
      </w:r>
      <w:r w:rsidR="000009E8">
        <w:t>Optional param</w:t>
      </w:r>
      <w:r w:rsidR="00FF3F78">
        <w:t>)</w:t>
      </w:r>
      <w:r w:rsidR="000401A5">
        <w:t xml:space="preserve"> </w:t>
      </w:r>
      <w:r w:rsidR="00012B91">
        <w:t>Num</w:t>
      </w:r>
      <w:r w:rsidR="00325BB7">
        <w:t>ber of keywords to categorize in</w:t>
      </w:r>
      <w:r w:rsidR="00DF0941">
        <w:t xml:space="preserve"> one operation. </w:t>
      </w:r>
      <w:proofErr w:type="gramStart"/>
      <w:r w:rsidR="00DF0941">
        <w:t>Default</w:t>
      </w:r>
      <w:r w:rsidR="00B13090">
        <w:t xml:space="preserve"> 100000,</w:t>
      </w:r>
      <w:proofErr w:type="gramEnd"/>
      <w:r w:rsidR="00B13090">
        <w:t xml:space="preserve"> reduce if memory issues.</w:t>
      </w:r>
    </w:p>
    <w:p w14:paraId="1E00C17A" w14:textId="0A948D5E" w:rsidR="00A81DBD" w:rsidRDefault="00343EA4" w:rsidP="00CC2ABD">
      <w:pPr>
        <w:pStyle w:val="ListParagraph"/>
        <w:numPr>
          <w:ilvl w:val="0"/>
          <w:numId w:val="9"/>
        </w:numPr>
      </w:pPr>
      <w:r w:rsidRPr="00343EA4">
        <w:t>JOB_NOR_JAR_FULL_PATH</w:t>
      </w:r>
      <w:r>
        <w:t xml:space="preserve">: </w:t>
      </w:r>
      <w:r w:rsidR="00EF47B5">
        <w:t>Full path to normalized</w:t>
      </w:r>
      <w:r w:rsidR="002670C4">
        <w:t xml:space="preserve"> jar file from </w:t>
      </w:r>
      <w:proofErr w:type="spellStart"/>
      <w:r w:rsidR="002670C4">
        <w:t>grafterizer</w:t>
      </w:r>
      <w:proofErr w:type="spellEnd"/>
    </w:p>
    <w:p w14:paraId="0B59D4A9" w14:textId="77777777" w:rsidR="00CC2ABD" w:rsidRDefault="00CC2ABD" w:rsidP="00CC2ABD">
      <w:pPr>
        <w:pStyle w:val="Heading3"/>
      </w:pPr>
      <w:bookmarkStart w:id="66" w:name="_Toc27133505"/>
      <w:r>
        <w:t>Source</w:t>
      </w:r>
      <w:bookmarkEnd w:id="66"/>
      <w:r>
        <w:t xml:space="preserve"> </w:t>
      </w:r>
    </w:p>
    <w:p w14:paraId="10400B06" w14:textId="077E368F" w:rsidR="00CC2ABD" w:rsidRDefault="00CC2ABD" w:rsidP="00CC2ABD">
      <w:pPr>
        <w:pStyle w:val="BodyContent"/>
        <w:rPr>
          <w:rFonts w:ascii="Helvetica" w:hAnsi="Helvetica"/>
          <w:color w:val="2C3E50"/>
          <w:sz w:val="20"/>
          <w:szCs w:val="20"/>
          <w:shd w:val="clear" w:color="auto" w:fill="FEF9E8"/>
        </w:rPr>
      </w:pPr>
      <w:r>
        <w:rPr>
          <w:lang w:val="en-GB"/>
        </w:rPr>
        <w:t xml:space="preserve">Docker image: </w:t>
      </w:r>
      <w:proofErr w:type="spellStart"/>
      <w:r w:rsidRPr="00760E08">
        <w:rPr>
          <w:rFonts w:ascii="Helvetica" w:hAnsi="Helvetica"/>
          <w:color w:val="2C3E50"/>
          <w:sz w:val="20"/>
          <w:szCs w:val="20"/>
          <w:shd w:val="clear" w:color="auto" w:fill="FEF9E8"/>
        </w:rPr>
        <w:t>datagraft</w:t>
      </w:r>
      <w:proofErr w:type="spellEnd"/>
      <w:r w:rsidRPr="00760E08">
        <w:rPr>
          <w:rFonts w:ascii="Helvetica" w:hAnsi="Helvetica"/>
          <w:color w:val="2C3E50"/>
          <w:sz w:val="20"/>
          <w:szCs w:val="20"/>
          <w:shd w:val="clear" w:color="auto" w:fill="FEF9E8"/>
        </w:rPr>
        <w:t>/lib_</w:t>
      </w:r>
      <w:r w:rsidR="00D667A3" w:rsidRPr="00D667A3">
        <w:rPr>
          <w:rFonts w:ascii="Helvetica" w:hAnsi="Helvetica"/>
          <w:color w:val="2C3E50"/>
          <w:sz w:val="20"/>
          <w:szCs w:val="20"/>
          <w:shd w:val="clear" w:color="auto" w:fill="FEF9E8"/>
        </w:rPr>
        <w:t>15_jot_categorize</w:t>
      </w:r>
    </w:p>
    <w:p w14:paraId="02AB4E1F" w14:textId="0DC9478A" w:rsidR="00D667A3" w:rsidRDefault="00CC2ABD" w:rsidP="00CC2ABD">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hyperlink r:id="rId27" w:history="1">
        <w:r w:rsidR="00D667A3" w:rsidRPr="00090599">
          <w:rPr>
            <w:rStyle w:val="Hyperlink"/>
          </w:rPr>
          <w:t>https://github.com/ew-shopp/ingestion_lib/tree/master/15_jot_categorize</w:t>
        </w:r>
      </w:hyperlink>
    </w:p>
    <w:p w14:paraId="34118CBF" w14:textId="77777777" w:rsidR="00CC2ABD" w:rsidRDefault="00CC2ABD" w:rsidP="00CC2ABD">
      <w:pPr>
        <w:pStyle w:val="Heading3"/>
      </w:pPr>
      <w:bookmarkStart w:id="67" w:name="_Toc27133506"/>
      <w:r>
        <w:t>Rancher setup example:</w:t>
      </w:r>
      <w:bookmarkEnd w:id="67"/>
    </w:p>
    <w:p w14:paraId="36E06A2D" w14:textId="77777777" w:rsidR="00AA610A" w:rsidRDefault="00AA610A" w:rsidP="00AA610A">
      <w:pPr>
        <w:pStyle w:val="Codelisting"/>
      </w:pPr>
      <w:r>
        <w:t>02-categoriser:</w:t>
      </w:r>
    </w:p>
    <w:p w14:paraId="5A5607FA" w14:textId="77777777" w:rsidR="00AA610A" w:rsidRDefault="00AA610A" w:rsidP="00AA610A">
      <w:pPr>
        <w:pStyle w:val="Codelisting"/>
      </w:pPr>
      <w:r>
        <w:t xml:space="preserve">    image: </w:t>
      </w:r>
      <w:proofErr w:type="spellStart"/>
      <w:r>
        <w:t>datagraft</w:t>
      </w:r>
      <w:proofErr w:type="spellEnd"/>
      <w:r>
        <w:t>/lib_15_jot_categorize</w:t>
      </w:r>
    </w:p>
    <w:p w14:paraId="317CF489" w14:textId="77777777" w:rsidR="00AA610A" w:rsidRDefault="00AA610A" w:rsidP="00AA610A">
      <w:pPr>
        <w:pStyle w:val="Codelisting"/>
      </w:pPr>
      <w:r>
        <w:t xml:space="preserve">    environment:</w:t>
      </w:r>
    </w:p>
    <w:p w14:paraId="21BE0922" w14:textId="77777777" w:rsidR="00AA610A" w:rsidRDefault="00AA610A" w:rsidP="00AA610A">
      <w:pPr>
        <w:pStyle w:val="Codelisting"/>
      </w:pPr>
      <w:r>
        <w:t xml:space="preserve">      LOG_JOBS: '1'</w:t>
      </w:r>
    </w:p>
    <w:p w14:paraId="12711D45" w14:textId="77777777" w:rsidR="00AA610A" w:rsidRDefault="00AA610A" w:rsidP="00AA610A">
      <w:pPr>
        <w:pStyle w:val="Codelisting"/>
      </w:pPr>
      <w:r>
        <w:t xml:space="preserve">      JOB_CAT_FASTEXT_FULL_PATH: /</w:t>
      </w:r>
      <w:proofErr w:type="spellStart"/>
      <w:r>
        <w:t>categoriser</w:t>
      </w:r>
      <w:proofErr w:type="spellEnd"/>
      <w:r>
        <w:t>/cc.de.300.bin</w:t>
      </w:r>
    </w:p>
    <w:p w14:paraId="187C9139" w14:textId="77777777" w:rsidR="00AA610A" w:rsidRDefault="00AA610A" w:rsidP="00AA610A">
      <w:pPr>
        <w:pStyle w:val="Codelisting"/>
      </w:pPr>
      <w:r>
        <w:t xml:space="preserve">      JOB_CAT_EMBEDDER_FULL_PATH: /</w:t>
      </w:r>
      <w:proofErr w:type="spellStart"/>
      <w:r>
        <w:t>categoriser</w:t>
      </w:r>
      <w:proofErr w:type="spellEnd"/>
      <w:r>
        <w:t>/</w:t>
      </w:r>
      <w:proofErr w:type="spellStart"/>
      <w:r>
        <w:t>de_embedder.json</w:t>
      </w:r>
      <w:proofErr w:type="spellEnd"/>
    </w:p>
    <w:p w14:paraId="7DDBF12C" w14:textId="77777777" w:rsidR="00AA610A" w:rsidRDefault="00AA610A" w:rsidP="00AA610A">
      <w:pPr>
        <w:pStyle w:val="Codelisting"/>
      </w:pPr>
      <w:r>
        <w:t xml:space="preserve">      JOB_CAT_CATEGORIES_FULL_PATH: /</w:t>
      </w:r>
      <w:proofErr w:type="spellStart"/>
      <w:r>
        <w:t>categoriser</w:t>
      </w:r>
      <w:proofErr w:type="spellEnd"/>
      <w:r>
        <w:t>/productsservices.csv</w:t>
      </w:r>
    </w:p>
    <w:p w14:paraId="79C03166" w14:textId="77777777" w:rsidR="00AA610A" w:rsidRDefault="00AA610A" w:rsidP="00AA610A">
      <w:pPr>
        <w:pStyle w:val="Codelisting"/>
      </w:pPr>
      <w:r>
        <w:t xml:space="preserve">      JOB_CAT_CATEGORIES_COLUMN: Category</w:t>
      </w:r>
    </w:p>
    <w:p w14:paraId="5D33FF2D" w14:textId="77777777" w:rsidR="00AA610A" w:rsidRDefault="00AA610A" w:rsidP="00AA610A">
      <w:pPr>
        <w:pStyle w:val="Codelisting"/>
      </w:pPr>
      <w:r>
        <w:t xml:space="preserve">      JOB_CAT_CATEGORIES_ID_COLUMN: Criterion ID</w:t>
      </w:r>
    </w:p>
    <w:p w14:paraId="2ED15B8F" w14:textId="77777777" w:rsidR="00AA610A" w:rsidRDefault="00AA610A" w:rsidP="00AA610A">
      <w:pPr>
        <w:pStyle w:val="Codelisting"/>
      </w:pPr>
      <w:r>
        <w:t xml:space="preserve">      JOB_CAT_KEYWORDS_COUNTRY_CODE: DE</w:t>
      </w:r>
    </w:p>
    <w:p w14:paraId="30B23A3E" w14:textId="77777777" w:rsidR="00AA610A" w:rsidRDefault="00AA610A" w:rsidP="00AA610A">
      <w:pPr>
        <w:pStyle w:val="Codelisting"/>
      </w:pPr>
      <w:r>
        <w:t xml:space="preserve">      JOB_NOR_JAR_FULL_PATH: /</w:t>
      </w:r>
      <w:proofErr w:type="spellStart"/>
      <w:r>
        <w:t>categoriser</w:t>
      </w:r>
      <w:proofErr w:type="spellEnd"/>
      <w:r>
        <w:t>/normalize-clusters.jar</w:t>
      </w:r>
    </w:p>
    <w:p w14:paraId="40712654" w14:textId="77777777" w:rsidR="00AA610A" w:rsidRDefault="00AA610A" w:rsidP="00AA610A">
      <w:pPr>
        <w:pStyle w:val="Codelisting"/>
      </w:pPr>
      <w:r>
        <w:t xml:space="preserve">    </w:t>
      </w:r>
      <w:proofErr w:type="spellStart"/>
      <w:r>
        <w:t>stdin_open</w:t>
      </w:r>
      <w:proofErr w:type="spellEnd"/>
      <w:r>
        <w:t>: true</w:t>
      </w:r>
    </w:p>
    <w:p w14:paraId="4FD83B22" w14:textId="77777777" w:rsidR="00AA610A" w:rsidRDefault="00AA610A" w:rsidP="00AA610A">
      <w:pPr>
        <w:pStyle w:val="Codelisting"/>
      </w:pPr>
      <w:r>
        <w:t xml:space="preserve">    volumes:</w:t>
      </w:r>
    </w:p>
    <w:p w14:paraId="3561604B" w14:textId="77777777" w:rsidR="00AA610A" w:rsidRDefault="00AA610A" w:rsidP="00AA610A">
      <w:pPr>
        <w:pStyle w:val="Codelisting"/>
      </w:pPr>
      <w:r>
        <w:t xml:space="preserve">    - /bigdata/steffen/run_bc4_cat_germany/_out01:/in</w:t>
      </w:r>
    </w:p>
    <w:p w14:paraId="73B7E806" w14:textId="77777777" w:rsidR="00AA610A" w:rsidRDefault="00AA610A" w:rsidP="00AA610A">
      <w:pPr>
        <w:pStyle w:val="Codelisting"/>
      </w:pPr>
      <w:r>
        <w:t xml:space="preserve">    - /bigdata/steffen/run_bc4_cat_germany/_work02:/work</w:t>
      </w:r>
    </w:p>
    <w:p w14:paraId="714D12A8" w14:textId="77777777" w:rsidR="00AA610A" w:rsidRDefault="00AA610A" w:rsidP="00AA610A">
      <w:pPr>
        <w:pStyle w:val="Codelisting"/>
      </w:pPr>
      <w:r>
        <w:t xml:space="preserve">    - /bigdata/steffen/run_bc4_cat_germany/_out02:/out</w:t>
      </w:r>
    </w:p>
    <w:p w14:paraId="34D1A733" w14:textId="77777777" w:rsidR="00AA610A" w:rsidRDefault="00AA610A" w:rsidP="00AA610A">
      <w:pPr>
        <w:pStyle w:val="Codelisting"/>
      </w:pPr>
      <w:r>
        <w:t xml:space="preserve">    - /bigdata/steffen/run_bc4_cat_germany/</w:t>
      </w:r>
      <w:proofErr w:type="spellStart"/>
      <w:r>
        <w:t>categoriser</w:t>
      </w:r>
      <w:proofErr w:type="spellEnd"/>
      <w:r>
        <w:t>:/</w:t>
      </w:r>
      <w:proofErr w:type="spellStart"/>
      <w:r>
        <w:t>categoriser</w:t>
      </w:r>
      <w:proofErr w:type="spellEnd"/>
    </w:p>
    <w:p w14:paraId="6A082638" w14:textId="77777777" w:rsidR="00AA610A" w:rsidRDefault="00AA610A" w:rsidP="00AA610A">
      <w:pPr>
        <w:pStyle w:val="Codelisting"/>
      </w:pPr>
      <w:r>
        <w:t xml:space="preserve">    </w:t>
      </w:r>
      <w:proofErr w:type="spellStart"/>
      <w:r>
        <w:t>tty</w:t>
      </w:r>
      <w:proofErr w:type="spellEnd"/>
      <w:r>
        <w:t>: true</w:t>
      </w:r>
    </w:p>
    <w:p w14:paraId="55AF1240" w14:textId="77777777" w:rsidR="00AA610A" w:rsidRDefault="00AA610A" w:rsidP="00AA610A">
      <w:pPr>
        <w:pStyle w:val="Codelisting"/>
      </w:pPr>
      <w:r>
        <w:t xml:space="preserve">    </w:t>
      </w:r>
      <w:proofErr w:type="spellStart"/>
      <w:r>
        <w:t>mem_reservation</w:t>
      </w:r>
      <w:proofErr w:type="spellEnd"/>
      <w:r>
        <w:t>: 15728640000</w:t>
      </w:r>
    </w:p>
    <w:p w14:paraId="385C0E45" w14:textId="77777777" w:rsidR="00AA610A" w:rsidRDefault="00AA610A" w:rsidP="00AA610A">
      <w:pPr>
        <w:pStyle w:val="Codelisting"/>
      </w:pPr>
      <w:r>
        <w:t xml:space="preserve">    user: 1000:1000</w:t>
      </w:r>
    </w:p>
    <w:p w14:paraId="3E9C51EC" w14:textId="77777777" w:rsidR="00AA610A" w:rsidRDefault="00AA610A" w:rsidP="00AA610A">
      <w:pPr>
        <w:pStyle w:val="Codelisting"/>
      </w:pPr>
      <w:r>
        <w:t xml:space="preserve">    command:</w:t>
      </w:r>
    </w:p>
    <w:p w14:paraId="0DFF90F2" w14:textId="77777777" w:rsidR="00AA610A" w:rsidRDefault="00AA610A" w:rsidP="00AA610A">
      <w:pPr>
        <w:pStyle w:val="Codelisting"/>
      </w:pPr>
      <w:r>
        <w:t xml:space="preserve">    - '0'</w:t>
      </w:r>
    </w:p>
    <w:p w14:paraId="20684EF6" w14:textId="77777777" w:rsidR="00AA610A" w:rsidRDefault="00AA610A" w:rsidP="00AA610A">
      <w:pPr>
        <w:pStyle w:val="Codelisting"/>
      </w:pPr>
      <w:r>
        <w:t xml:space="preserve">    - /code</w:t>
      </w:r>
    </w:p>
    <w:p w14:paraId="5CA9EBF0" w14:textId="77777777" w:rsidR="00AA610A" w:rsidRDefault="00AA610A" w:rsidP="00AA610A">
      <w:pPr>
        <w:pStyle w:val="Codelisting"/>
      </w:pPr>
      <w:r>
        <w:t xml:space="preserve">    - /in</w:t>
      </w:r>
    </w:p>
    <w:p w14:paraId="7DCD3558" w14:textId="77777777" w:rsidR="00AA610A" w:rsidRDefault="00AA610A" w:rsidP="00AA610A">
      <w:pPr>
        <w:pStyle w:val="Codelisting"/>
      </w:pPr>
      <w:r>
        <w:t xml:space="preserve">    - /work</w:t>
      </w:r>
    </w:p>
    <w:p w14:paraId="44846508" w14:textId="77777777" w:rsidR="00AA610A" w:rsidRDefault="00AA610A" w:rsidP="00AA610A">
      <w:pPr>
        <w:pStyle w:val="Codelisting"/>
      </w:pPr>
      <w:r>
        <w:t xml:space="preserve">    - /out</w:t>
      </w:r>
    </w:p>
    <w:p w14:paraId="2624CBAF" w14:textId="77777777" w:rsidR="00AA610A" w:rsidRDefault="00AA610A" w:rsidP="00AA610A">
      <w:pPr>
        <w:pStyle w:val="Codelisting"/>
      </w:pPr>
      <w:r>
        <w:t xml:space="preserve">    labels:</w:t>
      </w:r>
    </w:p>
    <w:p w14:paraId="6CA6C200" w14:textId="77777777" w:rsidR="00AA610A" w:rsidRDefault="00AA610A" w:rsidP="00AA610A">
      <w:pPr>
        <w:pStyle w:val="Codelisting"/>
      </w:pPr>
      <w:r>
        <w:t xml:space="preserve">      </w:t>
      </w:r>
      <w:proofErr w:type="spellStart"/>
      <w:proofErr w:type="gramStart"/>
      <w:r>
        <w:t>io.rancher</w:t>
      </w:r>
      <w:proofErr w:type="gramEnd"/>
      <w:r>
        <w:t>.container.pull_image</w:t>
      </w:r>
      <w:proofErr w:type="spellEnd"/>
      <w:r>
        <w:t>: always</w:t>
      </w:r>
    </w:p>
    <w:p w14:paraId="43BC5E47" w14:textId="5B458286" w:rsidR="00CC2ABD" w:rsidRPr="00D735A1" w:rsidRDefault="00AA610A" w:rsidP="00D735A1">
      <w:pPr>
        <w:pStyle w:val="Codelisting"/>
      </w:pPr>
      <w:r>
        <w:t xml:space="preserve">      </w:t>
      </w:r>
      <w:proofErr w:type="spellStart"/>
      <w:proofErr w:type="gramStart"/>
      <w:r>
        <w:t>io.rancher</w:t>
      </w:r>
      <w:proofErr w:type="gramEnd"/>
      <w:r>
        <w:t>.container.start_once</w:t>
      </w:r>
      <w:proofErr w:type="spellEnd"/>
      <w:r>
        <w:t>: 'true'</w:t>
      </w:r>
    </w:p>
    <w:p w14:paraId="61374C14" w14:textId="77777777" w:rsidR="00D667A3" w:rsidRDefault="00D667A3">
      <w:pPr>
        <w:spacing w:after="0" w:line="240" w:lineRule="auto"/>
        <w:jc w:val="left"/>
        <w:rPr>
          <w:rFonts w:eastAsia="Perpetua"/>
          <w:b/>
          <w:spacing w:val="20"/>
          <w:sz w:val="28"/>
          <w:szCs w:val="26"/>
          <w:highlight w:val="yellow"/>
        </w:rPr>
      </w:pPr>
      <w:r>
        <w:rPr>
          <w:highlight w:val="yellow"/>
        </w:rPr>
        <w:br w:type="page"/>
      </w:r>
    </w:p>
    <w:p w14:paraId="201FE2B5" w14:textId="625D58C4" w:rsidR="004F486A" w:rsidRPr="007459D7" w:rsidRDefault="004F486A" w:rsidP="004F486A">
      <w:pPr>
        <w:pStyle w:val="Heading2"/>
      </w:pPr>
      <w:bookmarkStart w:id="68" w:name="_Toc27133507"/>
      <w:r w:rsidRPr="007459D7">
        <w:lastRenderedPageBreak/>
        <w:t>16_jot_aggregate_kwds</w:t>
      </w:r>
      <w:bookmarkEnd w:id="68"/>
    </w:p>
    <w:p w14:paraId="0BD25C86" w14:textId="0CBEB0A1" w:rsidR="00754478" w:rsidRDefault="00983D0C" w:rsidP="00754478">
      <w:pPr>
        <w:jc w:val="left"/>
      </w:pPr>
      <w:r>
        <w:t xml:space="preserve">This script </w:t>
      </w:r>
      <w:r w:rsidR="002E448D">
        <w:t xml:space="preserve">aggregate keywords from all </w:t>
      </w:r>
      <w:proofErr w:type="spellStart"/>
      <w:r w:rsidR="002E448D">
        <w:t>inputfiles</w:t>
      </w:r>
      <w:proofErr w:type="spellEnd"/>
      <w:r w:rsidR="002E448D">
        <w:t xml:space="preserve"> into a common list of unique </w:t>
      </w:r>
      <w:r w:rsidR="00872833">
        <w:t>keywords.</w:t>
      </w:r>
      <w:r w:rsidR="00AA343C">
        <w:t xml:space="preserve"> Th</w:t>
      </w:r>
      <w:r w:rsidR="003442B4">
        <w:t xml:space="preserve">e output file is used for </w:t>
      </w:r>
      <w:r w:rsidR="00FE7604">
        <w:t xml:space="preserve">finding the </w:t>
      </w:r>
      <w:r w:rsidR="003A2765">
        <w:t xml:space="preserve">most popular </w:t>
      </w:r>
      <w:r w:rsidR="0032065B">
        <w:t>keywords for</w:t>
      </w:r>
      <w:r w:rsidR="00D55F24">
        <w:t xml:space="preserve"> a set of categories</w:t>
      </w:r>
    </w:p>
    <w:p w14:paraId="0F068598" w14:textId="77777777" w:rsidR="00983D0C" w:rsidRDefault="00983D0C" w:rsidP="00983D0C">
      <w:pPr>
        <w:pStyle w:val="Heading3"/>
      </w:pPr>
      <w:bookmarkStart w:id="69" w:name="_Toc27133508"/>
      <w:r>
        <w:t>Volumes</w:t>
      </w:r>
      <w:bookmarkEnd w:id="69"/>
    </w:p>
    <w:p w14:paraId="083FC5EE" w14:textId="77777777" w:rsidR="00983D0C" w:rsidRDefault="00983D0C" w:rsidP="00983D0C">
      <w:r>
        <w:t>Volume setup. Must match arguments:</w:t>
      </w:r>
    </w:p>
    <w:p w14:paraId="1198E74C" w14:textId="77777777" w:rsidR="00983D0C" w:rsidRDefault="00983D0C" w:rsidP="00983D0C">
      <w:pPr>
        <w:pStyle w:val="ListParagraph"/>
        <w:numPr>
          <w:ilvl w:val="0"/>
          <w:numId w:val="7"/>
        </w:numPr>
      </w:pPr>
      <w:r>
        <w:t>/</w:t>
      </w:r>
      <w:proofErr w:type="gramStart"/>
      <w:r>
        <w:t>code  -</w:t>
      </w:r>
      <w:proofErr w:type="gramEnd"/>
      <w:r>
        <w:t xml:space="preserve">  internal location for scripts in the container (created internally)</w:t>
      </w:r>
    </w:p>
    <w:p w14:paraId="31EE0C0D" w14:textId="77777777" w:rsidR="00983D0C" w:rsidRDefault="00983D0C" w:rsidP="00983D0C">
      <w:pPr>
        <w:pStyle w:val="ListParagraph"/>
        <w:numPr>
          <w:ilvl w:val="0"/>
          <w:numId w:val="7"/>
        </w:numPr>
      </w:pPr>
      <w:r>
        <w:t>/</w:t>
      </w:r>
      <w:proofErr w:type="gramStart"/>
      <w:r>
        <w:t>in  -</w:t>
      </w:r>
      <w:proofErr w:type="gramEnd"/>
      <w:r>
        <w:t xml:space="preserve">  not used by this container (mandatory)</w:t>
      </w:r>
    </w:p>
    <w:p w14:paraId="14512677" w14:textId="77777777" w:rsidR="00983D0C" w:rsidRDefault="00983D0C" w:rsidP="00983D0C">
      <w:pPr>
        <w:pStyle w:val="ListParagraph"/>
        <w:numPr>
          <w:ilvl w:val="0"/>
          <w:numId w:val="7"/>
        </w:numPr>
      </w:pPr>
      <w:r>
        <w:t>/</w:t>
      </w:r>
      <w:proofErr w:type="gramStart"/>
      <w:r>
        <w:t>work  -</w:t>
      </w:r>
      <w:proofErr w:type="gramEnd"/>
      <w:r>
        <w:t xml:space="preserve">  used for intermediate files (mandatory)</w:t>
      </w:r>
    </w:p>
    <w:p w14:paraId="083D719C" w14:textId="77777777" w:rsidR="00983D0C" w:rsidRDefault="00983D0C" w:rsidP="00983D0C">
      <w:pPr>
        <w:pStyle w:val="ListParagraph"/>
        <w:numPr>
          <w:ilvl w:val="0"/>
          <w:numId w:val="7"/>
        </w:numPr>
      </w:pPr>
      <w:r>
        <w:t>/</w:t>
      </w:r>
      <w:proofErr w:type="gramStart"/>
      <w:r>
        <w:t>out..</w:t>
      </w:r>
      <w:proofErr w:type="gramEnd"/>
      <w:r>
        <w:t>-..location for process results for next step in the pipeline (mandatory)</w:t>
      </w:r>
    </w:p>
    <w:p w14:paraId="75CAC0BB" w14:textId="77777777" w:rsidR="00983D0C" w:rsidRDefault="00983D0C" w:rsidP="00983D0C">
      <w:pPr>
        <w:pStyle w:val="Heading3"/>
      </w:pPr>
      <w:bookmarkStart w:id="70" w:name="_Toc27133509"/>
      <w:r>
        <w:t>Arguments</w:t>
      </w:r>
      <w:bookmarkEnd w:id="70"/>
    </w:p>
    <w:p w14:paraId="7E50CDED" w14:textId="77777777" w:rsidR="00983D0C" w:rsidRDefault="00983D0C" w:rsidP="00983D0C">
      <w:r>
        <w:t xml:space="preserve">Arguments are passed to the container </w:t>
      </w:r>
      <w:proofErr w:type="spellStart"/>
      <w:r>
        <w:t>entrypoint</w:t>
      </w:r>
      <w:proofErr w:type="spellEnd"/>
      <w:r>
        <w:t xml:space="preserve"> and as environment variables:</w:t>
      </w:r>
    </w:p>
    <w:p w14:paraId="7CF8F102" w14:textId="77777777" w:rsidR="00983D0C" w:rsidRDefault="00983D0C" w:rsidP="00983D0C">
      <w:r>
        <w:t xml:space="preserve">Container </w:t>
      </w:r>
      <w:proofErr w:type="spellStart"/>
      <w:r>
        <w:t>entrypoint</w:t>
      </w:r>
      <w:proofErr w:type="spellEnd"/>
      <w:r>
        <w:t xml:space="preserve"> params:</w:t>
      </w:r>
    </w:p>
    <w:p w14:paraId="7542D9ED" w14:textId="77777777" w:rsidR="00983D0C" w:rsidRDefault="00983D0C" w:rsidP="00983D0C">
      <w:pPr>
        <w:pStyle w:val="ListParagraph"/>
        <w:numPr>
          <w:ilvl w:val="0"/>
          <w:numId w:val="8"/>
        </w:numPr>
      </w:pPr>
      <w:r>
        <w:t>Max wait for file count. Set to '0' (not used by this container)</w:t>
      </w:r>
    </w:p>
    <w:p w14:paraId="20AF5136" w14:textId="77777777" w:rsidR="00983D0C" w:rsidRDefault="00983D0C" w:rsidP="00983D0C">
      <w:pPr>
        <w:pStyle w:val="ListParagraph"/>
        <w:numPr>
          <w:ilvl w:val="0"/>
          <w:numId w:val="8"/>
        </w:numPr>
      </w:pPr>
      <w:r>
        <w:t>Name of code location. Set to '/code'</w:t>
      </w:r>
    </w:p>
    <w:p w14:paraId="00CB3EB1" w14:textId="77777777" w:rsidR="00983D0C" w:rsidRDefault="00983D0C" w:rsidP="00983D0C">
      <w:pPr>
        <w:pStyle w:val="ListParagraph"/>
        <w:numPr>
          <w:ilvl w:val="0"/>
          <w:numId w:val="8"/>
        </w:numPr>
      </w:pPr>
      <w:r>
        <w:t>Name of input location. Set to '/in' (must match given volume name)</w:t>
      </w:r>
    </w:p>
    <w:p w14:paraId="1030B703" w14:textId="77777777" w:rsidR="00983D0C" w:rsidRDefault="00983D0C" w:rsidP="00983D0C">
      <w:pPr>
        <w:pStyle w:val="ListParagraph"/>
        <w:numPr>
          <w:ilvl w:val="0"/>
          <w:numId w:val="8"/>
        </w:numPr>
      </w:pPr>
      <w:r>
        <w:t>Name of work location. Set to '/work' (must match given volume name)</w:t>
      </w:r>
    </w:p>
    <w:p w14:paraId="37E9B619" w14:textId="77777777" w:rsidR="00983D0C" w:rsidRDefault="00983D0C" w:rsidP="00983D0C">
      <w:pPr>
        <w:pStyle w:val="ListParagraph"/>
        <w:numPr>
          <w:ilvl w:val="0"/>
          <w:numId w:val="8"/>
        </w:numPr>
      </w:pPr>
      <w:r>
        <w:t>Name of out location. Set to '/out' (must match given volume name)</w:t>
      </w:r>
    </w:p>
    <w:p w14:paraId="1BFBB16B" w14:textId="77777777" w:rsidR="00983D0C" w:rsidRDefault="00983D0C" w:rsidP="00983D0C">
      <w:r>
        <w:t>Example params:  0 /code /in /work /out</w:t>
      </w:r>
    </w:p>
    <w:p w14:paraId="06CC9092" w14:textId="77777777" w:rsidR="00102B1C" w:rsidRDefault="00102B1C" w:rsidP="00102B1C">
      <w:r>
        <w:t xml:space="preserve">To enable logging </w:t>
      </w:r>
      <w:proofErr w:type="gramStart"/>
      <w:r>
        <w:t>set</w:t>
      </w:r>
      <w:proofErr w:type="gramEnd"/>
      <w:r>
        <w:t xml:space="preserve"> the environment variable </w:t>
      </w:r>
      <w:r w:rsidRPr="006924CA">
        <w:t>LOG_JOBS</w:t>
      </w:r>
      <w:r>
        <w:t xml:space="preserve"> to 1</w:t>
      </w:r>
    </w:p>
    <w:p w14:paraId="21D206E0" w14:textId="77777777" w:rsidR="00983D0C" w:rsidRDefault="00983D0C" w:rsidP="00983D0C">
      <w:r>
        <w:t>The following parameters are passed via environment variables:</w:t>
      </w:r>
    </w:p>
    <w:p w14:paraId="78C4E6BA" w14:textId="77777777" w:rsidR="00983D0C" w:rsidRDefault="00983D0C" w:rsidP="00983D0C">
      <w:pPr>
        <w:pStyle w:val="ListParagraph"/>
        <w:numPr>
          <w:ilvl w:val="0"/>
          <w:numId w:val="9"/>
        </w:numPr>
      </w:pPr>
      <w:r w:rsidRPr="00902F82">
        <w:t>JOB_CAT_KEYWORDS_COUNTRY_CODE</w:t>
      </w:r>
      <w:r>
        <w:t>: Country code to be used from the keywords file.</w:t>
      </w:r>
    </w:p>
    <w:p w14:paraId="4ADDA45A" w14:textId="77777777" w:rsidR="00983D0C" w:rsidRDefault="00983D0C" w:rsidP="00983D0C">
      <w:pPr>
        <w:pStyle w:val="Heading3"/>
      </w:pPr>
      <w:bookmarkStart w:id="71" w:name="_Toc27133510"/>
      <w:r>
        <w:t>Source</w:t>
      </w:r>
      <w:bookmarkEnd w:id="71"/>
      <w:r>
        <w:t xml:space="preserve"> </w:t>
      </w:r>
    </w:p>
    <w:p w14:paraId="33F6E24B" w14:textId="712DD430" w:rsidR="00983D0C" w:rsidRDefault="00983D0C" w:rsidP="00983D0C">
      <w:pPr>
        <w:pStyle w:val="BodyContent"/>
        <w:rPr>
          <w:rFonts w:ascii="Helvetica" w:hAnsi="Helvetica"/>
          <w:color w:val="2C3E50"/>
          <w:sz w:val="20"/>
          <w:szCs w:val="20"/>
          <w:shd w:val="clear" w:color="auto" w:fill="FEF9E8"/>
        </w:rPr>
      </w:pPr>
      <w:r>
        <w:rPr>
          <w:lang w:val="en-GB"/>
        </w:rPr>
        <w:t xml:space="preserve">Docker image: </w:t>
      </w:r>
      <w:proofErr w:type="spellStart"/>
      <w:r w:rsidRPr="00760E08">
        <w:rPr>
          <w:rFonts w:ascii="Helvetica" w:hAnsi="Helvetica"/>
          <w:color w:val="2C3E50"/>
          <w:sz w:val="20"/>
          <w:szCs w:val="20"/>
          <w:shd w:val="clear" w:color="auto" w:fill="FEF9E8"/>
        </w:rPr>
        <w:t>datagraft</w:t>
      </w:r>
      <w:proofErr w:type="spellEnd"/>
      <w:r w:rsidRPr="00760E08">
        <w:rPr>
          <w:rFonts w:ascii="Helvetica" w:hAnsi="Helvetica"/>
          <w:color w:val="2C3E50"/>
          <w:sz w:val="20"/>
          <w:szCs w:val="20"/>
          <w:shd w:val="clear" w:color="auto" w:fill="FEF9E8"/>
        </w:rPr>
        <w:t>/lib_</w:t>
      </w:r>
      <w:r w:rsidR="00293082" w:rsidRPr="00293082">
        <w:t>16_jot_aggregate_kwds</w:t>
      </w:r>
    </w:p>
    <w:p w14:paraId="215429AB" w14:textId="2AC1C0C9" w:rsidR="00983D0C" w:rsidRDefault="00983D0C" w:rsidP="00983D0C">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r w:rsidR="00293082" w:rsidRPr="00293082">
        <w:t>https://github.com/ew-shopp/ingestion_lib/tree/master/16_jot_aggregate_kwds</w:t>
      </w:r>
    </w:p>
    <w:p w14:paraId="34CF5778" w14:textId="77777777" w:rsidR="00983D0C" w:rsidRDefault="00983D0C" w:rsidP="00983D0C">
      <w:pPr>
        <w:pStyle w:val="Heading3"/>
      </w:pPr>
      <w:bookmarkStart w:id="72" w:name="_Toc27133511"/>
      <w:r>
        <w:t>Rancher setup example:</w:t>
      </w:r>
      <w:bookmarkEnd w:id="72"/>
    </w:p>
    <w:p w14:paraId="75719A80" w14:textId="77777777" w:rsidR="00331DA9" w:rsidRDefault="00331DA9" w:rsidP="00331DA9">
      <w:pPr>
        <w:pStyle w:val="Codelisting"/>
      </w:pPr>
      <w:r>
        <w:t>10-all-kwds:</w:t>
      </w:r>
    </w:p>
    <w:p w14:paraId="22411743" w14:textId="77777777" w:rsidR="00331DA9" w:rsidRDefault="00331DA9" w:rsidP="00331DA9">
      <w:pPr>
        <w:pStyle w:val="Codelisting"/>
      </w:pPr>
      <w:r>
        <w:t xml:space="preserve">    image: </w:t>
      </w:r>
      <w:proofErr w:type="spellStart"/>
      <w:r>
        <w:t>datagraft</w:t>
      </w:r>
      <w:proofErr w:type="spellEnd"/>
      <w:r>
        <w:t>/lib_16_jot_aggregate_kwds</w:t>
      </w:r>
    </w:p>
    <w:p w14:paraId="36263B6F" w14:textId="77777777" w:rsidR="00331DA9" w:rsidRDefault="00331DA9" w:rsidP="00331DA9">
      <w:pPr>
        <w:pStyle w:val="Codelisting"/>
      </w:pPr>
      <w:r>
        <w:t xml:space="preserve">    environment:</w:t>
      </w:r>
    </w:p>
    <w:p w14:paraId="73C2DFD9" w14:textId="77777777" w:rsidR="00331DA9" w:rsidRDefault="00331DA9" w:rsidP="00331DA9">
      <w:pPr>
        <w:pStyle w:val="Codelisting"/>
      </w:pPr>
      <w:r>
        <w:lastRenderedPageBreak/>
        <w:t xml:space="preserve">      LOG_JOBS: '1'</w:t>
      </w:r>
    </w:p>
    <w:p w14:paraId="16126F76" w14:textId="77777777" w:rsidR="00331DA9" w:rsidRDefault="00331DA9" w:rsidP="00331DA9">
      <w:pPr>
        <w:pStyle w:val="Codelisting"/>
      </w:pPr>
      <w:r>
        <w:t xml:space="preserve">      JOB_CAT_KEYWORDS_COUNTRY_CODE: DE</w:t>
      </w:r>
    </w:p>
    <w:p w14:paraId="5C4ABD6F" w14:textId="77777777" w:rsidR="00331DA9" w:rsidRDefault="00331DA9" w:rsidP="00331DA9">
      <w:pPr>
        <w:pStyle w:val="Codelisting"/>
      </w:pPr>
      <w:r>
        <w:t xml:space="preserve">    </w:t>
      </w:r>
      <w:proofErr w:type="spellStart"/>
      <w:r>
        <w:t>stdin_open</w:t>
      </w:r>
      <w:proofErr w:type="spellEnd"/>
      <w:r>
        <w:t>: true</w:t>
      </w:r>
    </w:p>
    <w:p w14:paraId="3A5234AD" w14:textId="77777777" w:rsidR="00331DA9" w:rsidRDefault="00331DA9" w:rsidP="00331DA9">
      <w:pPr>
        <w:pStyle w:val="Codelisting"/>
      </w:pPr>
      <w:r>
        <w:t xml:space="preserve">    volumes:</w:t>
      </w:r>
    </w:p>
    <w:p w14:paraId="7EBB9328" w14:textId="77777777" w:rsidR="00331DA9" w:rsidRDefault="00331DA9" w:rsidP="00331DA9">
      <w:pPr>
        <w:pStyle w:val="Codelisting"/>
      </w:pPr>
      <w:r>
        <w:t xml:space="preserve">    - /bigdata/steffen/run_bc4_cat_germany/</w:t>
      </w:r>
      <w:proofErr w:type="spellStart"/>
      <w:r>
        <w:t>in_all_kwds</w:t>
      </w:r>
      <w:proofErr w:type="spellEnd"/>
      <w:r>
        <w:t>:/in</w:t>
      </w:r>
    </w:p>
    <w:p w14:paraId="7D095C37" w14:textId="77777777" w:rsidR="00331DA9" w:rsidRDefault="00331DA9" w:rsidP="00331DA9">
      <w:pPr>
        <w:pStyle w:val="Codelisting"/>
      </w:pPr>
      <w:r>
        <w:t xml:space="preserve">    - /bigdata/steffen/run_bc4_cat_germany/</w:t>
      </w:r>
      <w:proofErr w:type="spellStart"/>
      <w:r>
        <w:t>work_all_kwds</w:t>
      </w:r>
      <w:proofErr w:type="spellEnd"/>
      <w:r>
        <w:t>:/work</w:t>
      </w:r>
    </w:p>
    <w:p w14:paraId="6B239F64" w14:textId="77777777" w:rsidR="00331DA9" w:rsidRDefault="00331DA9" w:rsidP="00331DA9">
      <w:pPr>
        <w:pStyle w:val="Codelisting"/>
      </w:pPr>
      <w:r>
        <w:t xml:space="preserve">    - /bigdata/steffen/run_bc4_cat_germany/</w:t>
      </w:r>
      <w:proofErr w:type="spellStart"/>
      <w:r>
        <w:t>out_all_kwds</w:t>
      </w:r>
      <w:proofErr w:type="spellEnd"/>
      <w:r>
        <w:t>:/out</w:t>
      </w:r>
    </w:p>
    <w:p w14:paraId="50A6B171" w14:textId="77777777" w:rsidR="00331DA9" w:rsidRDefault="00331DA9" w:rsidP="00331DA9">
      <w:pPr>
        <w:pStyle w:val="Codelisting"/>
      </w:pPr>
      <w:r>
        <w:t xml:space="preserve">    </w:t>
      </w:r>
      <w:proofErr w:type="spellStart"/>
      <w:r>
        <w:t>tty</w:t>
      </w:r>
      <w:proofErr w:type="spellEnd"/>
      <w:r>
        <w:t>: true</w:t>
      </w:r>
    </w:p>
    <w:p w14:paraId="25F22E78" w14:textId="77777777" w:rsidR="00331DA9" w:rsidRDefault="00331DA9" w:rsidP="00331DA9">
      <w:pPr>
        <w:pStyle w:val="Codelisting"/>
      </w:pPr>
      <w:r>
        <w:t xml:space="preserve">    user: 1000:1000</w:t>
      </w:r>
    </w:p>
    <w:p w14:paraId="56ED7314" w14:textId="77777777" w:rsidR="00331DA9" w:rsidRDefault="00331DA9" w:rsidP="00331DA9">
      <w:pPr>
        <w:pStyle w:val="Codelisting"/>
      </w:pPr>
      <w:r>
        <w:t xml:space="preserve">    command:</w:t>
      </w:r>
    </w:p>
    <w:p w14:paraId="6E64BD06" w14:textId="77777777" w:rsidR="00331DA9" w:rsidRDefault="00331DA9" w:rsidP="00331DA9">
      <w:pPr>
        <w:pStyle w:val="Codelisting"/>
      </w:pPr>
      <w:r>
        <w:t xml:space="preserve">    - '10'</w:t>
      </w:r>
    </w:p>
    <w:p w14:paraId="29B48B90" w14:textId="77777777" w:rsidR="00331DA9" w:rsidRDefault="00331DA9" w:rsidP="00331DA9">
      <w:pPr>
        <w:pStyle w:val="Codelisting"/>
      </w:pPr>
      <w:r>
        <w:t xml:space="preserve">    - /code</w:t>
      </w:r>
    </w:p>
    <w:p w14:paraId="0E5ADADF" w14:textId="77777777" w:rsidR="00331DA9" w:rsidRDefault="00331DA9" w:rsidP="00331DA9">
      <w:pPr>
        <w:pStyle w:val="Codelisting"/>
      </w:pPr>
      <w:r>
        <w:t xml:space="preserve">    - /in</w:t>
      </w:r>
    </w:p>
    <w:p w14:paraId="4E8B6265" w14:textId="77777777" w:rsidR="00331DA9" w:rsidRDefault="00331DA9" w:rsidP="00331DA9">
      <w:pPr>
        <w:pStyle w:val="Codelisting"/>
      </w:pPr>
      <w:r>
        <w:t xml:space="preserve">    - /work</w:t>
      </w:r>
    </w:p>
    <w:p w14:paraId="544A9E2C" w14:textId="77777777" w:rsidR="00331DA9" w:rsidRDefault="00331DA9" w:rsidP="00331DA9">
      <w:pPr>
        <w:pStyle w:val="Codelisting"/>
      </w:pPr>
      <w:r>
        <w:t xml:space="preserve">    - /out</w:t>
      </w:r>
    </w:p>
    <w:p w14:paraId="4DA2E3E3" w14:textId="77777777" w:rsidR="00331DA9" w:rsidRDefault="00331DA9" w:rsidP="00331DA9">
      <w:pPr>
        <w:pStyle w:val="Codelisting"/>
      </w:pPr>
      <w:r>
        <w:t xml:space="preserve">    labels:</w:t>
      </w:r>
    </w:p>
    <w:p w14:paraId="7D0D5680" w14:textId="77777777" w:rsidR="00331DA9" w:rsidRDefault="00331DA9" w:rsidP="00331DA9">
      <w:pPr>
        <w:pStyle w:val="Codelisting"/>
      </w:pPr>
      <w:r>
        <w:t xml:space="preserve">      </w:t>
      </w:r>
      <w:proofErr w:type="spellStart"/>
      <w:proofErr w:type="gramStart"/>
      <w:r>
        <w:t>io.rancher</w:t>
      </w:r>
      <w:proofErr w:type="gramEnd"/>
      <w:r>
        <w:t>.container.pull_image</w:t>
      </w:r>
      <w:proofErr w:type="spellEnd"/>
      <w:r>
        <w:t>: always</w:t>
      </w:r>
    </w:p>
    <w:p w14:paraId="322335C4" w14:textId="0F2AAFE1" w:rsidR="00983D0C" w:rsidRPr="00983D0C" w:rsidRDefault="00331DA9" w:rsidP="00331DA9">
      <w:pPr>
        <w:pStyle w:val="Codelisting"/>
        <w:rPr>
          <w:highlight w:val="yellow"/>
        </w:rPr>
      </w:pPr>
      <w:r>
        <w:t xml:space="preserve">      </w:t>
      </w:r>
      <w:proofErr w:type="spellStart"/>
      <w:proofErr w:type="gramStart"/>
      <w:r>
        <w:t>io.rancher</w:t>
      </w:r>
      <w:proofErr w:type="gramEnd"/>
      <w:r>
        <w:t>.container.start_once</w:t>
      </w:r>
      <w:proofErr w:type="spellEnd"/>
      <w:r>
        <w:t>: 'true'</w:t>
      </w:r>
    </w:p>
    <w:p w14:paraId="024905BC" w14:textId="77777777" w:rsidR="004F486A" w:rsidRPr="0094028E" w:rsidRDefault="004F486A" w:rsidP="004F486A">
      <w:pPr>
        <w:pStyle w:val="Heading2"/>
      </w:pPr>
      <w:bookmarkStart w:id="73" w:name="_Toc27133512"/>
      <w:r w:rsidRPr="0094028E">
        <w:t>17_jot_closest_kwds</w:t>
      </w:r>
      <w:bookmarkEnd w:id="73"/>
    </w:p>
    <w:p w14:paraId="1658E3EF" w14:textId="489E8D11" w:rsidR="009122CB" w:rsidRDefault="009122CB" w:rsidP="009122CB">
      <w:pPr>
        <w:jc w:val="left"/>
      </w:pPr>
      <w:r>
        <w:t xml:space="preserve">This script </w:t>
      </w:r>
      <w:r w:rsidR="00073310">
        <w:t xml:space="preserve">finds the n </w:t>
      </w:r>
      <w:r w:rsidR="00670366">
        <w:t>closest</w:t>
      </w:r>
      <w:r>
        <w:t xml:space="preserve"> keywords in the input file </w:t>
      </w:r>
      <w:r w:rsidR="009772EB">
        <w:t xml:space="preserve">for all </w:t>
      </w:r>
      <w:r>
        <w:t xml:space="preserve">categories given as </w:t>
      </w:r>
      <w:proofErr w:type="spellStart"/>
      <w:r>
        <w:t>startup</w:t>
      </w:r>
      <w:proofErr w:type="spellEnd"/>
      <w:r>
        <w:t xml:space="preserve"> information. The categoriser is documented in </w:t>
      </w:r>
      <w:hyperlink r:id="rId28" w:history="1">
        <w:r>
          <w:rPr>
            <w:rStyle w:val="Hyperlink"/>
          </w:rPr>
          <w:t>https://github.com/JozefStefanInstitute/ew-shopp-public/tree/master/keyword_clustering</w:t>
        </w:r>
      </w:hyperlink>
    </w:p>
    <w:p w14:paraId="6B2D082F" w14:textId="2F359267" w:rsidR="009122CB" w:rsidRDefault="009122CB" w:rsidP="009122CB">
      <w:pPr>
        <w:jc w:val="left"/>
      </w:pPr>
      <w:r>
        <w:t xml:space="preserve">The keyword to category mapping </w:t>
      </w:r>
      <w:proofErr w:type="gramStart"/>
      <w:r>
        <w:t>are</w:t>
      </w:r>
      <w:proofErr w:type="gramEnd"/>
      <w:r>
        <w:t xml:space="preserve"> normalized</w:t>
      </w:r>
      <w:r w:rsidR="00D40342">
        <w:t>.</w:t>
      </w:r>
    </w:p>
    <w:p w14:paraId="399FF467" w14:textId="77777777" w:rsidR="009122CB" w:rsidRDefault="009122CB" w:rsidP="009122CB">
      <w:pPr>
        <w:pStyle w:val="Heading3"/>
      </w:pPr>
      <w:bookmarkStart w:id="74" w:name="_Toc27133513"/>
      <w:r>
        <w:t>Volumes</w:t>
      </w:r>
      <w:bookmarkEnd w:id="74"/>
    </w:p>
    <w:p w14:paraId="486FDAAD" w14:textId="77777777" w:rsidR="009122CB" w:rsidRDefault="009122CB" w:rsidP="009122CB">
      <w:r>
        <w:t>Volume setup. Must match arguments:</w:t>
      </w:r>
    </w:p>
    <w:p w14:paraId="0624EEBA" w14:textId="77777777" w:rsidR="009122CB" w:rsidRDefault="009122CB" w:rsidP="009122CB">
      <w:pPr>
        <w:pStyle w:val="ListParagraph"/>
        <w:numPr>
          <w:ilvl w:val="0"/>
          <w:numId w:val="7"/>
        </w:numPr>
      </w:pPr>
      <w:r>
        <w:t>/</w:t>
      </w:r>
      <w:proofErr w:type="gramStart"/>
      <w:r>
        <w:t>code  -</w:t>
      </w:r>
      <w:proofErr w:type="gramEnd"/>
      <w:r>
        <w:t xml:space="preserve">  internal location for scripts in the container (created internally)</w:t>
      </w:r>
    </w:p>
    <w:p w14:paraId="51E6FACF" w14:textId="77777777" w:rsidR="009122CB" w:rsidRDefault="009122CB" w:rsidP="009122CB">
      <w:pPr>
        <w:pStyle w:val="ListParagraph"/>
        <w:numPr>
          <w:ilvl w:val="0"/>
          <w:numId w:val="7"/>
        </w:numPr>
      </w:pPr>
      <w:r>
        <w:t>/</w:t>
      </w:r>
      <w:proofErr w:type="gramStart"/>
      <w:r>
        <w:t>in  -</w:t>
      </w:r>
      <w:proofErr w:type="gramEnd"/>
      <w:r>
        <w:t xml:space="preserve">  not used by this container (mandatory)</w:t>
      </w:r>
    </w:p>
    <w:p w14:paraId="2530BB9B" w14:textId="77777777" w:rsidR="009122CB" w:rsidRDefault="009122CB" w:rsidP="009122CB">
      <w:pPr>
        <w:pStyle w:val="ListParagraph"/>
        <w:numPr>
          <w:ilvl w:val="0"/>
          <w:numId w:val="7"/>
        </w:numPr>
      </w:pPr>
      <w:r>
        <w:t>/</w:t>
      </w:r>
      <w:proofErr w:type="gramStart"/>
      <w:r>
        <w:t>work  -</w:t>
      </w:r>
      <w:proofErr w:type="gramEnd"/>
      <w:r>
        <w:t xml:space="preserve">  used for intermediate files (mandatory)</w:t>
      </w:r>
    </w:p>
    <w:p w14:paraId="5999EC12" w14:textId="77777777" w:rsidR="009122CB" w:rsidRDefault="009122CB" w:rsidP="009122CB">
      <w:pPr>
        <w:pStyle w:val="ListParagraph"/>
        <w:numPr>
          <w:ilvl w:val="0"/>
          <w:numId w:val="7"/>
        </w:numPr>
      </w:pPr>
      <w:r>
        <w:t>/</w:t>
      </w:r>
      <w:proofErr w:type="gramStart"/>
      <w:r>
        <w:t>out..</w:t>
      </w:r>
      <w:proofErr w:type="gramEnd"/>
      <w:r>
        <w:t>-..location for process results for next step in the pipeline (mandatory)</w:t>
      </w:r>
    </w:p>
    <w:p w14:paraId="01024250" w14:textId="77777777" w:rsidR="009122CB" w:rsidRDefault="009122CB" w:rsidP="009122CB">
      <w:pPr>
        <w:pStyle w:val="Heading3"/>
      </w:pPr>
      <w:bookmarkStart w:id="75" w:name="_Toc27133514"/>
      <w:r>
        <w:t>Arguments</w:t>
      </w:r>
      <w:bookmarkEnd w:id="75"/>
    </w:p>
    <w:p w14:paraId="4EB6AD63" w14:textId="77777777" w:rsidR="009122CB" w:rsidRDefault="009122CB" w:rsidP="009122CB">
      <w:r>
        <w:t xml:space="preserve">Arguments are passed to the container </w:t>
      </w:r>
      <w:proofErr w:type="spellStart"/>
      <w:r>
        <w:t>entrypoint</w:t>
      </w:r>
      <w:proofErr w:type="spellEnd"/>
      <w:r>
        <w:t xml:space="preserve"> and as environment variables:</w:t>
      </w:r>
    </w:p>
    <w:p w14:paraId="51267CE4" w14:textId="77777777" w:rsidR="009122CB" w:rsidRDefault="009122CB" w:rsidP="009122CB">
      <w:r>
        <w:t xml:space="preserve">Container </w:t>
      </w:r>
      <w:proofErr w:type="spellStart"/>
      <w:r>
        <w:t>entrypoint</w:t>
      </w:r>
      <w:proofErr w:type="spellEnd"/>
      <w:r>
        <w:t xml:space="preserve"> params:</w:t>
      </w:r>
    </w:p>
    <w:p w14:paraId="4C921889" w14:textId="77777777" w:rsidR="009122CB" w:rsidRDefault="009122CB" w:rsidP="009122CB">
      <w:pPr>
        <w:pStyle w:val="ListParagraph"/>
        <w:numPr>
          <w:ilvl w:val="0"/>
          <w:numId w:val="8"/>
        </w:numPr>
      </w:pPr>
      <w:r>
        <w:t>Max wait for file count. Set to '0' (not used by this container)</w:t>
      </w:r>
    </w:p>
    <w:p w14:paraId="1BC41437" w14:textId="77777777" w:rsidR="009122CB" w:rsidRDefault="009122CB" w:rsidP="009122CB">
      <w:pPr>
        <w:pStyle w:val="ListParagraph"/>
        <w:numPr>
          <w:ilvl w:val="0"/>
          <w:numId w:val="8"/>
        </w:numPr>
      </w:pPr>
      <w:r>
        <w:t>Name of code location. Set to '/code'</w:t>
      </w:r>
    </w:p>
    <w:p w14:paraId="4C4850A8" w14:textId="77777777" w:rsidR="009122CB" w:rsidRDefault="009122CB" w:rsidP="009122CB">
      <w:pPr>
        <w:pStyle w:val="ListParagraph"/>
        <w:numPr>
          <w:ilvl w:val="0"/>
          <w:numId w:val="8"/>
        </w:numPr>
      </w:pPr>
      <w:r>
        <w:t>Name of input location. Set to '/in' (must match given volume name)</w:t>
      </w:r>
    </w:p>
    <w:p w14:paraId="0D4B0C3C" w14:textId="77777777" w:rsidR="009122CB" w:rsidRDefault="009122CB" w:rsidP="009122CB">
      <w:pPr>
        <w:pStyle w:val="ListParagraph"/>
        <w:numPr>
          <w:ilvl w:val="0"/>
          <w:numId w:val="8"/>
        </w:numPr>
      </w:pPr>
      <w:r>
        <w:t>Name of work location. Set to '/work' (must match given volume name)</w:t>
      </w:r>
    </w:p>
    <w:p w14:paraId="13210D0D" w14:textId="77777777" w:rsidR="009122CB" w:rsidRDefault="009122CB" w:rsidP="009122CB">
      <w:pPr>
        <w:pStyle w:val="ListParagraph"/>
        <w:numPr>
          <w:ilvl w:val="0"/>
          <w:numId w:val="8"/>
        </w:numPr>
      </w:pPr>
      <w:r>
        <w:t>Name of out location. Set to '/out' (must match given volume name)</w:t>
      </w:r>
    </w:p>
    <w:p w14:paraId="75FE687D" w14:textId="77777777" w:rsidR="009122CB" w:rsidRDefault="009122CB" w:rsidP="009122CB">
      <w:r>
        <w:t>Example params:  0 /code /in /work /out</w:t>
      </w:r>
    </w:p>
    <w:p w14:paraId="3BFB692A" w14:textId="77777777" w:rsidR="009122CB" w:rsidRDefault="009122CB" w:rsidP="009122CB">
      <w:r>
        <w:lastRenderedPageBreak/>
        <w:t xml:space="preserve">To enable logging </w:t>
      </w:r>
      <w:proofErr w:type="gramStart"/>
      <w:r>
        <w:t>set</w:t>
      </w:r>
      <w:proofErr w:type="gramEnd"/>
      <w:r>
        <w:t xml:space="preserve"> the environment variable </w:t>
      </w:r>
      <w:r w:rsidRPr="006924CA">
        <w:t>LOG_JOBS</w:t>
      </w:r>
      <w:r>
        <w:t xml:space="preserve"> to 1</w:t>
      </w:r>
    </w:p>
    <w:p w14:paraId="36FE3D82" w14:textId="77777777" w:rsidR="009122CB" w:rsidRDefault="009122CB" w:rsidP="009122CB">
      <w:r>
        <w:t>The following parameters are passed via environment variables:</w:t>
      </w:r>
    </w:p>
    <w:p w14:paraId="57416FD2" w14:textId="72734358" w:rsidR="004F4A80" w:rsidRDefault="0087772B" w:rsidP="004F4A80">
      <w:pPr>
        <w:pStyle w:val="ListParagraph"/>
        <w:numPr>
          <w:ilvl w:val="0"/>
          <w:numId w:val="9"/>
        </w:numPr>
      </w:pPr>
      <w:r w:rsidRPr="0087772B">
        <w:t>JOB_CAT_ALL_KEYWORDS_FULL_PATH</w:t>
      </w:r>
      <w:r w:rsidR="004F4A80">
        <w:t xml:space="preserve">: </w:t>
      </w:r>
      <w:r w:rsidR="004F4A80" w:rsidRPr="00B27DB0">
        <w:t xml:space="preserve">Path to </w:t>
      </w:r>
      <w:r w:rsidR="00391595">
        <w:t xml:space="preserve">file with all </w:t>
      </w:r>
      <w:r w:rsidR="00353523">
        <w:t>keywords</w:t>
      </w:r>
      <w:r w:rsidR="004F4A80" w:rsidRPr="00B27DB0">
        <w:t>.</w:t>
      </w:r>
    </w:p>
    <w:p w14:paraId="046B9EEA" w14:textId="77777777" w:rsidR="004F4A80" w:rsidRDefault="004F4A80" w:rsidP="004F4A80">
      <w:pPr>
        <w:pStyle w:val="ListParagraph"/>
        <w:numPr>
          <w:ilvl w:val="0"/>
          <w:numId w:val="9"/>
        </w:numPr>
      </w:pPr>
      <w:r w:rsidRPr="00EB1995">
        <w:t>JOB_CAT_FASTEXT_FULL_PATH</w:t>
      </w:r>
      <w:r>
        <w:t xml:space="preserve">: </w:t>
      </w:r>
      <w:r w:rsidRPr="00B27DB0">
        <w:t xml:space="preserve">Path to the </w:t>
      </w:r>
      <w:proofErr w:type="spellStart"/>
      <w:r w:rsidRPr="00B27DB0">
        <w:t>FastText</w:t>
      </w:r>
      <w:proofErr w:type="spellEnd"/>
      <w:r w:rsidRPr="00B27DB0">
        <w:t xml:space="preserve"> model binary file.</w:t>
      </w:r>
    </w:p>
    <w:p w14:paraId="27A2B1E0" w14:textId="77777777" w:rsidR="009122CB" w:rsidRDefault="009122CB" w:rsidP="009122CB">
      <w:pPr>
        <w:pStyle w:val="ListParagraph"/>
        <w:numPr>
          <w:ilvl w:val="0"/>
          <w:numId w:val="9"/>
        </w:numPr>
      </w:pPr>
      <w:r w:rsidRPr="00AA2849">
        <w:t>JOB_CAT_EMBEDDER_FULL_PATH</w:t>
      </w:r>
      <w:r>
        <w:t xml:space="preserve">: </w:t>
      </w:r>
      <w:r w:rsidRPr="009802E4">
        <w:t>Path to the embedder parameters json file.</w:t>
      </w:r>
    </w:p>
    <w:p w14:paraId="278E9407" w14:textId="77777777" w:rsidR="009122CB" w:rsidRDefault="009122CB" w:rsidP="009122CB">
      <w:pPr>
        <w:pStyle w:val="ListParagraph"/>
        <w:numPr>
          <w:ilvl w:val="0"/>
          <w:numId w:val="9"/>
        </w:numPr>
      </w:pPr>
      <w:r w:rsidRPr="008E57D7">
        <w:t>JOB_CAT_CATEGORIES_FULL_PATH</w:t>
      </w:r>
      <w:r>
        <w:t xml:space="preserve">: </w:t>
      </w:r>
      <w:r w:rsidRPr="00C037DC">
        <w:t>Path to the categories file.</w:t>
      </w:r>
    </w:p>
    <w:p w14:paraId="23D1861E" w14:textId="77777777" w:rsidR="009122CB" w:rsidRDefault="009122CB" w:rsidP="009122CB">
      <w:pPr>
        <w:pStyle w:val="ListParagraph"/>
        <w:numPr>
          <w:ilvl w:val="0"/>
          <w:numId w:val="9"/>
        </w:numPr>
      </w:pPr>
      <w:r w:rsidRPr="00733915">
        <w:t>JOB_CAT_CATEGORIES_COLUMN</w:t>
      </w:r>
      <w:r>
        <w:t xml:space="preserve">: </w:t>
      </w:r>
      <w:r w:rsidRPr="00942130">
        <w:t xml:space="preserve">Name of column containing categories in the </w:t>
      </w:r>
      <w:proofErr w:type="gramStart"/>
      <w:r w:rsidRPr="00942130">
        <w:t>categories</w:t>
      </w:r>
      <w:proofErr w:type="gramEnd"/>
      <w:r w:rsidRPr="00942130">
        <w:t xml:space="preserve"> csv file. (default: Category)</w:t>
      </w:r>
    </w:p>
    <w:p w14:paraId="381301DE" w14:textId="77777777" w:rsidR="009122CB" w:rsidRDefault="009122CB" w:rsidP="009122CB">
      <w:pPr>
        <w:pStyle w:val="ListParagraph"/>
        <w:numPr>
          <w:ilvl w:val="0"/>
          <w:numId w:val="9"/>
        </w:numPr>
      </w:pPr>
      <w:r w:rsidRPr="00AE37B2">
        <w:t>JOB_CAT_CATEGORIES_ID_COLUMN</w:t>
      </w:r>
      <w:r>
        <w:t xml:space="preserve">: </w:t>
      </w:r>
      <w:r w:rsidRPr="00003C11">
        <w:t xml:space="preserve">Name of column containing category ids in the </w:t>
      </w:r>
      <w:proofErr w:type="gramStart"/>
      <w:r w:rsidRPr="00003C11">
        <w:t>categories</w:t>
      </w:r>
      <w:proofErr w:type="gramEnd"/>
      <w:r w:rsidRPr="00003C11">
        <w:t xml:space="preserve"> csv file. (default: </w:t>
      </w:r>
      <w:proofErr w:type="spellStart"/>
      <w:r w:rsidRPr="00003C11">
        <w:t>CategoryID</w:t>
      </w:r>
      <w:proofErr w:type="spellEnd"/>
      <w:r w:rsidRPr="00003C11">
        <w:t>)</w:t>
      </w:r>
      <w:r>
        <w:t>.</w:t>
      </w:r>
    </w:p>
    <w:p w14:paraId="4C3B7ABD" w14:textId="1356DB51" w:rsidR="009122CB" w:rsidRDefault="00330E78" w:rsidP="009122CB">
      <w:pPr>
        <w:pStyle w:val="ListParagraph"/>
        <w:numPr>
          <w:ilvl w:val="0"/>
          <w:numId w:val="9"/>
        </w:numPr>
      </w:pPr>
      <w:r w:rsidRPr="00330E78">
        <w:t>JOB_CAT_N_KEYWORDS</w:t>
      </w:r>
      <w:r w:rsidR="009122CB">
        <w:t xml:space="preserve">: </w:t>
      </w:r>
      <w:r w:rsidR="000D4FFC">
        <w:t xml:space="preserve">Number of </w:t>
      </w:r>
      <w:r w:rsidR="00F93E0E">
        <w:t xml:space="preserve">closest </w:t>
      </w:r>
      <w:r w:rsidR="000D4FFC">
        <w:t>keywords to ma</w:t>
      </w:r>
      <w:r w:rsidR="00332EE9">
        <w:t>t</w:t>
      </w:r>
      <w:r w:rsidR="000D4FFC">
        <w:t>ch each category</w:t>
      </w:r>
      <w:r w:rsidR="009122CB">
        <w:t>.</w:t>
      </w:r>
    </w:p>
    <w:p w14:paraId="4EDC2B03" w14:textId="77777777" w:rsidR="009122CB" w:rsidRDefault="009122CB" w:rsidP="009122CB">
      <w:pPr>
        <w:pStyle w:val="Heading3"/>
      </w:pPr>
      <w:bookmarkStart w:id="76" w:name="_Toc27133515"/>
      <w:r>
        <w:t>Source</w:t>
      </w:r>
      <w:bookmarkEnd w:id="76"/>
      <w:r>
        <w:t xml:space="preserve"> </w:t>
      </w:r>
    </w:p>
    <w:p w14:paraId="6F6B010E" w14:textId="2E7909BA" w:rsidR="009122CB" w:rsidRDefault="009122CB" w:rsidP="009122CB">
      <w:pPr>
        <w:pStyle w:val="BodyContent"/>
        <w:rPr>
          <w:rFonts w:ascii="Helvetica" w:hAnsi="Helvetica"/>
          <w:color w:val="2C3E50"/>
          <w:sz w:val="20"/>
          <w:szCs w:val="20"/>
          <w:shd w:val="clear" w:color="auto" w:fill="FEF9E8"/>
        </w:rPr>
      </w:pPr>
      <w:r>
        <w:rPr>
          <w:lang w:val="en-GB"/>
        </w:rPr>
        <w:t xml:space="preserve">Docker image: </w:t>
      </w:r>
      <w:proofErr w:type="spellStart"/>
      <w:r w:rsidRPr="00760E08">
        <w:rPr>
          <w:rFonts w:ascii="Helvetica" w:hAnsi="Helvetica"/>
          <w:color w:val="2C3E50"/>
          <w:sz w:val="20"/>
          <w:szCs w:val="20"/>
          <w:shd w:val="clear" w:color="auto" w:fill="FEF9E8"/>
        </w:rPr>
        <w:t>datagraft</w:t>
      </w:r>
      <w:proofErr w:type="spellEnd"/>
      <w:r w:rsidRPr="00760E08">
        <w:rPr>
          <w:rFonts w:ascii="Helvetica" w:hAnsi="Helvetica"/>
          <w:color w:val="2C3E50"/>
          <w:sz w:val="20"/>
          <w:szCs w:val="20"/>
          <w:shd w:val="clear" w:color="auto" w:fill="FEF9E8"/>
        </w:rPr>
        <w:t>/lib_</w:t>
      </w:r>
      <w:r w:rsidR="00850EE5" w:rsidRPr="00850EE5">
        <w:rPr>
          <w:rFonts w:ascii="Helvetica" w:hAnsi="Helvetica"/>
          <w:color w:val="2C3E50"/>
          <w:sz w:val="20"/>
          <w:szCs w:val="20"/>
          <w:shd w:val="clear" w:color="auto" w:fill="FEF9E8"/>
        </w:rPr>
        <w:t>17_jot_closest_kwds</w:t>
      </w:r>
    </w:p>
    <w:p w14:paraId="3A866BF7" w14:textId="1E8CD24A" w:rsidR="00850EE5" w:rsidRDefault="009122CB" w:rsidP="009122CB">
      <w:pPr>
        <w:pStyle w:val="BodyContent"/>
        <w:jc w:val="left"/>
        <w:rPr>
          <w:rFonts w:ascii="Helvetica" w:hAnsi="Helvetica"/>
          <w:color w:val="2C3E50"/>
          <w:sz w:val="20"/>
          <w:szCs w:val="20"/>
          <w:shd w:val="clear" w:color="auto" w:fill="FEF9E8"/>
        </w:rPr>
      </w:pPr>
      <w:r>
        <w:rPr>
          <w:rFonts w:ascii="Helvetica" w:hAnsi="Helvetica"/>
          <w:color w:val="2C3E50"/>
          <w:sz w:val="20"/>
          <w:szCs w:val="20"/>
          <w:shd w:val="clear" w:color="auto" w:fill="FEF9E8"/>
        </w:rPr>
        <w:t xml:space="preserve">Source code: </w:t>
      </w:r>
      <w:r w:rsidR="00B22B83" w:rsidRPr="00B22B83">
        <w:t>https://github.com/ew-shopp/ingestion_lib/tree/master/17_jot_closest_kwds</w:t>
      </w:r>
    </w:p>
    <w:p w14:paraId="671925E8" w14:textId="77777777" w:rsidR="009122CB" w:rsidRDefault="009122CB" w:rsidP="009122CB">
      <w:pPr>
        <w:pStyle w:val="Heading3"/>
      </w:pPr>
      <w:bookmarkStart w:id="77" w:name="_Toc27133516"/>
      <w:r>
        <w:t>Rancher setup example:</w:t>
      </w:r>
      <w:bookmarkEnd w:id="77"/>
    </w:p>
    <w:p w14:paraId="479290A1" w14:textId="77777777" w:rsidR="00D60467" w:rsidRDefault="00D60467" w:rsidP="00D60467">
      <w:pPr>
        <w:pStyle w:val="Codelisting"/>
      </w:pPr>
      <w:r>
        <w:t xml:space="preserve">  11-closest-kwds:</w:t>
      </w:r>
    </w:p>
    <w:p w14:paraId="5CC34801" w14:textId="77777777" w:rsidR="00D60467" w:rsidRDefault="00D60467" w:rsidP="00D60467">
      <w:pPr>
        <w:pStyle w:val="Codelisting"/>
      </w:pPr>
      <w:r>
        <w:t xml:space="preserve">    image: </w:t>
      </w:r>
      <w:proofErr w:type="spellStart"/>
      <w:r>
        <w:t>datagraft</w:t>
      </w:r>
      <w:proofErr w:type="spellEnd"/>
      <w:r>
        <w:t>/lib_17_jot_closest_kwds</w:t>
      </w:r>
    </w:p>
    <w:p w14:paraId="4AAE2E32" w14:textId="77777777" w:rsidR="00D60467" w:rsidRDefault="00D60467" w:rsidP="00D60467">
      <w:pPr>
        <w:pStyle w:val="Codelisting"/>
      </w:pPr>
      <w:r>
        <w:t xml:space="preserve">    environment:</w:t>
      </w:r>
    </w:p>
    <w:p w14:paraId="172F1A38" w14:textId="77777777" w:rsidR="00D60467" w:rsidRDefault="00D60467" w:rsidP="00D60467">
      <w:pPr>
        <w:pStyle w:val="Codelisting"/>
      </w:pPr>
      <w:r>
        <w:t xml:space="preserve">      LOG_JOBS: '1'</w:t>
      </w:r>
    </w:p>
    <w:p w14:paraId="050D98F5" w14:textId="77777777" w:rsidR="00D60467" w:rsidRDefault="00D60467" w:rsidP="00D60467">
      <w:pPr>
        <w:pStyle w:val="Codelisting"/>
      </w:pPr>
      <w:r>
        <w:t xml:space="preserve">      JOB_CAT_FASTEXT_FULL_PATH: /</w:t>
      </w:r>
      <w:proofErr w:type="spellStart"/>
      <w:r>
        <w:t>categoriser</w:t>
      </w:r>
      <w:proofErr w:type="spellEnd"/>
      <w:r>
        <w:t>/cc.de.300.bin</w:t>
      </w:r>
    </w:p>
    <w:p w14:paraId="75B1B4D6" w14:textId="77777777" w:rsidR="00D60467" w:rsidRDefault="00D60467" w:rsidP="00D60467">
      <w:pPr>
        <w:pStyle w:val="Codelisting"/>
      </w:pPr>
      <w:r>
        <w:t xml:space="preserve">      JOB_CAT_EMBEDDER_FULL_PATH: /</w:t>
      </w:r>
      <w:proofErr w:type="spellStart"/>
      <w:r>
        <w:t>categoriser</w:t>
      </w:r>
      <w:proofErr w:type="spellEnd"/>
      <w:r>
        <w:t>/</w:t>
      </w:r>
      <w:proofErr w:type="spellStart"/>
      <w:r>
        <w:t>de_embedder.json</w:t>
      </w:r>
      <w:proofErr w:type="spellEnd"/>
    </w:p>
    <w:p w14:paraId="3D735AAC" w14:textId="77777777" w:rsidR="00D60467" w:rsidRDefault="00D60467" w:rsidP="00D60467">
      <w:pPr>
        <w:pStyle w:val="Codelisting"/>
      </w:pPr>
      <w:r>
        <w:t xml:space="preserve">      JOB_CAT_CATEGORIES_FULL_PATH: /</w:t>
      </w:r>
      <w:proofErr w:type="spellStart"/>
      <w:r>
        <w:t>categoriser</w:t>
      </w:r>
      <w:proofErr w:type="spellEnd"/>
      <w:r>
        <w:t>/productsservices.csv</w:t>
      </w:r>
    </w:p>
    <w:p w14:paraId="0D6A45BD" w14:textId="77777777" w:rsidR="00D60467" w:rsidRDefault="00D60467" w:rsidP="00D60467">
      <w:pPr>
        <w:pStyle w:val="Codelisting"/>
      </w:pPr>
      <w:r>
        <w:t xml:space="preserve">      JOB_CAT_CATEGORIES_COLUMN: Category</w:t>
      </w:r>
    </w:p>
    <w:p w14:paraId="4102218D" w14:textId="77777777" w:rsidR="00D60467" w:rsidRDefault="00D60467" w:rsidP="00D60467">
      <w:pPr>
        <w:pStyle w:val="Codelisting"/>
      </w:pPr>
      <w:r>
        <w:t xml:space="preserve">      JOB_CAT_CATEGORIES_ID_COLUMN: Criterion ID</w:t>
      </w:r>
    </w:p>
    <w:p w14:paraId="09CDF96A" w14:textId="77777777" w:rsidR="00D60467" w:rsidRDefault="00D60467" w:rsidP="00D60467">
      <w:pPr>
        <w:pStyle w:val="Codelisting"/>
      </w:pPr>
      <w:r>
        <w:t xml:space="preserve">      JOB_CAT_N_KEYWORDS: '1000'</w:t>
      </w:r>
    </w:p>
    <w:p w14:paraId="3DE60D28" w14:textId="77777777" w:rsidR="00D60467" w:rsidRDefault="00D60467" w:rsidP="00D60467">
      <w:pPr>
        <w:pStyle w:val="Codelisting"/>
      </w:pPr>
      <w:r>
        <w:t xml:space="preserve">      JOB_CAT_ALL_KEYWORDS_FULL_PATH: /in/unique_keywords.csv</w:t>
      </w:r>
    </w:p>
    <w:p w14:paraId="3D939378" w14:textId="77777777" w:rsidR="00D60467" w:rsidRDefault="00D60467" w:rsidP="00D60467">
      <w:pPr>
        <w:pStyle w:val="Codelisting"/>
      </w:pPr>
      <w:r>
        <w:t xml:space="preserve">    </w:t>
      </w:r>
      <w:proofErr w:type="spellStart"/>
      <w:r>
        <w:t>stdin_open</w:t>
      </w:r>
      <w:proofErr w:type="spellEnd"/>
      <w:r>
        <w:t>: true</w:t>
      </w:r>
    </w:p>
    <w:p w14:paraId="618D3790" w14:textId="77777777" w:rsidR="00D60467" w:rsidRDefault="00D60467" w:rsidP="00D60467">
      <w:pPr>
        <w:pStyle w:val="Codelisting"/>
      </w:pPr>
      <w:r>
        <w:t xml:space="preserve">    volumes:</w:t>
      </w:r>
    </w:p>
    <w:p w14:paraId="01996868" w14:textId="77777777" w:rsidR="00D60467" w:rsidRDefault="00D60467" w:rsidP="00D60467">
      <w:pPr>
        <w:pStyle w:val="Codelisting"/>
      </w:pPr>
      <w:r>
        <w:t xml:space="preserve">    - /bigdata/steffen/run_bc4_cat_germany/</w:t>
      </w:r>
      <w:proofErr w:type="spellStart"/>
      <w:r>
        <w:t>out_all_kwds</w:t>
      </w:r>
      <w:proofErr w:type="spellEnd"/>
      <w:r>
        <w:t>:/in</w:t>
      </w:r>
    </w:p>
    <w:p w14:paraId="75471021" w14:textId="77777777" w:rsidR="00D60467" w:rsidRDefault="00D60467" w:rsidP="00D60467">
      <w:pPr>
        <w:pStyle w:val="Codelisting"/>
      </w:pPr>
      <w:r>
        <w:t xml:space="preserve">    - /bigdata/steffen/run_bc4_cat_germany/</w:t>
      </w:r>
      <w:proofErr w:type="spellStart"/>
      <w:r>
        <w:t>work_closest_kwds</w:t>
      </w:r>
      <w:proofErr w:type="spellEnd"/>
      <w:r>
        <w:t>:/work</w:t>
      </w:r>
    </w:p>
    <w:p w14:paraId="4242C497" w14:textId="77777777" w:rsidR="00D60467" w:rsidRDefault="00D60467" w:rsidP="00D60467">
      <w:pPr>
        <w:pStyle w:val="Codelisting"/>
      </w:pPr>
      <w:r>
        <w:t xml:space="preserve">    - /bigdata/steffen/run_bc4_cat_germany/</w:t>
      </w:r>
      <w:proofErr w:type="spellStart"/>
      <w:r>
        <w:t>out_closest_kwds</w:t>
      </w:r>
      <w:proofErr w:type="spellEnd"/>
      <w:r>
        <w:t>:/out</w:t>
      </w:r>
    </w:p>
    <w:p w14:paraId="167CAAF3" w14:textId="77777777" w:rsidR="00D60467" w:rsidRDefault="00D60467" w:rsidP="00D60467">
      <w:pPr>
        <w:pStyle w:val="Codelisting"/>
      </w:pPr>
      <w:r>
        <w:t xml:space="preserve">    - /bigdata/steffen/run_bc4_cat_germany/</w:t>
      </w:r>
      <w:proofErr w:type="spellStart"/>
      <w:r>
        <w:t>categoriser</w:t>
      </w:r>
      <w:proofErr w:type="spellEnd"/>
      <w:r>
        <w:t>:/</w:t>
      </w:r>
      <w:proofErr w:type="spellStart"/>
      <w:r>
        <w:t>categoriser</w:t>
      </w:r>
      <w:proofErr w:type="spellEnd"/>
    </w:p>
    <w:p w14:paraId="47B6FACD" w14:textId="77777777" w:rsidR="00D60467" w:rsidRDefault="00D60467" w:rsidP="00D60467">
      <w:pPr>
        <w:pStyle w:val="Codelisting"/>
      </w:pPr>
      <w:r>
        <w:t xml:space="preserve">    </w:t>
      </w:r>
      <w:proofErr w:type="spellStart"/>
      <w:r>
        <w:t>tty</w:t>
      </w:r>
      <w:proofErr w:type="spellEnd"/>
      <w:r>
        <w:t>: true</w:t>
      </w:r>
    </w:p>
    <w:p w14:paraId="51C07219" w14:textId="77777777" w:rsidR="00D60467" w:rsidRDefault="00D60467" w:rsidP="00D60467">
      <w:pPr>
        <w:pStyle w:val="Codelisting"/>
      </w:pPr>
      <w:r>
        <w:t xml:space="preserve">    </w:t>
      </w:r>
      <w:proofErr w:type="spellStart"/>
      <w:r>
        <w:t>mem_reservation</w:t>
      </w:r>
      <w:proofErr w:type="spellEnd"/>
      <w:r>
        <w:t>: 15728640000</w:t>
      </w:r>
    </w:p>
    <w:p w14:paraId="5EE60AF0" w14:textId="77777777" w:rsidR="00D60467" w:rsidRDefault="00D60467" w:rsidP="00D60467">
      <w:pPr>
        <w:pStyle w:val="Codelisting"/>
      </w:pPr>
      <w:r>
        <w:t xml:space="preserve">    user: 1000:1000</w:t>
      </w:r>
    </w:p>
    <w:p w14:paraId="3A3E7B92" w14:textId="77777777" w:rsidR="00D60467" w:rsidRDefault="00D60467" w:rsidP="00D60467">
      <w:pPr>
        <w:pStyle w:val="Codelisting"/>
      </w:pPr>
      <w:r>
        <w:t xml:space="preserve">    command:</w:t>
      </w:r>
    </w:p>
    <w:p w14:paraId="0A17567A" w14:textId="77777777" w:rsidR="00D60467" w:rsidRDefault="00D60467" w:rsidP="00D60467">
      <w:pPr>
        <w:pStyle w:val="Codelisting"/>
      </w:pPr>
      <w:r>
        <w:t xml:space="preserve">    - '0'</w:t>
      </w:r>
    </w:p>
    <w:p w14:paraId="3C5D2FE8" w14:textId="77777777" w:rsidR="00D60467" w:rsidRDefault="00D60467" w:rsidP="00D60467">
      <w:pPr>
        <w:pStyle w:val="Codelisting"/>
      </w:pPr>
      <w:r>
        <w:t xml:space="preserve">    - /code</w:t>
      </w:r>
    </w:p>
    <w:p w14:paraId="5E03A9DA" w14:textId="77777777" w:rsidR="00D60467" w:rsidRDefault="00D60467" w:rsidP="00D60467">
      <w:pPr>
        <w:pStyle w:val="Codelisting"/>
      </w:pPr>
      <w:r>
        <w:t xml:space="preserve">    - /in</w:t>
      </w:r>
    </w:p>
    <w:p w14:paraId="4D97F07A" w14:textId="77777777" w:rsidR="00D60467" w:rsidRDefault="00D60467" w:rsidP="00D60467">
      <w:pPr>
        <w:pStyle w:val="Codelisting"/>
      </w:pPr>
      <w:r>
        <w:t xml:space="preserve">    - /work</w:t>
      </w:r>
    </w:p>
    <w:p w14:paraId="58F161D1" w14:textId="77777777" w:rsidR="00D60467" w:rsidRDefault="00D60467" w:rsidP="00D60467">
      <w:pPr>
        <w:pStyle w:val="Codelisting"/>
      </w:pPr>
      <w:r>
        <w:t xml:space="preserve">    - /out</w:t>
      </w:r>
    </w:p>
    <w:p w14:paraId="3F42858A" w14:textId="77777777" w:rsidR="00D60467" w:rsidRDefault="00D60467" w:rsidP="00D60467">
      <w:pPr>
        <w:pStyle w:val="Codelisting"/>
      </w:pPr>
      <w:r>
        <w:t xml:space="preserve">    labels:</w:t>
      </w:r>
    </w:p>
    <w:p w14:paraId="7609C736" w14:textId="77777777" w:rsidR="00D60467" w:rsidRDefault="00D60467" w:rsidP="00D60467">
      <w:pPr>
        <w:pStyle w:val="Codelisting"/>
      </w:pPr>
      <w:r>
        <w:t xml:space="preserve">      </w:t>
      </w:r>
      <w:proofErr w:type="spellStart"/>
      <w:proofErr w:type="gramStart"/>
      <w:r>
        <w:t>io.rancher</w:t>
      </w:r>
      <w:proofErr w:type="gramEnd"/>
      <w:r>
        <w:t>.container.pull_image</w:t>
      </w:r>
      <w:proofErr w:type="spellEnd"/>
      <w:r>
        <w:t>: always</w:t>
      </w:r>
    </w:p>
    <w:p w14:paraId="702C58C7" w14:textId="77777777" w:rsidR="00D60467" w:rsidRDefault="00D60467" w:rsidP="00D60467">
      <w:pPr>
        <w:pStyle w:val="Codelisting"/>
      </w:pPr>
      <w:r>
        <w:t xml:space="preserve">      </w:t>
      </w:r>
      <w:proofErr w:type="spellStart"/>
      <w:proofErr w:type="gramStart"/>
      <w:r>
        <w:t>io.rancher</w:t>
      </w:r>
      <w:proofErr w:type="gramEnd"/>
      <w:r>
        <w:t>.container.start_once</w:t>
      </w:r>
      <w:proofErr w:type="spellEnd"/>
      <w:r>
        <w:t>: 'true'</w:t>
      </w:r>
    </w:p>
    <w:p w14:paraId="7056B55D" w14:textId="77777777" w:rsidR="00D60467" w:rsidRDefault="00D60467" w:rsidP="00D60467">
      <w:pPr>
        <w:pStyle w:val="Codelisting"/>
      </w:pPr>
      <w:r>
        <w:t xml:space="preserve">  02-categoriser:</w:t>
      </w:r>
    </w:p>
    <w:p w14:paraId="4978A05A" w14:textId="77777777" w:rsidR="00D60467" w:rsidRDefault="00D60467" w:rsidP="00D60467">
      <w:pPr>
        <w:pStyle w:val="Codelisting"/>
      </w:pPr>
      <w:r>
        <w:t xml:space="preserve">    image: </w:t>
      </w:r>
      <w:proofErr w:type="spellStart"/>
      <w:r>
        <w:t>datagraft</w:t>
      </w:r>
      <w:proofErr w:type="spellEnd"/>
      <w:r>
        <w:t>/lib_15_jot_categorize</w:t>
      </w:r>
    </w:p>
    <w:p w14:paraId="33AC885E" w14:textId="77777777" w:rsidR="00D60467" w:rsidRDefault="00D60467" w:rsidP="00D60467">
      <w:pPr>
        <w:pStyle w:val="Codelisting"/>
      </w:pPr>
      <w:r>
        <w:t xml:space="preserve">    environment:</w:t>
      </w:r>
    </w:p>
    <w:p w14:paraId="7CF858A9" w14:textId="77777777" w:rsidR="00D60467" w:rsidRDefault="00D60467" w:rsidP="00D60467">
      <w:pPr>
        <w:pStyle w:val="Codelisting"/>
      </w:pPr>
      <w:r>
        <w:lastRenderedPageBreak/>
        <w:t xml:space="preserve">      LOG_JOBS: '1'</w:t>
      </w:r>
    </w:p>
    <w:p w14:paraId="5E6E356B" w14:textId="77777777" w:rsidR="00D60467" w:rsidRDefault="00D60467" w:rsidP="00D60467">
      <w:pPr>
        <w:pStyle w:val="Codelisting"/>
      </w:pPr>
      <w:r>
        <w:t xml:space="preserve">      JOB_CAT_FASTEXT_FULL_PATH: /</w:t>
      </w:r>
      <w:proofErr w:type="spellStart"/>
      <w:r>
        <w:t>categoriser</w:t>
      </w:r>
      <w:proofErr w:type="spellEnd"/>
      <w:r>
        <w:t>/cc.de.300.bin</w:t>
      </w:r>
    </w:p>
    <w:p w14:paraId="4504249C" w14:textId="77777777" w:rsidR="00D60467" w:rsidRDefault="00D60467" w:rsidP="00D60467">
      <w:pPr>
        <w:pStyle w:val="Codelisting"/>
      </w:pPr>
      <w:r>
        <w:t xml:space="preserve">      JOB_CAT_EMBEDDER_FULL_PATH: /</w:t>
      </w:r>
      <w:proofErr w:type="spellStart"/>
      <w:r>
        <w:t>categoriser</w:t>
      </w:r>
      <w:proofErr w:type="spellEnd"/>
      <w:r>
        <w:t>/</w:t>
      </w:r>
      <w:proofErr w:type="spellStart"/>
      <w:r>
        <w:t>de_embedder.json</w:t>
      </w:r>
      <w:proofErr w:type="spellEnd"/>
    </w:p>
    <w:p w14:paraId="4AFD4D3D" w14:textId="77777777" w:rsidR="00D60467" w:rsidRDefault="00D60467" w:rsidP="00D60467">
      <w:pPr>
        <w:pStyle w:val="Codelisting"/>
      </w:pPr>
      <w:r>
        <w:t xml:space="preserve">      JOB_CAT_CATEGORIES_FULL_PATH: /</w:t>
      </w:r>
      <w:proofErr w:type="spellStart"/>
      <w:r>
        <w:t>categoriser</w:t>
      </w:r>
      <w:proofErr w:type="spellEnd"/>
      <w:r>
        <w:t>/productsservices.csv</w:t>
      </w:r>
    </w:p>
    <w:p w14:paraId="7288EB75" w14:textId="77777777" w:rsidR="00D60467" w:rsidRDefault="00D60467" w:rsidP="00D60467">
      <w:pPr>
        <w:pStyle w:val="Codelisting"/>
      </w:pPr>
      <w:r>
        <w:t xml:space="preserve">      JOB_CAT_CATEGORIES_COLUMN: Category</w:t>
      </w:r>
    </w:p>
    <w:p w14:paraId="09BDE097" w14:textId="77777777" w:rsidR="00D60467" w:rsidRDefault="00D60467" w:rsidP="00D60467">
      <w:pPr>
        <w:pStyle w:val="Codelisting"/>
      </w:pPr>
      <w:r>
        <w:t xml:space="preserve">      JOB_CAT_CATEGORIES_ID_COLUMN: Criterion ID</w:t>
      </w:r>
    </w:p>
    <w:p w14:paraId="545DC8B6" w14:textId="77777777" w:rsidR="00D60467" w:rsidRDefault="00D60467" w:rsidP="00D60467">
      <w:pPr>
        <w:pStyle w:val="Codelisting"/>
      </w:pPr>
      <w:r>
        <w:t xml:space="preserve">      JOB_CAT_KEYWORDS_COUNTRY_CODE: DE</w:t>
      </w:r>
    </w:p>
    <w:p w14:paraId="2CE9CF60" w14:textId="77777777" w:rsidR="00D60467" w:rsidRDefault="00D60467" w:rsidP="00D60467">
      <w:pPr>
        <w:pStyle w:val="Codelisting"/>
      </w:pPr>
      <w:r>
        <w:t xml:space="preserve">      JOB_NOR_JAR_FULL_PATH: /</w:t>
      </w:r>
      <w:proofErr w:type="spellStart"/>
      <w:r>
        <w:t>categoriser</w:t>
      </w:r>
      <w:proofErr w:type="spellEnd"/>
      <w:r>
        <w:t>/normalize-clusters.jar</w:t>
      </w:r>
    </w:p>
    <w:p w14:paraId="20C566E0" w14:textId="77777777" w:rsidR="00D60467" w:rsidRDefault="00D60467" w:rsidP="00D60467">
      <w:pPr>
        <w:pStyle w:val="Codelisting"/>
      </w:pPr>
      <w:r>
        <w:t xml:space="preserve">    </w:t>
      </w:r>
      <w:proofErr w:type="spellStart"/>
      <w:r>
        <w:t>stdin_open</w:t>
      </w:r>
      <w:proofErr w:type="spellEnd"/>
      <w:r>
        <w:t>: true</w:t>
      </w:r>
    </w:p>
    <w:p w14:paraId="50086069" w14:textId="77777777" w:rsidR="00D60467" w:rsidRDefault="00D60467" w:rsidP="00D60467">
      <w:pPr>
        <w:pStyle w:val="Codelisting"/>
      </w:pPr>
      <w:r>
        <w:t xml:space="preserve">    volumes:</w:t>
      </w:r>
    </w:p>
    <w:p w14:paraId="6C678F75" w14:textId="77777777" w:rsidR="00D60467" w:rsidRDefault="00D60467" w:rsidP="00D60467">
      <w:pPr>
        <w:pStyle w:val="Codelisting"/>
      </w:pPr>
      <w:r>
        <w:t xml:space="preserve">    - /bigdata/steffen/run_bc4_cat_germany/_out01:/in</w:t>
      </w:r>
    </w:p>
    <w:p w14:paraId="5BF76A3F" w14:textId="77777777" w:rsidR="00D60467" w:rsidRDefault="00D60467" w:rsidP="00D60467">
      <w:pPr>
        <w:pStyle w:val="Codelisting"/>
      </w:pPr>
      <w:r>
        <w:t xml:space="preserve">    - /bigdata/steffen/run_bc4_cat_germany/_work02:/work</w:t>
      </w:r>
    </w:p>
    <w:p w14:paraId="3DB3DEB6" w14:textId="77777777" w:rsidR="00D60467" w:rsidRDefault="00D60467" w:rsidP="00D60467">
      <w:pPr>
        <w:pStyle w:val="Codelisting"/>
      </w:pPr>
      <w:r>
        <w:t xml:space="preserve">    - /bigdata/steffen/run_bc4_cat_germany/_out02:/out</w:t>
      </w:r>
    </w:p>
    <w:p w14:paraId="3873AE34" w14:textId="77777777" w:rsidR="00D60467" w:rsidRDefault="00D60467" w:rsidP="00D60467">
      <w:pPr>
        <w:pStyle w:val="Codelisting"/>
      </w:pPr>
      <w:r>
        <w:t xml:space="preserve">    - /bigdata/steffen/run_bc4_cat_germany/</w:t>
      </w:r>
      <w:proofErr w:type="spellStart"/>
      <w:r>
        <w:t>categoriser</w:t>
      </w:r>
      <w:proofErr w:type="spellEnd"/>
      <w:r>
        <w:t>:/</w:t>
      </w:r>
      <w:proofErr w:type="spellStart"/>
      <w:r>
        <w:t>categoriser</w:t>
      </w:r>
      <w:proofErr w:type="spellEnd"/>
    </w:p>
    <w:p w14:paraId="48EEE2AC" w14:textId="77777777" w:rsidR="00D60467" w:rsidRDefault="00D60467" w:rsidP="00D60467">
      <w:pPr>
        <w:pStyle w:val="Codelisting"/>
      </w:pPr>
      <w:r>
        <w:t xml:space="preserve">    </w:t>
      </w:r>
      <w:proofErr w:type="spellStart"/>
      <w:r>
        <w:t>tty</w:t>
      </w:r>
      <w:proofErr w:type="spellEnd"/>
      <w:r>
        <w:t>: true</w:t>
      </w:r>
    </w:p>
    <w:p w14:paraId="0F7ABBE6" w14:textId="77777777" w:rsidR="00D60467" w:rsidRDefault="00D60467" w:rsidP="00D60467">
      <w:pPr>
        <w:pStyle w:val="Codelisting"/>
      </w:pPr>
      <w:r>
        <w:t xml:space="preserve">    </w:t>
      </w:r>
      <w:proofErr w:type="spellStart"/>
      <w:r>
        <w:t>mem_reservation</w:t>
      </w:r>
      <w:proofErr w:type="spellEnd"/>
      <w:r>
        <w:t>: 15728640000</w:t>
      </w:r>
    </w:p>
    <w:p w14:paraId="7287311B" w14:textId="77777777" w:rsidR="00D60467" w:rsidRDefault="00D60467" w:rsidP="00D60467">
      <w:pPr>
        <w:pStyle w:val="Codelisting"/>
      </w:pPr>
      <w:r>
        <w:t xml:space="preserve">    user: 1000:1000</w:t>
      </w:r>
    </w:p>
    <w:p w14:paraId="4773CEBF" w14:textId="77777777" w:rsidR="00D60467" w:rsidRDefault="00D60467" w:rsidP="00D60467">
      <w:pPr>
        <w:pStyle w:val="Codelisting"/>
      </w:pPr>
      <w:r>
        <w:t xml:space="preserve">    command:</w:t>
      </w:r>
    </w:p>
    <w:p w14:paraId="40CF4BA1" w14:textId="77777777" w:rsidR="00D60467" w:rsidRDefault="00D60467" w:rsidP="00D60467">
      <w:pPr>
        <w:pStyle w:val="Codelisting"/>
      </w:pPr>
      <w:r>
        <w:t xml:space="preserve">    - '0'</w:t>
      </w:r>
    </w:p>
    <w:p w14:paraId="6B953BF3" w14:textId="77777777" w:rsidR="00D60467" w:rsidRDefault="00D60467" w:rsidP="00D60467">
      <w:pPr>
        <w:pStyle w:val="Codelisting"/>
      </w:pPr>
      <w:r>
        <w:t xml:space="preserve">    - /code</w:t>
      </w:r>
    </w:p>
    <w:p w14:paraId="5729B8A9" w14:textId="77777777" w:rsidR="00D60467" w:rsidRDefault="00D60467" w:rsidP="00D60467">
      <w:pPr>
        <w:pStyle w:val="Codelisting"/>
      </w:pPr>
      <w:r>
        <w:t xml:space="preserve">    - /in</w:t>
      </w:r>
    </w:p>
    <w:p w14:paraId="769E0E12" w14:textId="77777777" w:rsidR="00D60467" w:rsidRDefault="00D60467" w:rsidP="00D60467">
      <w:pPr>
        <w:pStyle w:val="Codelisting"/>
      </w:pPr>
      <w:r>
        <w:t xml:space="preserve">    - /work</w:t>
      </w:r>
    </w:p>
    <w:p w14:paraId="288ED136" w14:textId="77777777" w:rsidR="00D60467" w:rsidRDefault="00D60467" w:rsidP="00D60467">
      <w:pPr>
        <w:pStyle w:val="Codelisting"/>
      </w:pPr>
      <w:r>
        <w:t xml:space="preserve">    - /out</w:t>
      </w:r>
    </w:p>
    <w:p w14:paraId="09FCC416" w14:textId="77777777" w:rsidR="00D60467" w:rsidRDefault="00D60467" w:rsidP="00D60467">
      <w:pPr>
        <w:pStyle w:val="Codelisting"/>
      </w:pPr>
      <w:r>
        <w:t xml:space="preserve">    labels:</w:t>
      </w:r>
    </w:p>
    <w:p w14:paraId="40FB2DB3" w14:textId="77777777" w:rsidR="00D60467" w:rsidRDefault="00D60467" w:rsidP="00D60467">
      <w:pPr>
        <w:pStyle w:val="Codelisting"/>
      </w:pPr>
      <w:r>
        <w:t xml:space="preserve">      </w:t>
      </w:r>
      <w:proofErr w:type="spellStart"/>
      <w:proofErr w:type="gramStart"/>
      <w:r>
        <w:t>io.rancher</w:t>
      </w:r>
      <w:proofErr w:type="gramEnd"/>
      <w:r>
        <w:t>.container.pull_image</w:t>
      </w:r>
      <w:proofErr w:type="spellEnd"/>
      <w:r>
        <w:t>: always</w:t>
      </w:r>
    </w:p>
    <w:p w14:paraId="6BEB66CB" w14:textId="0C889788" w:rsidR="00D60467" w:rsidRDefault="00D60467" w:rsidP="009122CB">
      <w:pPr>
        <w:pStyle w:val="Codelisting"/>
      </w:pPr>
      <w:r>
        <w:t xml:space="preserve">      </w:t>
      </w:r>
      <w:proofErr w:type="spellStart"/>
      <w:proofErr w:type="gramStart"/>
      <w:r>
        <w:t>io.rancher</w:t>
      </w:r>
      <w:proofErr w:type="gramEnd"/>
      <w:r>
        <w:t>.container.start_once</w:t>
      </w:r>
      <w:proofErr w:type="spellEnd"/>
      <w:r>
        <w:t>: 'true'</w:t>
      </w:r>
    </w:p>
    <w:sectPr w:rsidR="00D60467" w:rsidSect="00F130DA">
      <w:headerReference w:type="default" r:id="rId29"/>
      <w:footerReference w:type="default" r:id="rId30"/>
      <w:endnotePr>
        <w:numFmt w:val="decimal"/>
      </w:endnotePr>
      <w:pgSz w:w="11906" w:h="16838"/>
      <w:pgMar w:top="1440" w:right="1440" w:bottom="1440" w:left="1440" w:header="708" w:footer="10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8C62" w14:textId="77777777" w:rsidR="00AE6631" w:rsidRDefault="00AE6631" w:rsidP="0019160A">
      <w:pPr>
        <w:spacing w:after="0" w:line="240" w:lineRule="auto"/>
      </w:pPr>
      <w:r>
        <w:separator/>
      </w:r>
    </w:p>
  </w:endnote>
  <w:endnote w:type="continuationSeparator" w:id="0">
    <w:p w14:paraId="44A6FFE5" w14:textId="77777777" w:rsidR="00AE6631" w:rsidRDefault="00AE6631" w:rsidP="0019160A">
      <w:pPr>
        <w:spacing w:after="0" w:line="240" w:lineRule="auto"/>
      </w:pPr>
      <w:r>
        <w:continuationSeparator/>
      </w:r>
    </w:p>
  </w:endnote>
  <w:endnote w:type="continuationNotice" w:id="1">
    <w:p w14:paraId="705DDEC5" w14:textId="77777777" w:rsidR="00AE6631" w:rsidRDefault="00AE66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Headings)">
    <w:altName w:val="Calibri"/>
    <w:charset w:val="00"/>
    <w:family w:val="auto"/>
    <w:pitch w:val="variable"/>
    <w:sig w:usb0="E00002FF" w:usb1="4000A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2" w:type="dxa"/>
      <w:tblInd w:w="-176" w:type="dxa"/>
      <w:tblBorders>
        <w:top w:val="thickThinSmallGap" w:sz="24" w:space="0" w:color="D9D9D9"/>
      </w:tblBorders>
      <w:tblLook w:val="04A0" w:firstRow="1" w:lastRow="0" w:firstColumn="1" w:lastColumn="0" w:noHBand="0" w:noVBand="1"/>
    </w:tblPr>
    <w:tblGrid>
      <w:gridCol w:w="3198"/>
      <w:gridCol w:w="3192"/>
      <w:gridCol w:w="3392"/>
    </w:tblGrid>
    <w:tr w:rsidR="00305751" w:rsidRPr="00185A31" w14:paraId="61BC8012" w14:textId="77777777">
      <w:trPr>
        <w:trHeight w:val="227"/>
      </w:trPr>
      <w:tc>
        <w:tcPr>
          <w:tcW w:w="3198" w:type="dxa"/>
        </w:tcPr>
        <w:p w14:paraId="6B7EDAE9" w14:textId="6D75C380" w:rsidR="00305751" w:rsidRPr="00185A31" w:rsidRDefault="00305751" w:rsidP="008D5573">
          <w:pPr>
            <w:pStyle w:val="Footer"/>
            <w:spacing w:before="20" w:after="20"/>
            <w:rPr>
              <w:szCs w:val="8"/>
            </w:rPr>
          </w:pPr>
          <w:proofErr w:type="spellStart"/>
          <w:r w:rsidRPr="00946FC6">
            <w:rPr>
              <w:rFonts w:asciiTheme="minorHAnsi" w:hAnsiTheme="minorHAnsi" w:cs="Arial"/>
              <w:sz w:val="18"/>
              <w:szCs w:val="18"/>
            </w:rPr>
            <w:t>EW_Shopp</w:t>
          </w:r>
          <w:proofErr w:type="spellEnd"/>
        </w:p>
      </w:tc>
      <w:tc>
        <w:tcPr>
          <w:tcW w:w="3192" w:type="dxa"/>
        </w:tcPr>
        <w:p w14:paraId="7CA11773" w14:textId="1BC36005" w:rsidR="00305751" w:rsidRPr="00185A31" w:rsidRDefault="00305751" w:rsidP="008D5573">
          <w:pPr>
            <w:pStyle w:val="Footer"/>
            <w:spacing w:before="20" w:after="20"/>
            <w:jc w:val="center"/>
            <w:rPr>
              <w:szCs w:val="8"/>
            </w:rPr>
          </w:pPr>
          <w:r>
            <w:rPr>
              <w:rFonts w:asciiTheme="minorHAnsi" w:hAnsiTheme="minorHAnsi"/>
              <w:sz w:val="18"/>
              <w:szCs w:val="18"/>
              <w:lang w:val="en-US" w:eastAsia="en-GB"/>
            </w:rPr>
            <w:t>GA</w:t>
          </w:r>
          <w:r w:rsidRPr="00946FC6">
            <w:rPr>
              <w:rFonts w:asciiTheme="minorHAnsi" w:hAnsiTheme="minorHAnsi"/>
              <w:sz w:val="18"/>
              <w:szCs w:val="18"/>
              <w:lang w:val="en-US" w:eastAsia="en-GB"/>
            </w:rPr>
            <w:t xml:space="preserve"> number: 732590</w:t>
          </w:r>
        </w:p>
      </w:tc>
      <w:tc>
        <w:tcPr>
          <w:tcW w:w="3392" w:type="dxa"/>
        </w:tcPr>
        <w:p w14:paraId="4B0D8BE4" w14:textId="1A94FBED" w:rsidR="00305751" w:rsidRPr="00185A31" w:rsidRDefault="00305751" w:rsidP="008D5573">
          <w:pPr>
            <w:pStyle w:val="Footer"/>
            <w:spacing w:before="20" w:after="20"/>
            <w:jc w:val="right"/>
            <w:rPr>
              <w:szCs w:val="8"/>
            </w:rPr>
          </w:pPr>
          <w:r w:rsidRPr="00946FC6">
            <w:rPr>
              <w:rFonts w:asciiTheme="minorHAnsi" w:hAnsiTheme="minorHAnsi"/>
              <w:sz w:val="18"/>
              <w:szCs w:val="18"/>
              <w:lang w:val="en-US" w:eastAsia="en-GB"/>
            </w:rPr>
            <w:t>H2020-ICT-2016-2017/H2020-ICT-2016-1</w:t>
          </w:r>
          <w:r w:rsidRPr="00946FC6">
            <w:rPr>
              <w:rFonts w:asciiTheme="minorHAnsi" w:hAnsiTheme="minorHAnsi"/>
              <w:noProof/>
              <w:sz w:val="18"/>
              <w:szCs w:val="18"/>
              <w:lang w:val="en-US"/>
            </w:rPr>
            <w:t xml:space="preserve"> </w:t>
          </w:r>
        </w:p>
      </w:tc>
    </w:tr>
  </w:tbl>
  <w:p w14:paraId="1FA0E2E2" w14:textId="77777777" w:rsidR="00305751" w:rsidRDefault="00305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28B18" w14:textId="77777777" w:rsidR="00AE6631" w:rsidRDefault="00AE6631" w:rsidP="0019160A">
      <w:pPr>
        <w:spacing w:after="0" w:line="240" w:lineRule="auto"/>
      </w:pPr>
      <w:r>
        <w:separator/>
      </w:r>
    </w:p>
  </w:footnote>
  <w:footnote w:type="continuationSeparator" w:id="0">
    <w:p w14:paraId="14EE46E1" w14:textId="77777777" w:rsidR="00AE6631" w:rsidRDefault="00AE6631" w:rsidP="0019160A">
      <w:pPr>
        <w:spacing w:after="0" w:line="240" w:lineRule="auto"/>
      </w:pPr>
      <w:r>
        <w:continuationSeparator/>
      </w:r>
    </w:p>
  </w:footnote>
  <w:footnote w:type="continuationNotice" w:id="1">
    <w:p w14:paraId="7069123B" w14:textId="77777777" w:rsidR="00AE6631" w:rsidRDefault="00AE66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88BA" w14:textId="1EA5AED6" w:rsidR="00305751" w:rsidRDefault="00305751">
    <w:pPr>
      <w:pStyle w:val="Header"/>
    </w:pPr>
    <w:r>
      <w:rPr>
        <w:noProof/>
        <w:lang w:val="it-IT" w:eastAsia="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DAA7EF0"/>
    <w:lvl w:ilvl="0">
      <w:start w:val="1"/>
      <w:numFmt w:val="bullet"/>
      <w:pStyle w:val="ListBullet"/>
      <w:lvlText w:val=""/>
      <w:lvlJc w:val="left"/>
      <w:pPr>
        <w:ind w:left="360" w:hanging="360"/>
      </w:pPr>
      <w:rPr>
        <w:rFonts w:ascii="Symbol" w:hAnsi="Symbol" w:hint="default"/>
        <w:color w:val="1F497D" w:themeColor="text2"/>
      </w:rPr>
    </w:lvl>
  </w:abstractNum>
  <w:abstractNum w:abstractNumId="1" w15:restartNumberingAfterBreak="0">
    <w:nsid w:val="008B793D"/>
    <w:multiLevelType w:val="hybridMultilevel"/>
    <w:tmpl w:val="F304A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AAB6C82"/>
    <w:multiLevelType w:val="multilevel"/>
    <w:tmpl w:val="6B10B172"/>
    <w:lvl w:ilvl="0">
      <w:start w:val="1"/>
      <w:numFmt w:val="upperLetter"/>
      <w:pStyle w:val="Appendix1"/>
      <w:lvlText w:val="Appendix %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8A371B"/>
    <w:multiLevelType w:val="hybridMultilevel"/>
    <w:tmpl w:val="995CE0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B9145F6"/>
    <w:multiLevelType w:val="multilevel"/>
    <w:tmpl w:val="697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D7645"/>
    <w:multiLevelType w:val="multilevel"/>
    <w:tmpl w:val="0608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A7034"/>
    <w:multiLevelType w:val="hybridMultilevel"/>
    <w:tmpl w:val="889A09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B5209F6"/>
    <w:multiLevelType w:val="hybridMultilevel"/>
    <w:tmpl w:val="C680CA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B6A1B87"/>
    <w:multiLevelType w:val="multilevel"/>
    <w:tmpl w:val="ED5803A6"/>
    <w:lvl w:ilvl="0">
      <w:start w:val="1"/>
      <w:numFmt w:val="upperLetter"/>
      <w:pStyle w:val="AppendixHeading1"/>
      <w:suff w:val="space"/>
      <w:lvlText w:val="Appendix %1."/>
      <w:lvlJc w:val="left"/>
      <w:pPr>
        <w:ind w:left="360" w:hanging="360"/>
      </w:pPr>
      <w:rPr>
        <w:rFonts w:hint="default"/>
      </w:rPr>
    </w:lvl>
    <w:lvl w:ilvl="1">
      <w:start w:val="1"/>
      <w:numFmt w:val="decimal"/>
      <w:pStyle w:val="Appendix2"/>
      <w:lvlText w:val="%1.%2."/>
      <w:lvlJc w:val="left"/>
      <w:pPr>
        <w:tabs>
          <w:tab w:val="num" w:pos="1080"/>
        </w:tabs>
        <w:ind w:left="792" w:hanging="432"/>
      </w:pPr>
      <w:rPr>
        <w:rFonts w:hint="default"/>
      </w:rPr>
    </w:lvl>
    <w:lvl w:ilvl="2">
      <w:start w:val="1"/>
      <w:numFmt w:val="decimal"/>
      <w:pStyle w:val="Appendix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78A115B3"/>
    <w:multiLevelType w:val="hybridMultilevel"/>
    <w:tmpl w:val="4C3897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9B43FF6"/>
    <w:multiLevelType w:val="hybridMultilevel"/>
    <w:tmpl w:val="09A694B2"/>
    <w:lvl w:ilvl="0" w:tplc="F98ABB34">
      <w:start w:val="1"/>
      <w:numFmt w:val="decimal"/>
      <w:pStyle w:val="References"/>
      <w:lvlText w:val="[%1]"/>
      <w:lvlJc w:val="left"/>
      <w:pPr>
        <w:ind w:left="1065" w:hanging="360"/>
      </w:pPr>
      <w:rPr>
        <w:rFonts w:ascii="Calibri (Theme Headings)" w:hAnsi="Calibri (Theme Heading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55CC2"/>
    <w:multiLevelType w:val="multilevel"/>
    <w:tmpl w:val="007CFCD0"/>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F4B30AC"/>
    <w:multiLevelType w:val="hybridMultilevel"/>
    <w:tmpl w:val="C42C74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
  </w:num>
  <w:num w:numId="5">
    <w:abstractNumId w:val="8"/>
  </w:num>
  <w:num w:numId="6">
    <w:abstractNumId w:val="9"/>
  </w:num>
  <w:num w:numId="7">
    <w:abstractNumId w:val="1"/>
  </w:num>
  <w:num w:numId="8">
    <w:abstractNumId w:val="12"/>
  </w:num>
  <w:num w:numId="9">
    <w:abstractNumId w:val="6"/>
  </w:num>
  <w:num w:numId="10">
    <w:abstractNumId w:val="7"/>
  </w:num>
  <w:num w:numId="11">
    <w:abstractNumId w:val="3"/>
  </w:num>
  <w:num w:numId="12">
    <w:abstractNumId w:val="4"/>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StaticGuides" w:val="1"/>
  </w:docVars>
  <w:rsids>
    <w:rsidRoot w:val="00D62FAE"/>
    <w:rsid w:val="000005E8"/>
    <w:rsid w:val="000009E8"/>
    <w:rsid w:val="00003C11"/>
    <w:rsid w:val="00004C24"/>
    <w:rsid w:val="0000628D"/>
    <w:rsid w:val="00006700"/>
    <w:rsid w:val="00006DFE"/>
    <w:rsid w:val="000074F7"/>
    <w:rsid w:val="000118DB"/>
    <w:rsid w:val="00012B91"/>
    <w:rsid w:val="000138C2"/>
    <w:rsid w:val="0001553D"/>
    <w:rsid w:val="000155AE"/>
    <w:rsid w:val="000159E0"/>
    <w:rsid w:val="0001669C"/>
    <w:rsid w:val="000207D2"/>
    <w:rsid w:val="00022B25"/>
    <w:rsid w:val="00026361"/>
    <w:rsid w:val="00026F6D"/>
    <w:rsid w:val="00030D01"/>
    <w:rsid w:val="0003471A"/>
    <w:rsid w:val="00036D2B"/>
    <w:rsid w:val="000401A5"/>
    <w:rsid w:val="0004248D"/>
    <w:rsid w:val="00043424"/>
    <w:rsid w:val="00044718"/>
    <w:rsid w:val="0004595E"/>
    <w:rsid w:val="000465DE"/>
    <w:rsid w:val="00046D05"/>
    <w:rsid w:val="0005162D"/>
    <w:rsid w:val="00054824"/>
    <w:rsid w:val="00054ACC"/>
    <w:rsid w:val="0005562B"/>
    <w:rsid w:val="0005607D"/>
    <w:rsid w:val="00061AE2"/>
    <w:rsid w:val="00061F56"/>
    <w:rsid w:val="00065E02"/>
    <w:rsid w:val="000677EF"/>
    <w:rsid w:val="000731C4"/>
    <w:rsid w:val="00073310"/>
    <w:rsid w:val="00074B77"/>
    <w:rsid w:val="00077666"/>
    <w:rsid w:val="0007787A"/>
    <w:rsid w:val="00077E11"/>
    <w:rsid w:val="00082CE6"/>
    <w:rsid w:val="00084F40"/>
    <w:rsid w:val="00085782"/>
    <w:rsid w:val="000901B9"/>
    <w:rsid w:val="000912EC"/>
    <w:rsid w:val="000916D6"/>
    <w:rsid w:val="0009173D"/>
    <w:rsid w:val="000931E4"/>
    <w:rsid w:val="00094361"/>
    <w:rsid w:val="00094F58"/>
    <w:rsid w:val="000958FE"/>
    <w:rsid w:val="00096B36"/>
    <w:rsid w:val="00097C12"/>
    <w:rsid w:val="000A1EBD"/>
    <w:rsid w:val="000A3010"/>
    <w:rsid w:val="000A4E39"/>
    <w:rsid w:val="000A548E"/>
    <w:rsid w:val="000A5979"/>
    <w:rsid w:val="000A6C28"/>
    <w:rsid w:val="000A744C"/>
    <w:rsid w:val="000B37E4"/>
    <w:rsid w:val="000B3B41"/>
    <w:rsid w:val="000B6A41"/>
    <w:rsid w:val="000B6B3C"/>
    <w:rsid w:val="000C724D"/>
    <w:rsid w:val="000D3796"/>
    <w:rsid w:val="000D4FFC"/>
    <w:rsid w:val="000D6FED"/>
    <w:rsid w:val="000D70F7"/>
    <w:rsid w:val="000E01CA"/>
    <w:rsid w:val="000E2702"/>
    <w:rsid w:val="000E3D65"/>
    <w:rsid w:val="000E4922"/>
    <w:rsid w:val="000E5B26"/>
    <w:rsid w:val="000E7832"/>
    <w:rsid w:val="000E7894"/>
    <w:rsid w:val="000E79DD"/>
    <w:rsid w:val="000F16D7"/>
    <w:rsid w:val="000F488B"/>
    <w:rsid w:val="000F4D87"/>
    <w:rsid w:val="000F60E1"/>
    <w:rsid w:val="00100801"/>
    <w:rsid w:val="001013E1"/>
    <w:rsid w:val="00102B1C"/>
    <w:rsid w:val="001038B0"/>
    <w:rsid w:val="00103A38"/>
    <w:rsid w:val="00103A80"/>
    <w:rsid w:val="001047B6"/>
    <w:rsid w:val="001048A5"/>
    <w:rsid w:val="00104C41"/>
    <w:rsid w:val="00105559"/>
    <w:rsid w:val="00105D34"/>
    <w:rsid w:val="001074CF"/>
    <w:rsid w:val="00110512"/>
    <w:rsid w:val="00111CB1"/>
    <w:rsid w:val="00111F30"/>
    <w:rsid w:val="00115534"/>
    <w:rsid w:val="001179EC"/>
    <w:rsid w:val="0012208D"/>
    <w:rsid w:val="00123813"/>
    <w:rsid w:val="00124802"/>
    <w:rsid w:val="00125230"/>
    <w:rsid w:val="00126512"/>
    <w:rsid w:val="00132025"/>
    <w:rsid w:val="001347BB"/>
    <w:rsid w:val="00134EA5"/>
    <w:rsid w:val="0013520D"/>
    <w:rsid w:val="00135BAA"/>
    <w:rsid w:val="00143235"/>
    <w:rsid w:val="00143527"/>
    <w:rsid w:val="00143F70"/>
    <w:rsid w:val="001461FD"/>
    <w:rsid w:val="00146DC7"/>
    <w:rsid w:val="00150175"/>
    <w:rsid w:val="001504D9"/>
    <w:rsid w:val="001575E7"/>
    <w:rsid w:val="00157EE4"/>
    <w:rsid w:val="00170948"/>
    <w:rsid w:val="001709F4"/>
    <w:rsid w:val="00171EFB"/>
    <w:rsid w:val="0017283D"/>
    <w:rsid w:val="00172F74"/>
    <w:rsid w:val="0017507C"/>
    <w:rsid w:val="001845C6"/>
    <w:rsid w:val="00184980"/>
    <w:rsid w:val="00185A31"/>
    <w:rsid w:val="00186656"/>
    <w:rsid w:val="001867DC"/>
    <w:rsid w:val="0019160A"/>
    <w:rsid w:val="00197451"/>
    <w:rsid w:val="001A141A"/>
    <w:rsid w:val="001A4D23"/>
    <w:rsid w:val="001A72C4"/>
    <w:rsid w:val="001A7DED"/>
    <w:rsid w:val="001B1280"/>
    <w:rsid w:val="001B6F8B"/>
    <w:rsid w:val="001C26D5"/>
    <w:rsid w:val="001C31F7"/>
    <w:rsid w:val="001C3A32"/>
    <w:rsid w:val="001C3DA1"/>
    <w:rsid w:val="001C52E3"/>
    <w:rsid w:val="001C635D"/>
    <w:rsid w:val="001C6A3E"/>
    <w:rsid w:val="001C7F6A"/>
    <w:rsid w:val="001D11CD"/>
    <w:rsid w:val="001D20C6"/>
    <w:rsid w:val="001D2548"/>
    <w:rsid w:val="001E0260"/>
    <w:rsid w:val="001F136D"/>
    <w:rsid w:val="001F1CF3"/>
    <w:rsid w:val="001F3242"/>
    <w:rsid w:val="001F3A89"/>
    <w:rsid w:val="001F3CB4"/>
    <w:rsid w:val="001F5EE9"/>
    <w:rsid w:val="00200826"/>
    <w:rsid w:val="00201371"/>
    <w:rsid w:val="00204C74"/>
    <w:rsid w:val="0020668B"/>
    <w:rsid w:val="00206CE0"/>
    <w:rsid w:val="00213AC5"/>
    <w:rsid w:val="00215C46"/>
    <w:rsid w:val="00216943"/>
    <w:rsid w:val="00216B8C"/>
    <w:rsid w:val="002170E5"/>
    <w:rsid w:val="00217F56"/>
    <w:rsid w:val="002206E2"/>
    <w:rsid w:val="002218F4"/>
    <w:rsid w:val="00223E52"/>
    <w:rsid w:val="00225994"/>
    <w:rsid w:val="00225F4D"/>
    <w:rsid w:val="00230253"/>
    <w:rsid w:val="00232348"/>
    <w:rsid w:val="002336F1"/>
    <w:rsid w:val="00237235"/>
    <w:rsid w:val="002404E8"/>
    <w:rsid w:val="002427C4"/>
    <w:rsid w:val="002465BB"/>
    <w:rsid w:val="00246922"/>
    <w:rsid w:val="00264FE3"/>
    <w:rsid w:val="0026687F"/>
    <w:rsid w:val="002670C4"/>
    <w:rsid w:val="00270189"/>
    <w:rsid w:val="002705F2"/>
    <w:rsid w:val="00274137"/>
    <w:rsid w:val="00274526"/>
    <w:rsid w:val="00274931"/>
    <w:rsid w:val="00274FFC"/>
    <w:rsid w:val="00276ABE"/>
    <w:rsid w:val="002800DA"/>
    <w:rsid w:val="00281B7D"/>
    <w:rsid w:val="0028353F"/>
    <w:rsid w:val="00285D3F"/>
    <w:rsid w:val="002860DD"/>
    <w:rsid w:val="00292FB9"/>
    <w:rsid w:val="00293082"/>
    <w:rsid w:val="00295093"/>
    <w:rsid w:val="0029519C"/>
    <w:rsid w:val="0029573E"/>
    <w:rsid w:val="002A0F4C"/>
    <w:rsid w:val="002A1E19"/>
    <w:rsid w:val="002A2E30"/>
    <w:rsid w:val="002A6CE2"/>
    <w:rsid w:val="002B0F68"/>
    <w:rsid w:val="002B1B81"/>
    <w:rsid w:val="002B4E0D"/>
    <w:rsid w:val="002B5C27"/>
    <w:rsid w:val="002C2EF0"/>
    <w:rsid w:val="002C6C0A"/>
    <w:rsid w:val="002D2B08"/>
    <w:rsid w:val="002D6616"/>
    <w:rsid w:val="002D6A4F"/>
    <w:rsid w:val="002E0658"/>
    <w:rsid w:val="002E0800"/>
    <w:rsid w:val="002E0801"/>
    <w:rsid w:val="002E0D1B"/>
    <w:rsid w:val="002E1FB8"/>
    <w:rsid w:val="002E2A5E"/>
    <w:rsid w:val="002E448D"/>
    <w:rsid w:val="002E4FEB"/>
    <w:rsid w:val="002E5BF8"/>
    <w:rsid w:val="002E6AA1"/>
    <w:rsid w:val="002E7712"/>
    <w:rsid w:val="002F36B7"/>
    <w:rsid w:val="002F4207"/>
    <w:rsid w:val="002F45BD"/>
    <w:rsid w:val="002F77DE"/>
    <w:rsid w:val="003046B9"/>
    <w:rsid w:val="0030471B"/>
    <w:rsid w:val="00305751"/>
    <w:rsid w:val="0031149D"/>
    <w:rsid w:val="00312B68"/>
    <w:rsid w:val="00313F10"/>
    <w:rsid w:val="00314407"/>
    <w:rsid w:val="003150C7"/>
    <w:rsid w:val="003175F7"/>
    <w:rsid w:val="0032065B"/>
    <w:rsid w:val="00320C11"/>
    <w:rsid w:val="00322870"/>
    <w:rsid w:val="003256BA"/>
    <w:rsid w:val="00325BB7"/>
    <w:rsid w:val="00325FBD"/>
    <w:rsid w:val="00326384"/>
    <w:rsid w:val="00330D6A"/>
    <w:rsid w:val="00330E78"/>
    <w:rsid w:val="00331BED"/>
    <w:rsid w:val="00331DA9"/>
    <w:rsid w:val="0033245F"/>
    <w:rsid w:val="00332780"/>
    <w:rsid w:val="00332E80"/>
    <w:rsid w:val="00332EE9"/>
    <w:rsid w:val="00335F92"/>
    <w:rsid w:val="00335FD8"/>
    <w:rsid w:val="00342653"/>
    <w:rsid w:val="003433C0"/>
    <w:rsid w:val="00343EA4"/>
    <w:rsid w:val="003442B4"/>
    <w:rsid w:val="00344F01"/>
    <w:rsid w:val="003528D5"/>
    <w:rsid w:val="00353523"/>
    <w:rsid w:val="00353664"/>
    <w:rsid w:val="0035489B"/>
    <w:rsid w:val="00354E2F"/>
    <w:rsid w:val="003574D8"/>
    <w:rsid w:val="003610F0"/>
    <w:rsid w:val="003617A2"/>
    <w:rsid w:val="00361FBD"/>
    <w:rsid w:val="00363C45"/>
    <w:rsid w:val="00363FE5"/>
    <w:rsid w:val="003678B7"/>
    <w:rsid w:val="00370231"/>
    <w:rsid w:val="003724E8"/>
    <w:rsid w:val="00372F20"/>
    <w:rsid w:val="00373628"/>
    <w:rsid w:val="00375E33"/>
    <w:rsid w:val="0037671D"/>
    <w:rsid w:val="003833B5"/>
    <w:rsid w:val="003848A4"/>
    <w:rsid w:val="0038671D"/>
    <w:rsid w:val="00387495"/>
    <w:rsid w:val="00390FAD"/>
    <w:rsid w:val="00391595"/>
    <w:rsid w:val="00391BC8"/>
    <w:rsid w:val="00391C32"/>
    <w:rsid w:val="003927DE"/>
    <w:rsid w:val="00393153"/>
    <w:rsid w:val="003933AE"/>
    <w:rsid w:val="003937A0"/>
    <w:rsid w:val="00394295"/>
    <w:rsid w:val="00395BD1"/>
    <w:rsid w:val="00397B64"/>
    <w:rsid w:val="003A2765"/>
    <w:rsid w:val="003A31A7"/>
    <w:rsid w:val="003A48F6"/>
    <w:rsid w:val="003A737B"/>
    <w:rsid w:val="003B1D31"/>
    <w:rsid w:val="003B218F"/>
    <w:rsid w:val="003B3790"/>
    <w:rsid w:val="003B5D9C"/>
    <w:rsid w:val="003C0349"/>
    <w:rsid w:val="003C0500"/>
    <w:rsid w:val="003C0D04"/>
    <w:rsid w:val="003C26FF"/>
    <w:rsid w:val="003C72B0"/>
    <w:rsid w:val="003D1321"/>
    <w:rsid w:val="003D15B2"/>
    <w:rsid w:val="003D19EC"/>
    <w:rsid w:val="003D1B93"/>
    <w:rsid w:val="003D3300"/>
    <w:rsid w:val="003D3B86"/>
    <w:rsid w:val="003D418F"/>
    <w:rsid w:val="003E1E19"/>
    <w:rsid w:val="003E342B"/>
    <w:rsid w:val="003E3618"/>
    <w:rsid w:val="003E41F5"/>
    <w:rsid w:val="003E4DE8"/>
    <w:rsid w:val="003E671F"/>
    <w:rsid w:val="003E74F6"/>
    <w:rsid w:val="003F0389"/>
    <w:rsid w:val="003F08B9"/>
    <w:rsid w:val="003F1862"/>
    <w:rsid w:val="003F37E9"/>
    <w:rsid w:val="003F4BC8"/>
    <w:rsid w:val="003F5D10"/>
    <w:rsid w:val="003F66DC"/>
    <w:rsid w:val="00400E29"/>
    <w:rsid w:val="00401279"/>
    <w:rsid w:val="00401F12"/>
    <w:rsid w:val="004047F4"/>
    <w:rsid w:val="0040597E"/>
    <w:rsid w:val="00415C1F"/>
    <w:rsid w:val="00420B5F"/>
    <w:rsid w:val="00423E97"/>
    <w:rsid w:val="004256F4"/>
    <w:rsid w:val="00427548"/>
    <w:rsid w:val="004275B7"/>
    <w:rsid w:val="004328A9"/>
    <w:rsid w:val="00432A69"/>
    <w:rsid w:val="00434C26"/>
    <w:rsid w:val="00435842"/>
    <w:rsid w:val="004362D7"/>
    <w:rsid w:val="00441DD0"/>
    <w:rsid w:val="00441E34"/>
    <w:rsid w:val="004454FE"/>
    <w:rsid w:val="004504DB"/>
    <w:rsid w:val="00450D34"/>
    <w:rsid w:val="00452150"/>
    <w:rsid w:val="0045259F"/>
    <w:rsid w:val="00452B6B"/>
    <w:rsid w:val="00453BE2"/>
    <w:rsid w:val="00454C53"/>
    <w:rsid w:val="00455BBE"/>
    <w:rsid w:val="00456D5F"/>
    <w:rsid w:val="00457191"/>
    <w:rsid w:val="00457DEC"/>
    <w:rsid w:val="00462758"/>
    <w:rsid w:val="0046678B"/>
    <w:rsid w:val="0047069E"/>
    <w:rsid w:val="00472F6B"/>
    <w:rsid w:val="004740F2"/>
    <w:rsid w:val="00476EC2"/>
    <w:rsid w:val="00480CEA"/>
    <w:rsid w:val="004814AC"/>
    <w:rsid w:val="00481EC7"/>
    <w:rsid w:val="00491520"/>
    <w:rsid w:val="00492039"/>
    <w:rsid w:val="0049248F"/>
    <w:rsid w:val="004937D6"/>
    <w:rsid w:val="0049453D"/>
    <w:rsid w:val="00495017"/>
    <w:rsid w:val="00495E8E"/>
    <w:rsid w:val="004977F5"/>
    <w:rsid w:val="004A0DE9"/>
    <w:rsid w:val="004A26FD"/>
    <w:rsid w:val="004A3D4B"/>
    <w:rsid w:val="004A4E69"/>
    <w:rsid w:val="004A7D5A"/>
    <w:rsid w:val="004B2F33"/>
    <w:rsid w:val="004B6343"/>
    <w:rsid w:val="004B797F"/>
    <w:rsid w:val="004C2CC7"/>
    <w:rsid w:val="004C37DA"/>
    <w:rsid w:val="004C5A5D"/>
    <w:rsid w:val="004C687B"/>
    <w:rsid w:val="004C68D2"/>
    <w:rsid w:val="004D2DAD"/>
    <w:rsid w:val="004D432A"/>
    <w:rsid w:val="004E2D0B"/>
    <w:rsid w:val="004E7A0E"/>
    <w:rsid w:val="004F0910"/>
    <w:rsid w:val="004F38D7"/>
    <w:rsid w:val="004F486A"/>
    <w:rsid w:val="004F4A80"/>
    <w:rsid w:val="004F54B8"/>
    <w:rsid w:val="004F6951"/>
    <w:rsid w:val="00500A31"/>
    <w:rsid w:val="005023F4"/>
    <w:rsid w:val="00503E15"/>
    <w:rsid w:val="005051AD"/>
    <w:rsid w:val="005053DD"/>
    <w:rsid w:val="005057C1"/>
    <w:rsid w:val="00506666"/>
    <w:rsid w:val="0051296A"/>
    <w:rsid w:val="00517A22"/>
    <w:rsid w:val="00520974"/>
    <w:rsid w:val="0052268E"/>
    <w:rsid w:val="005245A2"/>
    <w:rsid w:val="00524EC4"/>
    <w:rsid w:val="0052544B"/>
    <w:rsid w:val="00525EFF"/>
    <w:rsid w:val="0052602A"/>
    <w:rsid w:val="00527A6A"/>
    <w:rsid w:val="005302A1"/>
    <w:rsid w:val="005306A8"/>
    <w:rsid w:val="005310FC"/>
    <w:rsid w:val="005318C5"/>
    <w:rsid w:val="005320D1"/>
    <w:rsid w:val="00536979"/>
    <w:rsid w:val="00536F66"/>
    <w:rsid w:val="00537F58"/>
    <w:rsid w:val="00540021"/>
    <w:rsid w:val="00540EBD"/>
    <w:rsid w:val="00544641"/>
    <w:rsid w:val="00546BB2"/>
    <w:rsid w:val="005505B2"/>
    <w:rsid w:val="00551EC8"/>
    <w:rsid w:val="0055221E"/>
    <w:rsid w:val="005536AD"/>
    <w:rsid w:val="00553B83"/>
    <w:rsid w:val="0055441B"/>
    <w:rsid w:val="005571E8"/>
    <w:rsid w:val="0055738F"/>
    <w:rsid w:val="00561011"/>
    <w:rsid w:val="00561B24"/>
    <w:rsid w:val="00564038"/>
    <w:rsid w:val="00564AFB"/>
    <w:rsid w:val="00566A38"/>
    <w:rsid w:val="00566EFF"/>
    <w:rsid w:val="00571074"/>
    <w:rsid w:val="005729C8"/>
    <w:rsid w:val="00574924"/>
    <w:rsid w:val="00575368"/>
    <w:rsid w:val="00575C82"/>
    <w:rsid w:val="00577037"/>
    <w:rsid w:val="005778EA"/>
    <w:rsid w:val="005810E0"/>
    <w:rsid w:val="005814B9"/>
    <w:rsid w:val="00581B65"/>
    <w:rsid w:val="005823F4"/>
    <w:rsid w:val="00582476"/>
    <w:rsid w:val="00582679"/>
    <w:rsid w:val="005832EE"/>
    <w:rsid w:val="00583BAD"/>
    <w:rsid w:val="00591D42"/>
    <w:rsid w:val="00597F41"/>
    <w:rsid w:val="005A16BB"/>
    <w:rsid w:val="005A1FD2"/>
    <w:rsid w:val="005A22CE"/>
    <w:rsid w:val="005A3707"/>
    <w:rsid w:val="005A452F"/>
    <w:rsid w:val="005A4FBD"/>
    <w:rsid w:val="005A62E5"/>
    <w:rsid w:val="005A70A8"/>
    <w:rsid w:val="005B1230"/>
    <w:rsid w:val="005B23D1"/>
    <w:rsid w:val="005B2EC7"/>
    <w:rsid w:val="005B7B57"/>
    <w:rsid w:val="005C28F7"/>
    <w:rsid w:val="005C3F71"/>
    <w:rsid w:val="005C50B8"/>
    <w:rsid w:val="005C692B"/>
    <w:rsid w:val="005D0CA1"/>
    <w:rsid w:val="005D0F12"/>
    <w:rsid w:val="005D362F"/>
    <w:rsid w:val="005D4DD4"/>
    <w:rsid w:val="005D56CD"/>
    <w:rsid w:val="005D6450"/>
    <w:rsid w:val="005D6B8B"/>
    <w:rsid w:val="005D7A76"/>
    <w:rsid w:val="005E0738"/>
    <w:rsid w:val="005E09BC"/>
    <w:rsid w:val="005E2AB0"/>
    <w:rsid w:val="005F1E06"/>
    <w:rsid w:val="005F22B0"/>
    <w:rsid w:val="005F64C2"/>
    <w:rsid w:val="005F769B"/>
    <w:rsid w:val="00604DBA"/>
    <w:rsid w:val="00604EA4"/>
    <w:rsid w:val="0060661E"/>
    <w:rsid w:val="00607B03"/>
    <w:rsid w:val="006102DE"/>
    <w:rsid w:val="00610D43"/>
    <w:rsid w:val="00611434"/>
    <w:rsid w:val="006128DD"/>
    <w:rsid w:val="00617B9A"/>
    <w:rsid w:val="00621D48"/>
    <w:rsid w:val="00630830"/>
    <w:rsid w:val="006333DC"/>
    <w:rsid w:val="00634016"/>
    <w:rsid w:val="0063483A"/>
    <w:rsid w:val="00635235"/>
    <w:rsid w:val="006443D8"/>
    <w:rsid w:val="00647BC4"/>
    <w:rsid w:val="00651177"/>
    <w:rsid w:val="006538F7"/>
    <w:rsid w:val="006633CF"/>
    <w:rsid w:val="00665B67"/>
    <w:rsid w:val="006662DF"/>
    <w:rsid w:val="00670366"/>
    <w:rsid w:val="0067038C"/>
    <w:rsid w:val="0067051A"/>
    <w:rsid w:val="00671276"/>
    <w:rsid w:val="006714B2"/>
    <w:rsid w:val="00671D29"/>
    <w:rsid w:val="00674AD0"/>
    <w:rsid w:val="00675118"/>
    <w:rsid w:val="00675D8A"/>
    <w:rsid w:val="00683C5E"/>
    <w:rsid w:val="0068732E"/>
    <w:rsid w:val="00690CC2"/>
    <w:rsid w:val="006924CA"/>
    <w:rsid w:val="00692561"/>
    <w:rsid w:val="00693548"/>
    <w:rsid w:val="00695CBA"/>
    <w:rsid w:val="0069724A"/>
    <w:rsid w:val="006A2BE0"/>
    <w:rsid w:val="006A3657"/>
    <w:rsid w:val="006A368B"/>
    <w:rsid w:val="006A3A29"/>
    <w:rsid w:val="006A7CFE"/>
    <w:rsid w:val="006B062E"/>
    <w:rsid w:val="006B0831"/>
    <w:rsid w:val="006B28AE"/>
    <w:rsid w:val="006B2D6D"/>
    <w:rsid w:val="006B4F09"/>
    <w:rsid w:val="006B72A9"/>
    <w:rsid w:val="006C06FF"/>
    <w:rsid w:val="006C240A"/>
    <w:rsid w:val="006C37A9"/>
    <w:rsid w:val="006C3FDD"/>
    <w:rsid w:val="006C79DD"/>
    <w:rsid w:val="006D2CD1"/>
    <w:rsid w:val="006D4A92"/>
    <w:rsid w:val="006D4E14"/>
    <w:rsid w:val="006D5285"/>
    <w:rsid w:val="006D6497"/>
    <w:rsid w:val="006E1A7E"/>
    <w:rsid w:val="006E59B1"/>
    <w:rsid w:val="006E6D3E"/>
    <w:rsid w:val="006F12A9"/>
    <w:rsid w:val="006F179E"/>
    <w:rsid w:val="006F2071"/>
    <w:rsid w:val="006F4879"/>
    <w:rsid w:val="006F50F7"/>
    <w:rsid w:val="006F5675"/>
    <w:rsid w:val="006F5898"/>
    <w:rsid w:val="006F6715"/>
    <w:rsid w:val="00700902"/>
    <w:rsid w:val="007019F4"/>
    <w:rsid w:val="00702209"/>
    <w:rsid w:val="0070325A"/>
    <w:rsid w:val="00704E53"/>
    <w:rsid w:val="00710BD8"/>
    <w:rsid w:val="007170B9"/>
    <w:rsid w:val="007171A1"/>
    <w:rsid w:val="00717501"/>
    <w:rsid w:val="00723952"/>
    <w:rsid w:val="00723D28"/>
    <w:rsid w:val="00724FA7"/>
    <w:rsid w:val="00726401"/>
    <w:rsid w:val="00727471"/>
    <w:rsid w:val="00727898"/>
    <w:rsid w:val="0073352B"/>
    <w:rsid w:val="00733915"/>
    <w:rsid w:val="00733B14"/>
    <w:rsid w:val="0073404A"/>
    <w:rsid w:val="00735A87"/>
    <w:rsid w:val="007402F2"/>
    <w:rsid w:val="00743053"/>
    <w:rsid w:val="00743AF8"/>
    <w:rsid w:val="00744E9F"/>
    <w:rsid w:val="00745982"/>
    <w:rsid w:val="007459D7"/>
    <w:rsid w:val="00745CB1"/>
    <w:rsid w:val="00747683"/>
    <w:rsid w:val="0075280A"/>
    <w:rsid w:val="00752F78"/>
    <w:rsid w:val="00753265"/>
    <w:rsid w:val="00754478"/>
    <w:rsid w:val="00760E08"/>
    <w:rsid w:val="007614C8"/>
    <w:rsid w:val="00761A19"/>
    <w:rsid w:val="007656B0"/>
    <w:rsid w:val="0076663F"/>
    <w:rsid w:val="0076677B"/>
    <w:rsid w:val="00766AF0"/>
    <w:rsid w:val="00766D89"/>
    <w:rsid w:val="0076756E"/>
    <w:rsid w:val="00770BD8"/>
    <w:rsid w:val="00771A42"/>
    <w:rsid w:val="0077200E"/>
    <w:rsid w:val="00774774"/>
    <w:rsid w:val="007753E4"/>
    <w:rsid w:val="007803C9"/>
    <w:rsid w:val="0078659D"/>
    <w:rsid w:val="007968C2"/>
    <w:rsid w:val="00796F70"/>
    <w:rsid w:val="00797DCB"/>
    <w:rsid w:val="007A2432"/>
    <w:rsid w:val="007A2719"/>
    <w:rsid w:val="007A4AF7"/>
    <w:rsid w:val="007A5751"/>
    <w:rsid w:val="007B10C3"/>
    <w:rsid w:val="007B2665"/>
    <w:rsid w:val="007B2BCD"/>
    <w:rsid w:val="007B3C97"/>
    <w:rsid w:val="007B4659"/>
    <w:rsid w:val="007B4783"/>
    <w:rsid w:val="007B57E2"/>
    <w:rsid w:val="007B7C01"/>
    <w:rsid w:val="007C7E79"/>
    <w:rsid w:val="007D0E35"/>
    <w:rsid w:val="007D2427"/>
    <w:rsid w:val="007D24E4"/>
    <w:rsid w:val="007D3CE3"/>
    <w:rsid w:val="007D4CC9"/>
    <w:rsid w:val="007D4D4B"/>
    <w:rsid w:val="007D5824"/>
    <w:rsid w:val="007D7D4E"/>
    <w:rsid w:val="007E2B1C"/>
    <w:rsid w:val="007E3B98"/>
    <w:rsid w:val="007E46B7"/>
    <w:rsid w:val="007E56FF"/>
    <w:rsid w:val="007E689C"/>
    <w:rsid w:val="007F00ED"/>
    <w:rsid w:val="007F731A"/>
    <w:rsid w:val="00801D2A"/>
    <w:rsid w:val="00802A87"/>
    <w:rsid w:val="008034AA"/>
    <w:rsid w:val="0080469A"/>
    <w:rsid w:val="008071CD"/>
    <w:rsid w:val="008102F2"/>
    <w:rsid w:val="00811366"/>
    <w:rsid w:val="00811E94"/>
    <w:rsid w:val="00820EEB"/>
    <w:rsid w:val="00823150"/>
    <w:rsid w:val="00823283"/>
    <w:rsid w:val="008247F1"/>
    <w:rsid w:val="0082601C"/>
    <w:rsid w:val="00826835"/>
    <w:rsid w:val="00840A0A"/>
    <w:rsid w:val="00841E23"/>
    <w:rsid w:val="00846E4F"/>
    <w:rsid w:val="00850EE5"/>
    <w:rsid w:val="00853641"/>
    <w:rsid w:val="0085388A"/>
    <w:rsid w:val="0085572E"/>
    <w:rsid w:val="0085581B"/>
    <w:rsid w:val="00856DCA"/>
    <w:rsid w:val="00857B69"/>
    <w:rsid w:val="00861515"/>
    <w:rsid w:val="00862F1A"/>
    <w:rsid w:val="00863DC1"/>
    <w:rsid w:val="0086499E"/>
    <w:rsid w:val="00864E04"/>
    <w:rsid w:val="0086579F"/>
    <w:rsid w:val="0086662E"/>
    <w:rsid w:val="0086664C"/>
    <w:rsid w:val="00872033"/>
    <w:rsid w:val="00872833"/>
    <w:rsid w:val="008733D1"/>
    <w:rsid w:val="0087384A"/>
    <w:rsid w:val="008739CE"/>
    <w:rsid w:val="0087481B"/>
    <w:rsid w:val="00875A83"/>
    <w:rsid w:val="00876F8D"/>
    <w:rsid w:val="0087772B"/>
    <w:rsid w:val="00881199"/>
    <w:rsid w:val="00881E02"/>
    <w:rsid w:val="00882E54"/>
    <w:rsid w:val="00883E2E"/>
    <w:rsid w:val="0089157B"/>
    <w:rsid w:val="00891B0E"/>
    <w:rsid w:val="00892440"/>
    <w:rsid w:val="00897430"/>
    <w:rsid w:val="008A1562"/>
    <w:rsid w:val="008A3735"/>
    <w:rsid w:val="008A3D8E"/>
    <w:rsid w:val="008A549C"/>
    <w:rsid w:val="008B247E"/>
    <w:rsid w:val="008B2C1D"/>
    <w:rsid w:val="008B52F5"/>
    <w:rsid w:val="008B5852"/>
    <w:rsid w:val="008B6E9E"/>
    <w:rsid w:val="008C2E2A"/>
    <w:rsid w:val="008C4CBD"/>
    <w:rsid w:val="008C4E84"/>
    <w:rsid w:val="008C7CFA"/>
    <w:rsid w:val="008D5573"/>
    <w:rsid w:val="008D7D12"/>
    <w:rsid w:val="008E125D"/>
    <w:rsid w:val="008E1881"/>
    <w:rsid w:val="008E350A"/>
    <w:rsid w:val="008E3F79"/>
    <w:rsid w:val="008E57D7"/>
    <w:rsid w:val="008F17C4"/>
    <w:rsid w:val="008F18FE"/>
    <w:rsid w:val="008F2A26"/>
    <w:rsid w:val="008F3C8B"/>
    <w:rsid w:val="008F40FA"/>
    <w:rsid w:val="008F412D"/>
    <w:rsid w:val="008F57F9"/>
    <w:rsid w:val="008F5887"/>
    <w:rsid w:val="008F6BFB"/>
    <w:rsid w:val="008F7490"/>
    <w:rsid w:val="0090237F"/>
    <w:rsid w:val="00902F82"/>
    <w:rsid w:val="0090564A"/>
    <w:rsid w:val="00905C96"/>
    <w:rsid w:val="00906182"/>
    <w:rsid w:val="00910647"/>
    <w:rsid w:val="00911A5E"/>
    <w:rsid w:val="009122CB"/>
    <w:rsid w:val="00913AFF"/>
    <w:rsid w:val="0091602D"/>
    <w:rsid w:val="00922BBB"/>
    <w:rsid w:val="009235AC"/>
    <w:rsid w:val="0092580A"/>
    <w:rsid w:val="009271E1"/>
    <w:rsid w:val="00927970"/>
    <w:rsid w:val="0094023C"/>
    <w:rsid w:val="0094028E"/>
    <w:rsid w:val="00942130"/>
    <w:rsid w:val="00942BA5"/>
    <w:rsid w:val="00942C53"/>
    <w:rsid w:val="00946A1F"/>
    <w:rsid w:val="00946FC6"/>
    <w:rsid w:val="009518A8"/>
    <w:rsid w:val="00951B4F"/>
    <w:rsid w:val="009521EE"/>
    <w:rsid w:val="009557F3"/>
    <w:rsid w:val="009614F7"/>
    <w:rsid w:val="009663C0"/>
    <w:rsid w:val="00966DFC"/>
    <w:rsid w:val="009705DC"/>
    <w:rsid w:val="009710CD"/>
    <w:rsid w:val="009772EB"/>
    <w:rsid w:val="009802E4"/>
    <w:rsid w:val="00980CB5"/>
    <w:rsid w:val="009820A3"/>
    <w:rsid w:val="00983D0C"/>
    <w:rsid w:val="009842A1"/>
    <w:rsid w:val="009915ED"/>
    <w:rsid w:val="00993B92"/>
    <w:rsid w:val="009A0168"/>
    <w:rsid w:val="009A3BE8"/>
    <w:rsid w:val="009A4B68"/>
    <w:rsid w:val="009A514A"/>
    <w:rsid w:val="009A5473"/>
    <w:rsid w:val="009A7200"/>
    <w:rsid w:val="009B247E"/>
    <w:rsid w:val="009B6BB8"/>
    <w:rsid w:val="009B773E"/>
    <w:rsid w:val="009C3595"/>
    <w:rsid w:val="009C37BD"/>
    <w:rsid w:val="009C5052"/>
    <w:rsid w:val="009C604E"/>
    <w:rsid w:val="009D13F4"/>
    <w:rsid w:val="009D1809"/>
    <w:rsid w:val="009D2B1B"/>
    <w:rsid w:val="009D3278"/>
    <w:rsid w:val="009D77B4"/>
    <w:rsid w:val="009E070E"/>
    <w:rsid w:val="009E2832"/>
    <w:rsid w:val="009E3691"/>
    <w:rsid w:val="009E7231"/>
    <w:rsid w:val="009F02F9"/>
    <w:rsid w:val="009F0B69"/>
    <w:rsid w:val="009F49A7"/>
    <w:rsid w:val="009F571E"/>
    <w:rsid w:val="009F6F52"/>
    <w:rsid w:val="009F7BD3"/>
    <w:rsid w:val="00A005FF"/>
    <w:rsid w:val="00A01A2A"/>
    <w:rsid w:val="00A02A09"/>
    <w:rsid w:val="00A03021"/>
    <w:rsid w:val="00A03A0F"/>
    <w:rsid w:val="00A040C0"/>
    <w:rsid w:val="00A04600"/>
    <w:rsid w:val="00A04764"/>
    <w:rsid w:val="00A05E70"/>
    <w:rsid w:val="00A150DC"/>
    <w:rsid w:val="00A1681F"/>
    <w:rsid w:val="00A16A7B"/>
    <w:rsid w:val="00A16B56"/>
    <w:rsid w:val="00A16C75"/>
    <w:rsid w:val="00A20337"/>
    <w:rsid w:val="00A21B47"/>
    <w:rsid w:val="00A220B7"/>
    <w:rsid w:val="00A220E5"/>
    <w:rsid w:val="00A23BA5"/>
    <w:rsid w:val="00A2683E"/>
    <w:rsid w:val="00A2733A"/>
    <w:rsid w:val="00A30367"/>
    <w:rsid w:val="00A35507"/>
    <w:rsid w:val="00A36598"/>
    <w:rsid w:val="00A4220D"/>
    <w:rsid w:val="00A42539"/>
    <w:rsid w:val="00A438C2"/>
    <w:rsid w:val="00A47309"/>
    <w:rsid w:val="00A47CA2"/>
    <w:rsid w:val="00A53A77"/>
    <w:rsid w:val="00A53F29"/>
    <w:rsid w:val="00A547C6"/>
    <w:rsid w:val="00A55151"/>
    <w:rsid w:val="00A5609D"/>
    <w:rsid w:val="00A576FF"/>
    <w:rsid w:val="00A57A72"/>
    <w:rsid w:val="00A57EFC"/>
    <w:rsid w:val="00A61C17"/>
    <w:rsid w:val="00A62467"/>
    <w:rsid w:val="00A64364"/>
    <w:rsid w:val="00A65776"/>
    <w:rsid w:val="00A664F8"/>
    <w:rsid w:val="00A67FB4"/>
    <w:rsid w:val="00A7029A"/>
    <w:rsid w:val="00A71BA7"/>
    <w:rsid w:val="00A7351B"/>
    <w:rsid w:val="00A73931"/>
    <w:rsid w:val="00A7456A"/>
    <w:rsid w:val="00A75B20"/>
    <w:rsid w:val="00A76676"/>
    <w:rsid w:val="00A80326"/>
    <w:rsid w:val="00A81351"/>
    <w:rsid w:val="00A81DBD"/>
    <w:rsid w:val="00A81DDA"/>
    <w:rsid w:val="00A821C1"/>
    <w:rsid w:val="00A85F05"/>
    <w:rsid w:val="00A86477"/>
    <w:rsid w:val="00A9430A"/>
    <w:rsid w:val="00A94CE8"/>
    <w:rsid w:val="00A95993"/>
    <w:rsid w:val="00A96214"/>
    <w:rsid w:val="00A97363"/>
    <w:rsid w:val="00A97E36"/>
    <w:rsid w:val="00AA0908"/>
    <w:rsid w:val="00AA1AF7"/>
    <w:rsid w:val="00AA1BFA"/>
    <w:rsid w:val="00AA2849"/>
    <w:rsid w:val="00AA2CBC"/>
    <w:rsid w:val="00AA343C"/>
    <w:rsid w:val="00AA610A"/>
    <w:rsid w:val="00AA7B30"/>
    <w:rsid w:val="00AB11BD"/>
    <w:rsid w:val="00AB4BC9"/>
    <w:rsid w:val="00AB7056"/>
    <w:rsid w:val="00AB78ED"/>
    <w:rsid w:val="00AC225D"/>
    <w:rsid w:val="00AC6E27"/>
    <w:rsid w:val="00AD09D9"/>
    <w:rsid w:val="00AD1733"/>
    <w:rsid w:val="00AD1F7B"/>
    <w:rsid w:val="00AD3497"/>
    <w:rsid w:val="00AD68DD"/>
    <w:rsid w:val="00AE0F71"/>
    <w:rsid w:val="00AE2644"/>
    <w:rsid w:val="00AE29CA"/>
    <w:rsid w:val="00AE37B2"/>
    <w:rsid w:val="00AE47B2"/>
    <w:rsid w:val="00AE6440"/>
    <w:rsid w:val="00AE6631"/>
    <w:rsid w:val="00AE6B0F"/>
    <w:rsid w:val="00AE7846"/>
    <w:rsid w:val="00AF2D2C"/>
    <w:rsid w:val="00AF3D0E"/>
    <w:rsid w:val="00B05024"/>
    <w:rsid w:val="00B07B80"/>
    <w:rsid w:val="00B12280"/>
    <w:rsid w:val="00B129A3"/>
    <w:rsid w:val="00B12BD3"/>
    <w:rsid w:val="00B13090"/>
    <w:rsid w:val="00B13543"/>
    <w:rsid w:val="00B15B2C"/>
    <w:rsid w:val="00B162C1"/>
    <w:rsid w:val="00B22B83"/>
    <w:rsid w:val="00B27DB0"/>
    <w:rsid w:val="00B31173"/>
    <w:rsid w:val="00B3192E"/>
    <w:rsid w:val="00B32FF7"/>
    <w:rsid w:val="00B34449"/>
    <w:rsid w:val="00B37E7C"/>
    <w:rsid w:val="00B408E3"/>
    <w:rsid w:val="00B459F7"/>
    <w:rsid w:val="00B507AF"/>
    <w:rsid w:val="00B50EFD"/>
    <w:rsid w:val="00B51F66"/>
    <w:rsid w:val="00B52467"/>
    <w:rsid w:val="00B52A9E"/>
    <w:rsid w:val="00B53E44"/>
    <w:rsid w:val="00B548FA"/>
    <w:rsid w:val="00B57807"/>
    <w:rsid w:val="00B60E6D"/>
    <w:rsid w:val="00B60F97"/>
    <w:rsid w:val="00B63D34"/>
    <w:rsid w:val="00B655A1"/>
    <w:rsid w:val="00B71753"/>
    <w:rsid w:val="00B724C4"/>
    <w:rsid w:val="00B726D2"/>
    <w:rsid w:val="00B73111"/>
    <w:rsid w:val="00B73995"/>
    <w:rsid w:val="00B74A1D"/>
    <w:rsid w:val="00B74D79"/>
    <w:rsid w:val="00B77F35"/>
    <w:rsid w:val="00B832EA"/>
    <w:rsid w:val="00B84990"/>
    <w:rsid w:val="00B85ECE"/>
    <w:rsid w:val="00B90C12"/>
    <w:rsid w:val="00B915DC"/>
    <w:rsid w:val="00B9207D"/>
    <w:rsid w:val="00B94408"/>
    <w:rsid w:val="00B946F1"/>
    <w:rsid w:val="00BA2491"/>
    <w:rsid w:val="00BA2E8E"/>
    <w:rsid w:val="00BA4061"/>
    <w:rsid w:val="00BA7CDE"/>
    <w:rsid w:val="00BB103A"/>
    <w:rsid w:val="00BB39EA"/>
    <w:rsid w:val="00BB7D76"/>
    <w:rsid w:val="00BC105D"/>
    <w:rsid w:val="00BC3792"/>
    <w:rsid w:val="00BC445B"/>
    <w:rsid w:val="00BC5D13"/>
    <w:rsid w:val="00BC605C"/>
    <w:rsid w:val="00BD1F09"/>
    <w:rsid w:val="00BD3B60"/>
    <w:rsid w:val="00BD42ED"/>
    <w:rsid w:val="00BD56E8"/>
    <w:rsid w:val="00BD586F"/>
    <w:rsid w:val="00BD65C4"/>
    <w:rsid w:val="00BD6DC9"/>
    <w:rsid w:val="00BE1494"/>
    <w:rsid w:val="00BE34FD"/>
    <w:rsid w:val="00BE5017"/>
    <w:rsid w:val="00BF0C74"/>
    <w:rsid w:val="00BF1509"/>
    <w:rsid w:val="00BF1D36"/>
    <w:rsid w:val="00BF1FC0"/>
    <w:rsid w:val="00BF28D9"/>
    <w:rsid w:val="00BF759E"/>
    <w:rsid w:val="00C018EC"/>
    <w:rsid w:val="00C03466"/>
    <w:rsid w:val="00C037DC"/>
    <w:rsid w:val="00C03CE8"/>
    <w:rsid w:val="00C05954"/>
    <w:rsid w:val="00C05B82"/>
    <w:rsid w:val="00C109F1"/>
    <w:rsid w:val="00C11681"/>
    <w:rsid w:val="00C13C04"/>
    <w:rsid w:val="00C21026"/>
    <w:rsid w:val="00C212DC"/>
    <w:rsid w:val="00C227EA"/>
    <w:rsid w:val="00C23A49"/>
    <w:rsid w:val="00C242D3"/>
    <w:rsid w:val="00C24D86"/>
    <w:rsid w:val="00C260E1"/>
    <w:rsid w:val="00C32987"/>
    <w:rsid w:val="00C3423A"/>
    <w:rsid w:val="00C34525"/>
    <w:rsid w:val="00C3495B"/>
    <w:rsid w:val="00C3546A"/>
    <w:rsid w:val="00C400F1"/>
    <w:rsid w:val="00C40B26"/>
    <w:rsid w:val="00C4322E"/>
    <w:rsid w:val="00C4379C"/>
    <w:rsid w:val="00C44223"/>
    <w:rsid w:val="00C4562A"/>
    <w:rsid w:val="00C461E2"/>
    <w:rsid w:val="00C47BE3"/>
    <w:rsid w:val="00C50570"/>
    <w:rsid w:val="00C507B4"/>
    <w:rsid w:val="00C5199B"/>
    <w:rsid w:val="00C53A7D"/>
    <w:rsid w:val="00C60BCC"/>
    <w:rsid w:val="00C65ED6"/>
    <w:rsid w:val="00C70587"/>
    <w:rsid w:val="00C7078A"/>
    <w:rsid w:val="00C7225C"/>
    <w:rsid w:val="00C73672"/>
    <w:rsid w:val="00C7517E"/>
    <w:rsid w:val="00C7578A"/>
    <w:rsid w:val="00C76E60"/>
    <w:rsid w:val="00C80918"/>
    <w:rsid w:val="00C80D52"/>
    <w:rsid w:val="00C81618"/>
    <w:rsid w:val="00C822C3"/>
    <w:rsid w:val="00C8295D"/>
    <w:rsid w:val="00C859B1"/>
    <w:rsid w:val="00C86F95"/>
    <w:rsid w:val="00C87B33"/>
    <w:rsid w:val="00C90231"/>
    <w:rsid w:val="00C940CE"/>
    <w:rsid w:val="00C94EAB"/>
    <w:rsid w:val="00C967D6"/>
    <w:rsid w:val="00CA1D65"/>
    <w:rsid w:val="00CA2B25"/>
    <w:rsid w:val="00CA2E17"/>
    <w:rsid w:val="00CA3E12"/>
    <w:rsid w:val="00CA577C"/>
    <w:rsid w:val="00CB1695"/>
    <w:rsid w:val="00CB4B84"/>
    <w:rsid w:val="00CB4DED"/>
    <w:rsid w:val="00CB6E9D"/>
    <w:rsid w:val="00CB7711"/>
    <w:rsid w:val="00CC03E8"/>
    <w:rsid w:val="00CC070B"/>
    <w:rsid w:val="00CC07C9"/>
    <w:rsid w:val="00CC0C1C"/>
    <w:rsid w:val="00CC0D3D"/>
    <w:rsid w:val="00CC0D79"/>
    <w:rsid w:val="00CC1930"/>
    <w:rsid w:val="00CC19BF"/>
    <w:rsid w:val="00CC2ABD"/>
    <w:rsid w:val="00CC37E6"/>
    <w:rsid w:val="00CC3C0F"/>
    <w:rsid w:val="00CC4A28"/>
    <w:rsid w:val="00CC654A"/>
    <w:rsid w:val="00CC7CD1"/>
    <w:rsid w:val="00CD1BD0"/>
    <w:rsid w:val="00CD26EE"/>
    <w:rsid w:val="00CD2EAC"/>
    <w:rsid w:val="00CD5440"/>
    <w:rsid w:val="00CD7025"/>
    <w:rsid w:val="00CE034E"/>
    <w:rsid w:val="00CE20CE"/>
    <w:rsid w:val="00CE26E1"/>
    <w:rsid w:val="00CE35CC"/>
    <w:rsid w:val="00CE7835"/>
    <w:rsid w:val="00CF0C7C"/>
    <w:rsid w:val="00CF1196"/>
    <w:rsid w:val="00CF1ABE"/>
    <w:rsid w:val="00CF725D"/>
    <w:rsid w:val="00D006C7"/>
    <w:rsid w:val="00D00C73"/>
    <w:rsid w:val="00D03D1E"/>
    <w:rsid w:val="00D1018B"/>
    <w:rsid w:val="00D11BE8"/>
    <w:rsid w:val="00D15AFC"/>
    <w:rsid w:val="00D1681F"/>
    <w:rsid w:val="00D2598C"/>
    <w:rsid w:val="00D25A5D"/>
    <w:rsid w:val="00D30157"/>
    <w:rsid w:val="00D37241"/>
    <w:rsid w:val="00D40342"/>
    <w:rsid w:val="00D40B79"/>
    <w:rsid w:val="00D40C08"/>
    <w:rsid w:val="00D448E3"/>
    <w:rsid w:val="00D4495C"/>
    <w:rsid w:val="00D44CA6"/>
    <w:rsid w:val="00D44E04"/>
    <w:rsid w:val="00D45CAA"/>
    <w:rsid w:val="00D4760C"/>
    <w:rsid w:val="00D500DB"/>
    <w:rsid w:val="00D50C37"/>
    <w:rsid w:val="00D52062"/>
    <w:rsid w:val="00D531AF"/>
    <w:rsid w:val="00D540CC"/>
    <w:rsid w:val="00D55F24"/>
    <w:rsid w:val="00D56995"/>
    <w:rsid w:val="00D56F90"/>
    <w:rsid w:val="00D57D18"/>
    <w:rsid w:val="00D57F61"/>
    <w:rsid w:val="00D602DB"/>
    <w:rsid w:val="00D60467"/>
    <w:rsid w:val="00D61761"/>
    <w:rsid w:val="00D62FAE"/>
    <w:rsid w:val="00D63670"/>
    <w:rsid w:val="00D65BE5"/>
    <w:rsid w:val="00D667A3"/>
    <w:rsid w:val="00D676A8"/>
    <w:rsid w:val="00D7098D"/>
    <w:rsid w:val="00D71A51"/>
    <w:rsid w:val="00D726E0"/>
    <w:rsid w:val="00D72CB3"/>
    <w:rsid w:val="00D735A1"/>
    <w:rsid w:val="00D7541A"/>
    <w:rsid w:val="00D77E2B"/>
    <w:rsid w:val="00D80975"/>
    <w:rsid w:val="00D827FA"/>
    <w:rsid w:val="00D84027"/>
    <w:rsid w:val="00D85071"/>
    <w:rsid w:val="00D86C62"/>
    <w:rsid w:val="00D90132"/>
    <w:rsid w:val="00D933DF"/>
    <w:rsid w:val="00D938EE"/>
    <w:rsid w:val="00D95DD4"/>
    <w:rsid w:val="00D967E8"/>
    <w:rsid w:val="00D97F63"/>
    <w:rsid w:val="00DA27F1"/>
    <w:rsid w:val="00DA3637"/>
    <w:rsid w:val="00DA3A0A"/>
    <w:rsid w:val="00DA44E2"/>
    <w:rsid w:val="00DA5433"/>
    <w:rsid w:val="00DA7F61"/>
    <w:rsid w:val="00DB22B3"/>
    <w:rsid w:val="00DB6DA9"/>
    <w:rsid w:val="00DB7ECE"/>
    <w:rsid w:val="00DC0944"/>
    <w:rsid w:val="00DC0AA6"/>
    <w:rsid w:val="00DC3442"/>
    <w:rsid w:val="00DC772D"/>
    <w:rsid w:val="00DD0950"/>
    <w:rsid w:val="00DD0FE2"/>
    <w:rsid w:val="00DD2460"/>
    <w:rsid w:val="00DD6F70"/>
    <w:rsid w:val="00DE4E77"/>
    <w:rsid w:val="00DE53E2"/>
    <w:rsid w:val="00DE6192"/>
    <w:rsid w:val="00DE6C78"/>
    <w:rsid w:val="00DF0941"/>
    <w:rsid w:val="00DF0E51"/>
    <w:rsid w:val="00DF22A1"/>
    <w:rsid w:val="00DF4335"/>
    <w:rsid w:val="00DF569A"/>
    <w:rsid w:val="00DF6C69"/>
    <w:rsid w:val="00DF7056"/>
    <w:rsid w:val="00DF7D74"/>
    <w:rsid w:val="00E03728"/>
    <w:rsid w:val="00E03AB6"/>
    <w:rsid w:val="00E04510"/>
    <w:rsid w:val="00E047A4"/>
    <w:rsid w:val="00E053EB"/>
    <w:rsid w:val="00E054BD"/>
    <w:rsid w:val="00E07109"/>
    <w:rsid w:val="00E110C0"/>
    <w:rsid w:val="00E12CCE"/>
    <w:rsid w:val="00E13CBC"/>
    <w:rsid w:val="00E17722"/>
    <w:rsid w:val="00E179D8"/>
    <w:rsid w:val="00E21F2C"/>
    <w:rsid w:val="00E226EB"/>
    <w:rsid w:val="00E2786E"/>
    <w:rsid w:val="00E31654"/>
    <w:rsid w:val="00E31CDC"/>
    <w:rsid w:val="00E32787"/>
    <w:rsid w:val="00E336AF"/>
    <w:rsid w:val="00E340AB"/>
    <w:rsid w:val="00E35567"/>
    <w:rsid w:val="00E37814"/>
    <w:rsid w:val="00E37EE9"/>
    <w:rsid w:val="00E404ED"/>
    <w:rsid w:val="00E406C0"/>
    <w:rsid w:val="00E43B8D"/>
    <w:rsid w:val="00E448BA"/>
    <w:rsid w:val="00E45402"/>
    <w:rsid w:val="00E4766A"/>
    <w:rsid w:val="00E47884"/>
    <w:rsid w:val="00E545C1"/>
    <w:rsid w:val="00E602C9"/>
    <w:rsid w:val="00E607CF"/>
    <w:rsid w:val="00E608DB"/>
    <w:rsid w:val="00E60D5C"/>
    <w:rsid w:val="00E610D8"/>
    <w:rsid w:val="00E613B9"/>
    <w:rsid w:val="00E64011"/>
    <w:rsid w:val="00E65C7F"/>
    <w:rsid w:val="00E67E32"/>
    <w:rsid w:val="00E7282C"/>
    <w:rsid w:val="00E73B3F"/>
    <w:rsid w:val="00E74DF8"/>
    <w:rsid w:val="00E768C7"/>
    <w:rsid w:val="00E76CEA"/>
    <w:rsid w:val="00E80059"/>
    <w:rsid w:val="00E807A6"/>
    <w:rsid w:val="00E80A44"/>
    <w:rsid w:val="00E836E2"/>
    <w:rsid w:val="00E858B8"/>
    <w:rsid w:val="00E870EE"/>
    <w:rsid w:val="00E93B2B"/>
    <w:rsid w:val="00E9431D"/>
    <w:rsid w:val="00E968A0"/>
    <w:rsid w:val="00EA046E"/>
    <w:rsid w:val="00EA50E4"/>
    <w:rsid w:val="00EA5875"/>
    <w:rsid w:val="00EA6D53"/>
    <w:rsid w:val="00EB0552"/>
    <w:rsid w:val="00EB05A1"/>
    <w:rsid w:val="00EB0E5D"/>
    <w:rsid w:val="00EB1995"/>
    <w:rsid w:val="00EB2490"/>
    <w:rsid w:val="00EB39E2"/>
    <w:rsid w:val="00EB4010"/>
    <w:rsid w:val="00EB4171"/>
    <w:rsid w:val="00EB6083"/>
    <w:rsid w:val="00EB6244"/>
    <w:rsid w:val="00EB67EE"/>
    <w:rsid w:val="00EB6B65"/>
    <w:rsid w:val="00EB74CC"/>
    <w:rsid w:val="00EC0EBE"/>
    <w:rsid w:val="00EC421B"/>
    <w:rsid w:val="00ED0CEA"/>
    <w:rsid w:val="00ED10C0"/>
    <w:rsid w:val="00ED20AC"/>
    <w:rsid w:val="00ED3672"/>
    <w:rsid w:val="00EE0A87"/>
    <w:rsid w:val="00EE2E20"/>
    <w:rsid w:val="00EF048B"/>
    <w:rsid w:val="00EF47B5"/>
    <w:rsid w:val="00EF47BF"/>
    <w:rsid w:val="00EF4F6F"/>
    <w:rsid w:val="00EF6AF3"/>
    <w:rsid w:val="00F00881"/>
    <w:rsid w:val="00F00F72"/>
    <w:rsid w:val="00F02E55"/>
    <w:rsid w:val="00F0659C"/>
    <w:rsid w:val="00F12EBF"/>
    <w:rsid w:val="00F130DA"/>
    <w:rsid w:val="00F145BB"/>
    <w:rsid w:val="00F1557C"/>
    <w:rsid w:val="00F2091C"/>
    <w:rsid w:val="00F20FF1"/>
    <w:rsid w:val="00F22AD5"/>
    <w:rsid w:val="00F231B7"/>
    <w:rsid w:val="00F30192"/>
    <w:rsid w:val="00F30FA5"/>
    <w:rsid w:val="00F314BD"/>
    <w:rsid w:val="00F31B24"/>
    <w:rsid w:val="00F32807"/>
    <w:rsid w:val="00F3630B"/>
    <w:rsid w:val="00F368D6"/>
    <w:rsid w:val="00F4004F"/>
    <w:rsid w:val="00F41531"/>
    <w:rsid w:val="00F42193"/>
    <w:rsid w:val="00F4420F"/>
    <w:rsid w:val="00F46DB9"/>
    <w:rsid w:val="00F479BE"/>
    <w:rsid w:val="00F54AE3"/>
    <w:rsid w:val="00F55747"/>
    <w:rsid w:val="00F5578D"/>
    <w:rsid w:val="00F56674"/>
    <w:rsid w:val="00F56D79"/>
    <w:rsid w:val="00F57E30"/>
    <w:rsid w:val="00F63117"/>
    <w:rsid w:val="00F6415F"/>
    <w:rsid w:val="00F6461A"/>
    <w:rsid w:val="00F67374"/>
    <w:rsid w:val="00F677F4"/>
    <w:rsid w:val="00F70BFF"/>
    <w:rsid w:val="00F71EB4"/>
    <w:rsid w:val="00F73FAD"/>
    <w:rsid w:val="00F7413F"/>
    <w:rsid w:val="00F81A4A"/>
    <w:rsid w:val="00F82D4F"/>
    <w:rsid w:val="00F84131"/>
    <w:rsid w:val="00F841D6"/>
    <w:rsid w:val="00F843EC"/>
    <w:rsid w:val="00F8483C"/>
    <w:rsid w:val="00F851D0"/>
    <w:rsid w:val="00F85E01"/>
    <w:rsid w:val="00F87E07"/>
    <w:rsid w:val="00F9249C"/>
    <w:rsid w:val="00F927E0"/>
    <w:rsid w:val="00F93E0E"/>
    <w:rsid w:val="00F95352"/>
    <w:rsid w:val="00F97842"/>
    <w:rsid w:val="00F97D7E"/>
    <w:rsid w:val="00FA29FF"/>
    <w:rsid w:val="00FA2D5A"/>
    <w:rsid w:val="00FA3FE0"/>
    <w:rsid w:val="00FA7221"/>
    <w:rsid w:val="00FA7272"/>
    <w:rsid w:val="00FA7E0A"/>
    <w:rsid w:val="00FB05A3"/>
    <w:rsid w:val="00FB2BCF"/>
    <w:rsid w:val="00FB3328"/>
    <w:rsid w:val="00FB4664"/>
    <w:rsid w:val="00FB7B15"/>
    <w:rsid w:val="00FB7B7C"/>
    <w:rsid w:val="00FC05A0"/>
    <w:rsid w:val="00FC264E"/>
    <w:rsid w:val="00FC26BF"/>
    <w:rsid w:val="00FC2937"/>
    <w:rsid w:val="00FC5540"/>
    <w:rsid w:val="00FC72EB"/>
    <w:rsid w:val="00FD0972"/>
    <w:rsid w:val="00FD0DB0"/>
    <w:rsid w:val="00FD1983"/>
    <w:rsid w:val="00FD1D6F"/>
    <w:rsid w:val="00FE11CD"/>
    <w:rsid w:val="00FE1378"/>
    <w:rsid w:val="00FE2119"/>
    <w:rsid w:val="00FE2161"/>
    <w:rsid w:val="00FE2173"/>
    <w:rsid w:val="00FE321D"/>
    <w:rsid w:val="00FE35E3"/>
    <w:rsid w:val="00FE3774"/>
    <w:rsid w:val="00FE430F"/>
    <w:rsid w:val="00FE58C9"/>
    <w:rsid w:val="00FE607E"/>
    <w:rsid w:val="00FE7604"/>
    <w:rsid w:val="00FF0C8E"/>
    <w:rsid w:val="00FF1D51"/>
    <w:rsid w:val="00FF3F78"/>
    <w:rsid w:val="00FF5291"/>
    <w:rsid w:val="00FF7E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9B06FA"/>
  <w15:docId w15:val="{EB142700-9741-4D19-A2C2-C248ACEB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83"/>
    <w:pPr>
      <w:spacing w:after="200" w:line="276" w:lineRule="auto"/>
      <w:jc w:val="both"/>
    </w:pPr>
    <w:rPr>
      <w:sz w:val="22"/>
      <w:szCs w:val="22"/>
      <w:lang w:eastAsia="en-US"/>
    </w:rPr>
  </w:style>
  <w:style w:type="paragraph" w:styleId="Heading1">
    <w:name w:val="heading 1"/>
    <w:basedOn w:val="BodyContent"/>
    <w:next w:val="BodyContent"/>
    <w:link w:val="Heading1Char"/>
    <w:autoRedefine/>
    <w:qFormat/>
    <w:rsid w:val="002E0801"/>
    <w:pPr>
      <w:keepNext/>
      <w:numPr>
        <w:numId w:val="3"/>
      </w:numPr>
      <w:pBdr>
        <w:top w:val="single" w:sz="48" w:space="10" w:color="D9D9D9" w:themeColor="background1" w:themeShade="D9"/>
        <w:right w:val="single" w:sz="48" w:space="4" w:color="D9D9D9" w:themeColor="background1" w:themeShade="D9"/>
      </w:pBdr>
      <w:shd w:val="pct15" w:color="auto" w:fill="auto"/>
      <w:spacing w:before="480" w:after="360"/>
      <w:ind w:left="2410" w:hanging="2410"/>
      <w:contextualSpacing/>
      <w:jc w:val="left"/>
      <w:outlineLvl w:val="0"/>
    </w:pPr>
    <w:rPr>
      <w:rFonts w:cs="Tahoma"/>
      <w:b/>
      <w:color w:val="365F91" w:themeColor="accent1" w:themeShade="BF"/>
      <w:spacing w:val="20"/>
      <w:sz w:val="48"/>
      <w:szCs w:val="32"/>
    </w:rPr>
  </w:style>
  <w:style w:type="paragraph" w:styleId="Heading2">
    <w:name w:val="heading 2"/>
    <w:basedOn w:val="Normal"/>
    <w:next w:val="BodyContent"/>
    <w:link w:val="Heading2Char"/>
    <w:qFormat/>
    <w:rsid w:val="00054824"/>
    <w:pPr>
      <w:numPr>
        <w:ilvl w:val="1"/>
        <w:numId w:val="3"/>
      </w:numPr>
      <w:pBdr>
        <w:top w:val="single" w:sz="8" w:space="1" w:color="D9D9D9" w:themeColor="background1" w:themeShade="D9"/>
        <w:left w:val="single" w:sz="8" w:space="4" w:color="D9D9D9" w:themeColor="background1" w:themeShade="D9"/>
        <w:bottom w:val="single" w:sz="8" w:space="1" w:color="D9D9D9" w:themeColor="background1" w:themeShade="D9"/>
        <w:right w:val="single" w:sz="8" w:space="4" w:color="D9D9D9" w:themeColor="background1" w:themeShade="D9"/>
      </w:pBdr>
      <w:shd w:val="pct10" w:color="auto" w:fill="auto"/>
      <w:spacing w:before="480" w:after="240" w:line="240" w:lineRule="auto"/>
      <w:jc w:val="left"/>
      <w:outlineLvl w:val="1"/>
    </w:pPr>
    <w:rPr>
      <w:rFonts w:eastAsia="Perpetua"/>
      <w:b/>
      <w:spacing w:val="20"/>
      <w:sz w:val="28"/>
      <w:szCs w:val="26"/>
    </w:rPr>
  </w:style>
  <w:style w:type="paragraph" w:styleId="Heading3">
    <w:name w:val="heading 3"/>
    <w:basedOn w:val="Heading2"/>
    <w:next w:val="Normal"/>
    <w:link w:val="Heading3Char"/>
    <w:unhideWhenUsed/>
    <w:qFormat/>
    <w:rsid w:val="00054824"/>
    <w:pPr>
      <w:numPr>
        <w:ilvl w:val="2"/>
      </w:numPr>
      <w:outlineLvl w:val="2"/>
    </w:pPr>
  </w:style>
  <w:style w:type="paragraph" w:styleId="Heading4">
    <w:name w:val="heading 4"/>
    <w:basedOn w:val="Normal"/>
    <w:next w:val="Normal"/>
    <w:link w:val="Heading4Char"/>
    <w:unhideWhenUsed/>
    <w:qFormat/>
    <w:rsid w:val="00AE47B2"/>
    <w:pPr>
      <w:keepNext/>
      <w:keepLines/>
      <w:numPr>
        <w:ilvl w:val="3"/>
        <w:numId w:val="3"/>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05482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5482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5482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5482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5482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2E0801"/>
    <w:rPr>
      <w:rFonts w:asciiTheme="minorHAnsi" w:eastAsia="Perpetua" w:hAnsiTheme="minorHAnsi" w:cs="Tahoma"/>
      <w:b/>
      <w:color w:val="365F91" w:themeColor="accent1" w:themeShade="BF"/>
      <w:spacing w:val="20"/>
      <w:sz w:val="48"/>
      <w:szCs w:val="32"/>
      <w:shd w:val="pct15" w:color="auto" w:fill="auto"/>
      <w:lang w:val="en-US" w:eastAsia="en-US"/>
    </w:rPr>
  </w:style>
  <w:style w:type="character" w:customStyle="1" w:styleId="Heading2Char">
    <w:name w:val="Heading 2 Char"/>
    <w:basedOn w:val="DefaultParagraphFont"/>
    <w:link w:val="Heading2"/>
    <w:rsid w:val="00054824"/>
    <w:rPr>
      <w:rFonts w:eastAsia="Perpetua"/>
      <w:b/>
      <w:spacing w:val="20"/>
      <w:sz w:val="28"/>
      <w:szCs w:val="26"/>
      <w:shd w:val="pct10" w:color="auto" w:fill="auto"/>
      <w:lang w:eastAsia="en-US"/>
    </w:rPr>
  </w:style>
  <w:style w:type="character" w:customStyle="1" w:styleId="Heading3Char">
    <w:name w:val="Heading 3 Char"/>
    <w:basedOn w:val="DefaultParagraphFont"/>
    <w:link w:val="Heading3"/>
    <w:rsid w:val="00054824"/>
    <w:rPr>
      <w:rFonts w:eastAsia="Perpetua"/>
      <w:b/>
      <w:spacing w:val="20"/>
      <w:sz w:val="28"/>
      <w:szCs w:val="26"/>
      <w:shd w:val="pct10" w:color="auto" w:fill="auto"/>
      <w:lang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link w:val="BodyContentChar"/>
    <w:qFormat/>
    <w:rsid w:val="00CF725D"/>
    <w:pPr>
      <w:spacing w:after="160"/>
    </w:pPr>
    <w:rPr>
      <w:rFonts w:asciiTheme="minorHAnsi" w:eastAsia="Perpetua" w:hAnsiTheme="minorHAnsi"/>
      <w:color w:val="000000"/>
      <w:szCs w:val="24"/>
      <w:lang w:val="en-US"/>
    </w:rPr>
  </w:style>
  <w:style w:type="character" w:styleId="PageNumber">
    <w:name w:val="page number"/>
    <w:basedOn w:val="DefaultParagraphFont"/>
    <w:rsid w:val="00B84990"/>
  </w:style>
  <w:style w:type="paragraph" w:styleId="FootnoteText">
    <w:name w:val="footnote text"/>
    <w:basedOn w:val="Normal"/>
    <w:link w:val="FootnoteTextChar"/>
    <w:unhideWhenUsed/>
    <w:qFormat/>
    <w:rsid w:val="00FD0972"/>
    <w:pPr>
      <w:spacing w:after="0" w:line="240" w:lineRule="auto"/>
    </w:pPr>
    <w:rPr>
      <w:sz w:val="20"/>
      <w:szCs w:val="20"/>
    </w:rPr>
  </w:style>
  <w:style w:type="character" w:customStyle="1" w:styleId="FootnoteTextChar">
    <w:name w:val="Footnote Text Char"/>
    <w:basedOn w:val="DefaultParagraphFont"/>
    <w:link w:val="FootnoteText"/>
    <w:rsid w:val="00FD0972"/>
    <w:rPr>
      <w:sz w:val="20"/>
      <w:szCs w:val="20"/>
    </w:rPr>
  </w:style>
  <w:style w:type="paragraph" w:styleId="ListBullet">
    <w:name w:val="List Bullet"/>
    <w:basedOn w:val="Normal"/>
    <w:uiPriority w:val="36"/>
    <w:unhideWhenUsed/>
    <w:qFormat/>
    <w:rsid w:val="00AD1733"/>
    <w:pPr>
      <w:numPr>
        <w:numId w:val="1"/>
      </w:numPr>
      <w:spacing w:before="120" w:after="0"/>
      <w:ind w:left="584" w:hanging="357"/>
      <w:contextualSpacing/>
    </w:pPr>
    <w:rPr>
      <w:rFonts w:eastAsia="Perpetua"/>
      <w:color w:val="000000"/>
      <w:szCs w:val="20"/>
      <w:lang w:val="en-US"/>
    </w:rPr>
  </w:style>
  <w:style w:type="character" w:styleId="FootnoteReference">
    <w:name w:val="footnote reference"/>
    <w:aliases w:val="Footnote symbol,Times 10 Point,Exposant 3 Point, Exposant 3 Point,Footnote number,Footnote Reference Number,Footnote reference number,Footnote Reference Superscript,EN Footnote Reference,note TESI,Voetnootverwijzing,fr,o,FR"/>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5"/>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
      <w:bCs/>
      <w:color w:val="004179"/>
      <w:spacing w:val="20"/>
      <w:kern w:val="28"/>
      <w:sz w:val="48"/>
      <w:szCs w:val="28"/>
      <w:shd w:val="pct15" w:color="auto" w:fill="auto"/>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customStyle="1" w:styleId="Indentedbodytext">
    <w:name w:val="Indented body text"/>
    <w:basedOn w:val="Normal"/>
    <w:rsid w:val="00575368"/>
    <w:pPr>
      <w:overflowPunct w:val="0"/>
      <w:autoSpaceDE w:val="0"/>
      <w:autoSpaceDN w:val="0"/>
      <w:adjustRightInd w:val="0"/>
      <w:spacing w:after="240" w:line="240" w:lineRule="auto"/>
      <w:ind w:left="1134"/>
      <w:textAlignment w:val="baseline"/>
    </w:pPr>
    <w:rPr>
      <w:rFonts w:eastAsia="Times New Roman"/>
      <w:szCs w:val="24"/>
    </w:rPr>
  </w:style>
  <w:style w:type="table" w:styleId="TableGrid">
    <w:name w:val="Table Grid"/>
    <w:basedOn w:val="TableNormal"/>
    <w:uiPriority w:val="59"/>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99"/>
    <w:qFormat/>
    <w:rsid w:val="00A57A72"/>
    <w:pPr>
      <w:ind w:left="720"/>
      <w:contextualSpacing/>
    </w:pPr>
  </w:style>
  <w:style w:type="character" w:customStyle="1" w:styleId="apple-style-span">
    <w:name w:val="apple-style-span"/>
    <w:basedOn w:val="DefaultParagraphFont"/>
    <w:rsid w:val="00540021"/>
  </w:style>
  <w:style w:type="character" w:customStyle="1" w:styleId="apple-converted-space">
    <w:name w:val="apple-converted-space"/>
    <w:basedOn w:val="DefaultParagraphFont"/>
    <w:rsid w:val="00540021"/>
  </w:style>
  <w:style w:type="paragraph" w:styleId="TOCHeading">
    <w:name w:val="TOC Heading"/>
    <w:basedOn w:val="Heading1"/>
    <w:next w:val="Normal"/>
    <w:uiPriority w:val="39"/>
    <w:unhideWhenUsed/>
    <w:qFormat/>
    <w:rsid w:val="00AE29CA"/>
    <w:pPr>
      <w:keepLines/>
      <w:pBdr>
        <w:right w:val="single" w:sz="48" w:space="6" w:color="D9D9D9" w:themeColor="background1" w:themeShade="D9"/>
      </w:pBdr>
      <w:spacing w:after="240"/>
      <w:outlineLvl w:val="9"/>
    </w:pPr>
    <w:rPr>
      <w:rFonts w:eastAsiaTheme="majorEastAsia" w:cstheme="majorBidi"/>
      <w:bCs/>
      <w:spacing w:val="0"/>
      <w:szCs w:val="28"/>
      <w:lang w:val="it-IT" w:eastAsia="it-IT"/>
    </w:rPr>
  </w:style>
  <w:style w:type="paragraph" w:styleId="TOC2">
    <w:name w:val="toc 2"/>
    <w:basedOn w:val="Normal"/>
    <w:next w:val="Normal"/>
    <w:autoRedefine/>
    <w:uiPriority w:val="39"/>
    <w:unhideWhenUsed/>
    <w:qFormat/>
    <w:rsid w:val="00553B83"/>
    <w:pPr>
      <w:tabs>
        <w:tab w:val="right" w:leader="dot" w:pos="9016"/>
      </w:tabs>
      <w:spacing w:after="100"/>
      <w:ind w:left="220"/>
    </w:pPr>
    <w:rPr>
      <w:rFonts w:asciiTheme="minorHAnsi" w:eastAsiaTheme="minorEastAsia" w:hAnsiTheme="minorHAnsi" w:cstheme="minorBidi"/>
      <w:lang w:val="it-IT" w:eastAsia="it-IT"/>
    </w:rPr>
  </w:style>
  <w:style w:type="paragraph" w:styleId="TOC1">
    <w:name w:val="toc 1"/>
    <w:basedOn w:val="Normal"/>
    <w:next w:val="Normal"/>
    <w:autoRedefine/>
    <w:uiPriority w:val="39"/>
    <w:unhideWhenUsed/>
    <w:qFormat/>
    <w:rsid w:val="00313F10"/>
    <w:pPr>
      <w:spacing w:after="100"/>
    </w:pPr>
    <w:rPr>
      <w:rFonts w:asciiTheme="minorHAnsi" w:eastAsiaTheme="minorEastAsia" w:hAnsiTheme="minorHAnsi" w:cstheme="minorBidi"/>
      <w:lang w:val="it-IT" w:eastAsia="it-IT"/>
    </w:rPr>
  </w:style>
  <w:style w:type="paragraph" w:styleId="TOC3">
    <w:name w:val="toc 3"/>
    <w:basedOn w:val="Normal"/>
    <w:next w:val="Normal"/>
    <w:autoRedefine/>
    <w:uiPriority w:val="39"/>
    <w:unhideWhenUsed/>
    <w:qFormat/>
    <w:rsid w:val="00313F10"/>
    <w:pPr>
      <w:spacing w:after="100"/>
      <w:ind w:left="440"/>
    </w:pPr>
    <w:rPr>
      <w:rFonts w:asciiTheme="minorHAnsi" w:eastAsiaTheme="minorEastAsia" w:hAnsiTheme="minorHAnsi" w:cstheme="minorBidi"/>
      <w:lang w:val="it-IT" w:eastAsia="it-IT"/>
    </w:rPr>
  </w:style>
  <w:style w:type="character" w:styleId="Hyperlink">
    <w:name w:val="Hyperlink"/>
    <w:basedOn w:val="DefaultParagraphFont"/>
    <w:uiPriority w:val="99"/>
    <w:unhideWhenUsed/>
    <w:rsid w:val="00313F10"/>
    <w:rPr>
      <w:color w:val="0000FF" w:themeColor="hyperlink"/>
      <w:u w:val="single"/>
    </w:rPr>
  </w:style>
  <w:style w:type="character" w:styleId="SubtleEmphasis">
    <w:name w:val="Subtle Emphasis"/>
    <w:basedOn w:val="DefaultParagraphFont"/>
    <w:uiPriority w:val="19"/>
    <w:qFormat/>
    <w:rsid w:val="00AE29CA"/>
    <w:rPr>
      <w:i/>
      <w:iCs/>
      <w:color w:val="808080" w:themeColor="text1" w:themeTint="7F"/>
    </w:rPr>
  </w:style>
  <w:style w:type="paragraph" w:styleId="Caption">
    <w:name w:val="caption"/>
    <w:basedOn w:val="Normal"/>
    <w:next w:val="Normal"/>
    <w:uiPriority w:val="35"/>
    <w:unhideWhenUsed/>
    <w:qFormat/>
    <w:rsid w:val="006714B2"/>
    <w:pPr>
      <w:spacing w:line="240" w:lineRule="auto"/>
      <w:jc w:val="center"/>
    </w:pPr>
    <w:rPr>
      <w:b/>
      <w:bCs/>
      <w:sz w:val="18"/>
      <w:szCs w:val="18"/>
    </w:rPr>
  </w:style>
  <w:style w:type="paragraph" w:styleId="TableofFigures">
    <w:name w:val="table of figures"/>
    <w:basedOn w:val="Normal"/>
    <w:next w:val="Normal"/>
    <w:uiPriority w:val="99"/>
    <w:unhideWhenUsed/>
    <w:rsid w:val="00F12EBF"/>
    <w:pPr>
      <w:spacing w:after="0"/>
      <w:ind w:left="440" w:hanging="440"/>
      <w:jc w:val="left"/>
    </w:pPr>
    <w:rPr>
      <w:rFonts w:asciiTheme="minorHAnsi" w:hAnsiTheme="minorHAnsi" w:cstheme="minorHAnsi"/>
      <w:smallCaps/>
      <w:sz w:val="20"/>
      <w:szCs w:val="20"/>
    </w:rPr>
  </w:style>
  <w:style w:type="paragraph" w:styleId="Bibliography">
    <w:name w:val="Bibliography"/>
    <w:basedOn w:val="Normal"/>
    <w:next w:val="Normal"/>
    <w:uiPriority w:val="37"/>
    <w:unhideWhenUsed/>
    <w:rsid w:val="001C3A32"/>
  </w:style>
  <w:style w:type="paragraph" w:customStyle="1" w:styleId="FigureCaption">
    <w:name w:val="FigureCaption"/>
    <w:autoRedefine/>
    <w:rsid w:val="00B915DC"/>
    <w:pPr>
      <w:spacing w:before="120" w:after="120"/>
      <w:jc w:val="center"/>
    </w:pPr>
    <w:rPr>
      <w:rFonts w:ascii="Times New Roman" w:eastAsia="Times New Roman" w:hAnsi="Times New Roman"/>
      <w:b/>
      <w:lang w:val="en-US" w:eastAsia="en-US"/>
    </w:rPr>
  </w:style>
  <w:style w:type="paragraph" w:styleId="NormalWeb">
    <w:name w:val="Normal (Web)"/>
    <w:basedOn w:val="Normal"/>
    <w:uiPriority w:val="99"/>
    <w:unhideWhenUsed/>
    <w:rsid w:val="00B724C4"/>
    <w:pPr>
      <w:spacing w:before="100" w:beforeAutospacing="1" w:after="100" w:afterAutospacing="1" w:line="240" w:lineRule="auto"/>
      <w:jc w:val="left"/>
    </w:pPr>
    <w:rPr>
      <w:rFonts w:ascii="Times New Roman" w:eastAsiaTheme="minorEastAsia" w:hAnsi="Times New Roman"/>
      <w:sz w:val="24"/>
      <w:szCs w:val="24"/>
      <w:lang w:val="it-IT" w:eastAsia="it-IT"/>
    </w:rPr>
  </w:style>
  <w:style w:type="paragraph" w:customStyle="1" w:styleId="References">
    <w:name w:val="References"/>
    <w:basedOn w:val="Normal"/>
    <w:qFormat/>
    <w:rsid w:val="00607B03"/>
    <w:pPr>
      <w:numPr>
        <w:numId w:val="2"/>
      </w:numPr>
      <w:spacing w:after="100" w:line="240" w:lineRule="auto"/>
      <w:ind w:left="357" w:hanging="357"/>
    </w:pPr>
    <w:rPr>
      <w:rFonts w:asciiTheme="minorHAnsi" w:eastAsia="Times New Roman" w:hAnsiTheme="minorHAnsi"/>
      <w:lang w:val="en-US" w:eastAsia="zh-CN"/>
    </w:rPr>
  </w:style>
  <w:style w:type="character" w:customStyle="1" w:styleId="hps">
    <w:name w:val="hps"/>
    <w:uiPriority w:val="99"/>
    <w:rsid w:val="008F5887"/>
  </w:style>
  <w:style w:type="character" w:customStyle="1" w:styleId="artsem">
    <w:name w:val="artsem"/>
    <w:uiPriority w:val="99"/>
    <w:rsid w:val="008F5887"/>
  </w:style>
  <w:style w:type="character" w:customStyle="1" w:styleId="spelle">
    <w:name w:val="spelle"/>
    <w:uiPriority w:val="99"/>
    <w:rsid w:val="008F5887"/>
  </w:style>
  <w:style w:type="character" w:styleId="CommentReference">
    <w:name w:val="annotation reference"/>
    <w:rsid w:val="006E6D3E"/>
    <w:rPr>
      <w:sz w:val="16"/>
      <w:szCs w:val="16"/>
    </w:rPr>
  </w:style>
  <w:style w:type="paragraph" w:styleId="CommentText">
    <w:name w:val="annotation text"/>
    <w:basedOn w:val="Normal"/>
    <w:link w:val="CommentTextChar"/>
    <w:rsid w:val="006E6D3E"/>
    <w:pPr>
      <w:spacing w:after="0" w:line="240" w:lineRule="auto"/>
      <w:jc w:val="left"/>
    </w:pPr>
    <w:rPr>
      <w:rFonts w:ascii="Times New Roman" w:eastAsia="Times New Roman" w:hAnsi="Times New Roman"/>
      <w:sz w:val="20"/>
      <w:szCs w:val="20"/>
      <w:lang w:eastAsia="en-GB"/>
    </w:rPr>
  </w:style>
  <w:style w:type="character" w:customStyle="1" w:styleId="CommentTextChar">
    <w:name w:val="Comment Text Char"/>
    <w:basedOn w:val="DefaultParagraphFont"/>
    <w:link w:val="CommentText"/>
    <w:rsid w:val="006E6D3E"/>
    <w:rPr>
      <w:rFonts w:ascii="Times New Roman" w:eastAsia="Times New Roman" w:hAnsi="Times New Roman"/>
    </w:rPr>
  </w:style>
  <w:style w:type="character" w:customStyle="1" w:styleId="Heading4Char">
    <w:name w:val="Heading 4 Char"/>
    <w:basedOn w:val="DefaultParagraphFont"/>
    <w:link w:val="Heading4"/>
    <w:rsid w:val="00AE47B2"/>
    <w:rPr>
      <w:rFonts w:asciiTheme="majorHAnsi" w:eastAsiaTheme="majorEastAsia" w:hAnsiTheme="majorHAnsi" w:cstheme="majorBidi"/>
      <w:b/>
      <w:bCs/>
      <w:i/>
      <w:iCs/>
      <w:sz w:val="22"/>
      <w:szCs w:val="22"/>
      <w:lang w:eastAsia="en-US"/>
    </w:rPr>
  </w:style>
  <w:style w:type="character" w:customStyle="1" w:styleId="Heading5Char">
    <w:name w:val="Heading 5 Char"/>
    <w:basedOn w:val="DefaultParagraphFont"/>
    <w:link w:val="Heading5"/>
    <w:rsid w:val="00054824"/>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rsid w:val="00054824"/>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rsid w:val="00054824"/>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rsid w:val="00054824"/>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rsid w:val="00054824"/>
    <w:rPr>
      <w:rFonts w:asciiTheme="majorHAnsi" w:eastAsiaTheme="majorEastAsia" w:hAnsiTheme="majorHAnsi" w:cstheme="majorBidi"/>
      <w:i/>
      <w:iCs/>
      <w:color w:val="404040" w:themeColor="text1" w:themeTint="BF"/>
      <w:lang w:eastAsia="en-US"/>
    </w:rPr>
  </w:style>
  <w:style w:type="table" w:customStyle="1" w:styleId="4">
    <w:name w:val="4"/>
    <w:basedOn w:val="TableNormal"/>
    <w:rsid w:val="00553B83"/>
    <w:pPr>
      <w:spacing w:line="276" w:lineRule="auto"/>
    </w:pPr>
    <w:rPr>
      <w:rFonts w:ascii="Arial" w:eastAsia="Arial" w:hAnsi="Arial" w:cs="Arial"/>
      <w:color w:val="000000"/>
      <w:sz w:val="22"/>
      <w:szCs w:val="24"/>
      <w:lang w:val="it-IT" w:eastAsia="it-IT"/>
    </w:rPr>
    <w:tblPr>
      <w:tblStyleRowBandSize w:val="1"/>
      <w:tblStyleColBandSize w:val="1"/>
    </w:tblPr>
  </w:style>
  <w:style w:type="paragraph" w:customStyle="1" w:styleId="Appendix1">
    <w:name w:val="Appendix 1"/>
    <w:basedOn w:val="Heading1"/>
    <w:next w:val="BodyContent"/>
    <w:link w:val="Appendix1Char"/>
    <w:qFormat/>
    <w:rsid w:val="008247F1"/>
    <w:pPr>
      <w:numPr>
        <w:numId w:val="4"/>
      </w:numPr>
    </w:pPr>
  </w:style>
  <w:style w:type="paragraph" w:customStyle="1" w:styleId="Appendix2">
    <w:name w:val="Appendix 2"/>
    <w:basedOn w:val="Heading2"/>
    <w:next w:val="BodyContent"/>
    <w:link w:val="Appendix2Char"/>
    <w:qFormat/>
    <w:rsid w:val="00E448BA"/>
    <w:pPr>
      <w:numPr>
        <w:numId w:val="5"/>
      </w:numPr>
      <w:ind w:left="432"/>
    </w:pPr>
  </w:style>
  <w:style w:type="character" w:customStyle="1" w:styleId="Appendix1Char">
    <w:name w:val="Appendix 1 Char"/>
    <w:basedOn w:val="Heading1Char"/>
    <w:link w:val="Appendix1"/>
    <w:rsid w:val="008247F1"/>
    <w:rPr>
      <w:rFonts w:asciiTheme="minorHAnsi" w:eastAsia="Perpetua" w:hAnsiTheme="minorHAnsi" w:cs="Tahoma"/>
      <w:b/>
      <w:color w:val="365F91" w:themeColor="accent1" w:themeShade="BF"/>
      <w:spacing w:val="20"/>
      <w:sz w:val="48"/>
      <w:szCs w:val="32"/>
      <w:shd w:val="pct15" w:color="auto" w:fill="auto"/>
      <w:lang w:val="en-US" w:eastAsia="en-US"/>
    </w:rPr>
  </w:style>
  <w:style w:type="paragraph" w:customStyle="1" w:styleId="Appendix3">
    <w:name w:val="Appendix 3"/>
    <w:basedOn w:val="Heading3"/>
    <w:link w:val="Appendix3Char"/>
    <w:qFormat/>
    <w:rsid w:val="00E448BA"/>
    <w:pPr>
      <w:numPr>
        <w:numId w:val="5"/>
      </w:numPr>
      <w:tabs>
        <w:tab w:val="clear" w:pos="1800"/>
      </w:tabs>
      <w:ind w:left="505" w:hanging="505"/>
      <w:outlineLvl w:val="0"/>
    </w:pPr>
  </w:style>
  <w:style w:type="character" w:customStyle="1" w:styleId="Appendix2Char">
    <w:name w:val="Appendix 2 Char"/>
    <w:basedOn w:val="Heading2Char"/>
    <w:link w:val="Appendix2"/>
    <w:rsid w:val="00E448BA"/>
    <w:rPr>
      <w:rFonts w:eastAsia="Perpetua"/>
      <w:b/>
      <w:spacing w:val="20"/>
      <w:sz w:val="28"/>
      <w:szCs w:val="26"/>
      <w:shd w:val="pct10" w:color="auto" w:fill="auto"/>
      <w:lang w:eastAsia="en-US"/>
    </w:rPr>
  </w:style>
  <w:style w:type="character" w:customStyle="1" w:styleId="Appendix3Char">
    <w:name w:val="Appendix 3 Char"/>
    <w:basedOn w:val="Heading3Char"/>
    <w:link w:val="Appendix3"/>
    <w:rsid w:val="00E448BA"/>
    <w:rPr>
      <w:rFonts w:eastAsia="Perpetua"/>
      <w:b/>
      <w:spacing w:val="20"/>
      <w:sz w:val="28"/>
      <w:szCs w:val="26"/>
      <w:shd w:val="pct10" w:color="auto" w:fill="auto"/>
      <w:lang w:eastAsia="en-US"/>
    </w:rPr>
  </w:style>
  <w:style w:type="paragraph" w:customStyle="1" w:styleId="Codelisting">
    <w:name w:val="Code listing"/>
    <w:basedOn w:val="Normal"/>
    <w:link w:val="CodelistingChar"/>
    <w:qFormat/>
    <w:rsid w:val="00435842"/>
    <w:pPr>
      <w:spacing w:after="0" w:line="240" w:lineRule="auto"/>
    </w:pPr>
    <w:rPr>
      <w:rFonts w:ascii="Consolas" w:hAnsi="Consolas" w:cs="Consolas"/>
      <w:sz w:val="18"/>
      <w:lang w:val="en-US"/>
    </w:rPr>
  </w:style>
  <w:style w:type="character" w:customStyle="1" w:styleId="CodelistingChar">
    <w:name w:val="Code listing Char"/>
    <w:basedOn w:val="DefaultParagraphFont"/>
    <w:link w:val="Codelisting"/>
    <w:rsid w:val="00435842"/>
    <w:rPr>
      <w:rFonts w:ascii="Consolas" w:hAnsi="Consolas" w:cs="Consolas"/>
      <w:sz w:val="18"/>
      <w:szCs w:val="22"/>
      <w:lang w:val="en-US" w:eastAsia="en-US"/>
    </w:rPr>
  </w:style>
  <w:style w:type="character" w:customStyle="1" w:styleId="UnresolvedMention1">
    <w:name w:val="Unresolved Mention1"/>
    <w:basedOn w:val="DefaultParagraphFont"/>
    <w:uiPriority w:val="99"/>
    <w:semiHidden/>
    <w:unhideWhenUsed/>
    <w:rsid w:val="00FC264E"/>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2E6AA1"/>
    <w:pPr>
      <w:spacing w:after="200"/>
      <w:jc w:val="both"/>
    </w:pPr>
    <w:rPr>
      <w:rFonts w:ascii="Calibri" w:eastAsia="Calibri" w:hAnsi="Calibri"/>
      <w:b/>
      <w:bCs/>
      <w:lang w:eastAsia="en-US"/>
    </w:rPr>
  </w:style>
  <w:style w:type="character" w:customStyle="1" w:styleId="CommentSubjectChar">
    <w:name w:val="Comment Subject Char"/>
    <w:basedOn w:val="CommentTextChar"/>
    <w:link w:val="CommentSubject"/>
    <w:uiPriority w:val="99"/>
    <w:semiHidden/>
    <w:rsid w:val="002E6AA1"/>
    <w:rPr>
      <w:rFonts w:ascii="Times New Roman" w:eastAsia="Times New Roman" w:hAnsi="Times New Roman"/>
      <w:b/>
      <w:bCs/>
      <w:lang w:eastAsia="en-US"/>
    </w:rPr>
  </w:style>
  <w:style w:type="character" w:styleId="PlaceholderText">
    <w:name w:val="Placeholder Text"/>
    <w:basedOn w:val="DefaultParagraphFont"/>
    <w:uiPriority w:val="99"/>
    <w:semiHidden/>
    <w:rsid w:val="008D5573"/>
    <w:rPr>
      <w:color w:val="808080"/>
    </w:rPr>
  </w:style>
  <w:style w:type="paragraph" w:customStyle="1" w:styleId="Bodynospacing">
    <w:name w:val="Body (no spacing)"/>
    <w:basedOn w:val="BodyContent"/>
    <w:link w:val="BodynospacingChar"/>
    <w:qFormat/>
    <w:rsid w:val="00375E33"/>
    <w:pPr>
      <w:spacing w:after="0" w:line="240" w:lineRule="auto"/>
    </w:pPr>
  </w:style>
  <w:style w:type="character" w:customStyle="1" w:styleId="BodyContentChar">
    <w:name w:val="Body Content Char"/>
    <w:basedOn w:val="DefaultParagraphFont"/>
    <w:link w:val="BodyContent"/>
    <w:rsid w:val="00375E33"/>
    <w:rPr>
      <w:rFonts w:asciiTheme="minorHAnsi" w:eastAsia="Perpetua" w:hAnsiTheme="minorHAnsi"/>
      <w:color w:val="000000"/>
      <w:sz w:val="22"/>
      <w:szCs w:val="24"/>
      <w:lang w:val="en-US" w:eastAsia="en-US"/>
    </w:rPr>
  </w:style>
  <w:style w:type="character" w:customStyle="1" w:styleId="BodynospacingChar">
    <w:name w:val="Body (no spacing) Char"/>
    <w:basedOn w:val="BodyContentChar"/>
    <w:link w:val="Bodynospacing"/>
    <w:rsid w:val="00375E33"/>
    <w:rPr>
      <w:rFonts w:asciiTheme="minorHAnsi" w:eastAsia="Perpetua" w:hAnsiTheme="minorHAnsi"/>
      <w:color w:val="000000"/>
      <w:sz w:val="22"/>
      <w:szCs w:val="24"/>
      <w:lang w:val="en-US" w:eastAsia="en-US"/>
    </w:rPr>
  </w:style>
  <w:style w:type="character" w:styleId="FollowedHyperlink">
    <w:name w:val="FollowedHyperlink"/>
    <w:basedOn w:val="DefaultParagraphFont"/>
    <w:uiPriority w:val="99"/>
    <w:semiHidden/>
    <w:unhideWhenUsed/>
    <w:rsid w:val="00F314BD"/>
    <w:rPr>
      <w:color w:val="800080" w:themeColor="followedHyperlink"/>
      <w:u w:val="single"/>
    </w:rPr>
  </w:style>
  <w:style w:type="table" w:styleId="MediumShading1-Accent1">
    <w:name w:val="Medium Shading 1 Accent 1"/>
    <w:basedOn w:val="TableNormal"/>
    <w:uiPriority w:val="63"/>
    <w:rsid w:val="0087481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391BC8"/>
    <w:rPr>
      <w:color w:val="605E5C"/>
      <w:shd w:val="clear" w:color="auto" w:fill="E1DFDD"/>
    </w:rPr>
  </w:style>
  <w:style w:type="paragraph" w:styleId="HTMLPreformatted">
    <w:name w:val="HTML Preformatted"/>
    <w:basedOn w:val="Normal"/>
    <w:link w:val="HTMLPreformattedChar"/>
    <w:uiPriority w:val="99"/>
    <w:semiHidden/>
    <w:unhideWhenUsed/>
    <w:rsid w:val="0039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nb-NO" w:eastAsia="nb-NO"/>
    </w:rPr>
  </w:style>
  <w:style w:type="character" w:customStyle="1" w:styleId="HTMLPreformattedChar">
    <w:name w:val="HTML Preformatted Char"/>
    <w:basedOn w:val="DefaultParagraphFont"/>
    <w:link w:val="HTMLPreformatted"/>
    <w:uiPriority w:val="99"/>
    <w:semiHidden/>
    <w:rsid w:val="00391BC8"/>
    <w:rPr>
      <w:rFonts w:ascii="Courier New" w:eastAsia="Times New Roman" w:hAnsi="Courier New" w:cs="Courier New"/>
      <w:lang w:val="nb-NO" w:eastAsia="nb-NO"/>
    </w:rPr>
  </w:style>
  <w:style w:type="character" w:styleId="HTMLCode">
    <w:name w:val="HTML Code"/>
    <w:basedOn w:val="DefaultParagraphFont"/>
    <w:uiPriority w:val="99"/>
    <w:semiHidden/>
    <w:unhideWhenUsed/>
    <w:rsid w:val="00391B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410196326">
      <w:bodyDiv w:val="1"/>
      <w:marLeft w:val="0"/>
      <w:marRight w:val="0"/>
      <w:marTop w:val="0"/>
      <w:marBottom w:val="0"/>
      <w:divBdr>
        <w:top w:val="none" w:sz="0" w:space="0" w:color="auto"/>
        <w:left w:val="none" w:sz="0" w:space="0" w:color="auto"/>
        <w:bottom w:val="none" w:sz="0" w:space="0" w:color="auto"/>
        <w:right w:val="none" w:sz="0" w:space="0" w:color="auto"/>
      </w:divBdr>
    </w:div>
    <w:div w:id="495344167">
      <w:bodyDiv w:val="1"/>
      <w:marLeft w:val="0"/>
      <w:marRight w:val="0"/>
      <w:marTop w:val="0"/>
      <w:marBottom w:val="0"/>
      <w:divBdr>
        <w:top w:val="none" w:sz="0" w:space="0" w:color="auto"/>
        <w:left w:val="none" w:sz="0" w:space="0" w:color="auto"/>
        <w:bottom w:val="none" w:sz="0" w:space="0" w:color="auto"/>
        <w:right w:val="none" w:sz="0" w:space="0" w:color="auto"/>
      </w:divBdr>
    </w:div>
    <w:div w:id="824396300">
      <w:bodyDiv w:val="1"/>
      <w:marLeft w:val="0"/>
      <w:marRight w:val="0"/>
      <w:marTop w:val="0"/>
      <w:marBottom w:val="0"/>
      <w:divBdr>
        <w:top w:val="none" w:sz="0" w:space="0" w:color="auto"/>
        <w:left w:val="none" w:sz="0" w:space="0" w:color="auto"/>
        <w:bottom w:val="none" w:sz="0" w:space="0" w:color="auto"/>
        <w:right w:val="none" w:sz="0" w:space="0" w:color="auto"/>
      </w:divBdr>
      <w:divsChild>
        <w:div w:id="1038236836">
          <w:marLeft w:val="0"/>
          <w:marRight w:val="0"/>
          <w:marTop w:val="0"/>
          <w:marBottom w:val="0"/>
          <w:divBdr>
            <w:top w:val="single" w:sz="6" w:space="8" w:color="C8E1FF"/>
            <w:left w:val="single" w:sz="6" w:space="8" w:color="C8E1FF"/>
            <w:bottom w:val="single" w:sz="6" w:space="8" w:color="C8E1FF"/>
            <w:right w:val="single" w:sz="6" w:space="8" w:color="C8E1FF"/>
          </w:divBdr>
          <w:divsChild>
            <w:div w:id="1961763010">
              <w:marLeft w:val="0"/>
              <w:marRight w:val="0"/>
              <w:marTop w:val="0"/>
              <w:marBottom w:val="0"/>
              <w:divBdr>
                <w:top w:val="none" w:sz="0" w:space="0" w:color="auto"/>
                <w:left w:val="none" w:sz="0" w:space="0" w:color="auto"/>
                <w:bottom w:val="none" w:sz="0" w:space="0" w:color="auto"/>
                <w:right w:val="none" w:sz="0" w:space="0" w:color="auto"/>
              </w:divBdr>
            </w:div>
          </w:divsChild>
        </w:div>
        <w:div w:id="89737506">
          <w:marLeft w:val="0"/>
          <w:marRight w:val="0"/>
          <w:marTop w:val="0"/>
          <w:marBottom w:val="150"/>
          <w:divBdr>
            <w:top w:val="none" w:sz="0" w:space="0" w:color="auto"/>
            <w:left w:val="single" w:sz="6" w:space="0" w:color="DFE2E5"/>
            <w:bottom w:val="single" w:sz="6" w:space="0" w:color="DFE2E5"/>
            <w:right w:val="single" w:sz="6" w:space="0" w:color="DFE2E5"/>
          </w:divBdr>
        </w:div>
      </w:divsChild>
    </w:div>
    <w:div w:id="832794654">
      <w:bodyDiv w:val="1"/>
      <w:marLeft w:val="0"/>
      <w:marRight w:val="0"/>
      <w:marTop w:val="0"/>
      <w:marBottom w:val="0"/>
      <w:divBdr>
        <w:top w:val="none" w:sz="0" w:space="0" w:color="auto"/>
        <w:left w:val="none" w:sz="0" w:space="0" w:color="auto"/>
        <w:bottom w:val="none" w:sz="0" w:space="0" w:color="auto"/>
        <w:right w:val="none" w:sz="0" w:space="0" w:color="auto"/>
      </w:divBdr>
    </w:div>
    <w:div w:id="1014654584">
      <w:bodyDiv w:val="1"/>
      <w:marLeft w:val="0"/>
      <w:marRight w:val="0"/>
      <w:marTop w:val="0"/>
      <w:marBottom w:val="0"/>
      <w:divBdr>
        <w:top w:val="none" w:sz="0" w:space="0" w:color="auto"/>
        <w:left w:val="none" w:sz="0" w:space="0" w:color="auto"/>
        <w:bottom w:val="none" w:sz="0" w:space="0" w:color="auto"/>
        <w:right w:val="none" w:sz="0" w:space="0" w:color="auto"/>
      </w:divBdr>
      <w:divsChild>
        <w:div w:id="918488345">
          <w:marLeft w:val="0"/>
          <w:marRight w:val="0"/>
          <w:marTop w:val="0"/>
          <w:marBottom w:val="0"/>
          <w:divBdr>
            <w:top w:val="single" w:sz="6" w:space="8" w:color="C8E1FF"/>
            <w:left w:val="single" w:sz="6" w:space="8" w:color="C8E1FF"/>
            <w:bottom w:val="single" w:sz="6" w:space="8" w:color="C8E1FF"/>
            <w:right w:val="single" w:sz="6" w:space="8" w:color="C8E1FF"/>
          </w:divBdr>
          <w:divsChild>
            <w:div w:id="2117289436">
              <w:marLeft w:val="0"/>
              <w:marRight w:val="0"/>
              <w:marTop w:val="0"/>
              <w:marBottom w:val="0"/>
              <w:divBdr>
                <w:top w:val="none" w:sz="0" w:space="0" w:color="auto"/>
                <w:left w:val="none" w:sz="0" w:space="0" w:color="auto"/>
                <w:bottom w:val="none" w:sz="0" w:space="0" w:color="auto"/>
                <w:right w:val="none" w:sz="0" w:space="0" w:color="auto"/>
              </w:divBdr>
            </w:div>
          </w:divsChild>
        </w:div>
        <w:div w:id="1670208483">
          <w:marLeft w:val="0"/>
          <w:marRight w:val="0"/>
          <w:marTop w:val="0"/>
          <w:marBottom w:val="150"/>
          <w:divBdr>
            <w:top w:val="none" w:sz="0" w:space="0" w:color="auto"/>
            <w:left w:val="single" w:sz="6" w:space="0" w:color="DFE2E5"/>
            <w:bottom w:val="single" w:sz="6" w:space="0" w:color="DFE2E5"/>
            <w:right w:val="single" w:sz="6" w:space="0" w:color="DFE2E5"/>
          </w:divBdr>
        </w:div>
      </w:divsChild>
    </w:div>
    <w:div w:id="1098674410">
      <w:bodyDiv w:val="1"/>
      <w:marLeft w:val="0"/>
      <w:marRight w:val="0"/>
      <w:marTop w:val="0"/>
      <w:marBottom w:val="0"/>
      <w:divBdr>
        <w:top w:val="none" w:sz="0" w:space="0" w:color="auto"/>
        <w:left w:val="none" w:sz="0" w:space="0" w:color="auto"/>
        <w:bottom w:val="none" w:sz="0" w:space="0" w:color="auto"/>
        <w:right w:val="none" w:sz="0" w:space="0" w:color="auto"/>
      </w:divBdr>
      <w:divsChild>
        <w:div w:id="1965380992">
          <w:marLeft w:val="547"/>
          <w:marRight w:val="0"/>
          <w:marTop w:val="115"/>
          <w:marBottom w:val="0"/>
          <w:divBdr>
            <w:top w:val="none" w:sz="0" w:space="0" w:color="auto"/>
            <w:left w:val="none" w:sz="0" w:space="0" w:color="auto"/>
            <w:bottom w:val="none" w:sz="0" w:space="0" w:color="auto"/>
            <w:right w:val="none" w:sz="0" w:space="0" w:color="auto"/>
          </w:divBdr>
        </w:div>
      </w:divsChild>
    </w:div>
    <w:div w:id="1404333268">
      <w:bodyDiv w:val="1"/>
      <w:marLeft w:val="0"/>
      <w:marRight w:val="0"/>
      <w:marTop w:val="0"/>
      <w:marBottom w:val="0"/>
      <w:divBdr>
        <w:top w:val="none" w:sz="0" w:space="0" w:color="auto"/>
        <w:left w:val="none" w:sz="0" w:space="0" w:color="auto"/>
        <w:bottom w:val="none" w:sz="0" w:space="0" w:color="auto"/>
        <w:right w:val="none" w:sz="0" w:space="0" w:color="auto"/>
      </w:divBdr>
      <w:divsChild>
        <w:div w:id="241834639">
          <w:marLeft w:val="547"/>
          <w:marRight w:val="0"/>
          <w:marTop w:val="115"/>
          <w:marBottom w:val="0"/>
          <w:divBdr>
            <w:top w:val="none" w:sz="0" w:space="0" w:color="auto"/>
            <w:left w:val="none" w:sz="0" w:space="0" w:color="auto"/>
            <w:bottom w:val="none" w:sz="0" w:space="0" w:color="auto"/>
            <w:right w:val="none" w:sz="0" w:space="0" w:color="auto"/>
          </w:divBdr>
        </w:div>
        <w:div w:id="1578981694">
          <w:marLeft w:val="1166"/>
          <w:marRight w:val="0"/>
          <w:marTop w:val="96"/>
          <w:marBottom w:val="0"/>
          <w:divBdr>
            <w:top w:val="none" w:sz="0" w:space="0" w:color="auto"/>
            <w:left w:val="none" w:sz="0" w:space="0" w:color="auto"/>
            <w:bottom w:val="none" w:sz="0" w:space="0" w:color="auto"/>
            <w:right w:val="none" w:sz="0" w:space="0" w:color="auto"/>
          </w:divBdr>
        </w:div>
      </w:divsChild>
    </w:div>
    <w:div w:id="1404452441">
      <w:bodyDiv w:val="1"/>
      <w:marLeft w:val="0"/>
      <w:marRight w:val="0"/>
      <w:marTop w:val="0"/>
      <w:marBottom w:val="0"/>
      <w:divBdr>
        <w:top w:val="none" w:sz="0" w:space="0" w:color="auto"/>
        <w:left w:val="none" w:sz="0" w:space="0" w:color="auto"/>
        <w:bottom w:val="none" w:sz="0" w:space="0" w:color="auto"/>
        <w:right w:val="none" w:sz="0" w:space="0" w:color="auto"/>
      </w:divBdr>
    </w:div>
    <w:div w:id="1519539296">
      <w:bodyDiv w:val="1"/>
      <w:marLeft w:val="0"/>
      <w:marRight w:val="0"/>
      <w:marTop w:val="0"/>
      <w:marBottom w:val="0"/>
      <w:divBdr>
        <w:top w:val="none" w:sz="0" w:space="0" w:color="auto"/>
        <w:left w:val="none" w:sz="0" w:space="0" w:color="auto"/>
        <w:bottom w:val="none" w:sz="0" w:space="0" w:color="auto"/>
        <w:right w:val="none" w:sz="0" w:space="0" w:color="auto"/>
      </w:divBdr>
      <w:divsChild>
        <w:div w:id="1028796730">
          <w:marLeft w:val="547"/>
          <w:marRight w:val="0"/>
          <w:marTop w:val="115"/>
          <w:marBottom w:val="0"/>
          <w:divBdr>
            <w:top w:val="none" w:sz="0" w:space="0" w:color="auto"/>
            <w:left w:val="none" w:sz="0" w:space="0" w:color="auto"/>
            <w:bottom w:val="none" w:sz="0" w:space="0" w:color="auto"/>
            <w:right w:val="none" w:sz="0" w:space="0" w:color="auto"/>
          </w:divBdr>
        </w:div>
        <w:div w:id="409428034">
          <w:marLeft w:val="1166"/>
          <w:marRight w:val="0"/>
          <w:marTop w:val="96"/>
          <w:marBottom w:val="0"/>
          <w:divBdr>
            <w:top w:val="none" w:sz="0" w:space="0" w:color="auto"/>
            <w:left w:val="none" w:sz="0" w:space="0" w:color="auto"/>
            <w:bottom w:val="none" w:sz="0" w:space="0" w:color="auto"/>
            <w:right w:val="none" w:sz="0" w:space="0" w:color="auto"/>
          </w:divBdr>
        </w:div>
      </w:divsChild>
    </w:div>
    <w:div w:id="1588731366">
      <w:bodyDiv w:val="1"/>
      <w:marLeft w:val="0"/>
      <w:marRight w:val="0"/>
      <w:marTop w:val="0"/>
      <w:marBottom w:val="0"/>
      <w:divBdr>
        <w:top w:val="none" w:sz="0" w:space="0" w:color="auto"/>
        <w:left w:val="none" w:sz="0" w:space="0" w:color="auto"/>
        <w:bottom w:val="none" w:sz="0" w:space="0" w:color="auto"/>
        <w:right w:val="none" w:sz="0" w:space="0" w:color="auto"/>
      </w:divBdr>
    </w:div>
    <w:div w:id="206821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w-shopp/ingestion_lib/tree/master/01_uploadtoarango" TargetMode="External"/><Relationship Id="rId18" Type="http://schemas.openxmlformats.org/officeDocument/2006/relationships/hyperlink" Target="https://github.com/ew-shopp/weather_import/tree/master/docker_daily_import/06_fetch_weather_owm" TargetMode="External"/><Relationship Id="rId26" Type="http://schemas.openxmlformats.org/officeDocument/2006/relationships/hyperlink" Target="https://github.com/JozefStefanInstitute/ew-shopp-public/tree/master/keyword_clustering" TargetMode="External"/><Relationship Id="rId3" Type="http://schemas.openxmlformats.org/officeDocument/2006/relationships/customXml" Target="../customXml/item3.xml"/><Relationship Id="rId21" Type="http://schemas.openxmlformats.org/officeDocument/2006/relationships/hyperlink" Target="https://github.com/ew-shopp/ingestion_lib/tree/master/12_split" TargetMode="External"/><Relationship Id="rId7" Type="http://schemas.openxmlformats.org/officeDocument/2006/relationships/webSettings" Target="webSettings.xml"/><Relationship Id="rId12" Type="http://schemas.openxmlformats.org/officeDocument/2006/relationships/hyperlink" Target="https://github.com/ew-shopp/ingestion_lib/tree/master/00_fetch_weather_ecmwf" TargetMode="External"/><Relationship Id="rId17" Type="http://schemas.openxmlformats.org/officeDocument/2006/relationships/hyperlink" Target="https://github.com/ew-shopp/ingestion_lib/tree/master/07_uploadtomysql" TargetMode="External"/><Relationship Id="rId25" Type="http://schemas.openxmlformats.org/officeDocument/2006/relationships/hyperlink" Target="https://github.com/ew-shopp/ingestion_lib/tree/master/14_toarango" TargetMode="External"/><Relationship Id="rId2" Type="http://schemas.openxmlformats.org/officeDocument/2006/relationships/customXml" Target="../customXml/item2.xml"/><Relationship Id="rId16" Type="http://schemas.openxmlformats.org/officeDocument/2006/relationships/hyperlink" Target="https://github.com/ew-shopp/ingestion_lib/tree/master/06_fetch_weather_owm" TargetMode="External"/><Relationship Id="rId20" Type="http://schemas.openxmlformats.org/officeDocument/2006/relationships/hyperlink" Target="https://github.com/ew-shopp/ingestion_lib/tree/master/11_tsv2csv"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datagraft/datagraft-csv-to-arangodb"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rontab.guru/" TargetMode="External"/><Relationship Id="rId23" Type="http://schemas.openxmlformats.org/officeDocument/2006/relationships/hyperlink" Target="https://github.com/ew-shopp/weather_import/tree/master/docker_daily_import/06_fetch_weather_owm" TargetMode="External"/><Relationship Id="rId28" Type="http://schemas.openxmlformats.org/officeDocument/2006/relationships/hyperlink" Target="https://github.com/JozefStefanInstitute/ew-shopp-public/tree/master/keyword_clustering" TargetMode="External"/><Relationship Id="rId10" Type="http://schemas.openxmlformats.org/officeDocument/2006/relationships/image" Target="media/image1.png"/><Relationship Id="rId19" Type="http://schemas.openxmlformats.org/officeDocument/2006/relationships/hyperlink" Target="https://github.com/ew-shopp/weather_import/tree/master/docker_daily_import/06_fetch_weather_owm"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ew-shopp/ingestion_lib/tree/master/05_uploadtoarango_dual" TargetMode="External"/><Relationship Id="rId22" Type="http://schemas.openxmlformats.org/officeDocument/2006/relationships/hyperlink" Target="https://github.com/ew-shopp/ingestion_lib/tree/master/13_transform" TargetMode="External"/><Relationship Id="rId27" Type="http://schemas.openxmlformats.org/officeDocument/2006/relationships/hyperlink" Target="https://github.com/ew-shopp/ingestion_lib/tree/master/15_jot_categorize"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esktop\Template%20WORD%20Ms4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2017-12-29T00:00:00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Aut11</b:Tag>
    <b:SourceType>JournalArticle</b:SourceType>
    <b:Guid>{EDA4CE3E-DAC8-4956-9213-D7F6A880470C}</b:Guid>
    <b:Title>Titolo dell'articolo</b:Title>
    <b:Year>2011</b:Year>
    <b:Author>
      <b:Author>
        <b:NameList>
          <b:Person>
            <b:Last>Autore 1</b:Last>
            <b:First>Autore</b:First>
            <b:Middle>2</b:Middle>
          </b:Person>
        </b:NameList>
      </b:Author>
    </b:Author>
    <b:JournalName>Nome della rivista</b:JournalName>
    <b:Pages>50-62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33D8E-1AE7-4583-B208-7115C026E5C7}">
  <ds:schemaRefs>
    <ds:schemaRef ds:uri="http://schemas.microsoft.com/sharepoint/v3/contenttype/forms"/>
  </ds:schemaRefs>
</ds:datastoreItem>
</file>

<file path=customXml/itemProps3.xml><?xml version="1.0" encoding="utf-8"?>
<ds:datastoreItem xmlns:ds="http://schemas.openxmlformats.org/officeDocument/2006/customXml" ds:itemID="{DB1AEE44-65A3-4703-A252-FD2DF231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WORD Ms4A.dotx</Template>
  <TotalTime>2435</TotalTime>
  <Pages>33</Pages>
  <Words>6725</Words>
  <Characters>35646</Characters>
  <Application>Microsoft Office Word</Application>
  <DocSecurity>0</DocSecurity>
  <Lines>297</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EW-Shopp Platform</vt:lpstr>
      <vt:lpstr>Title</vt:lpstr>
    </vt:vector>
  </TitlesOfParts>
  <Company>SINTEF</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EW-Shopp Platform</dc:title>
  <dc:subject/>
  <dc:creator>Steffen.Dalgard@sintef.no</dc:creator>
  <cp:lastModifiedBy>Steffen Dalgard</cp:lastModifiedBy>
  <cp:revision>167</cp:revision>
  <cp:lastPrinted>2017-12-29T17:39:00Z</cp:lastPrinted>
  <dcterms:created xsi:type="dcterms:W3CDTF">2019-12-11T15:17:00Z</dcterms:created>
  <dcterms:modified xsi:type="dcterms:W3CDTF">2019-12-13T11:44:00Z</dcterms:modified>
  <cp:category>Other</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TC300094839990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